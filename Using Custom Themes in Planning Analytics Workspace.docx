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1855" w14:textId="13EE9EE1" w:rsidR="00D70EBB" w:rsidRDefault="00D70EBB" w:rsidP="005F5DA1">
      <w:pPr>
        <w:shd w:val="clear" w:color="auto" w:fill="FFFFFF"/>
        <w:spacing w:line="240" w:lineRule="auto"/>
        <w:textAlignment w:val="baseline"/>
        <w:rPr>
          <w:rFonts w:ascii="Segoe UI" w:hAnsi="Segoe UI" w:cs="Segoe UI"/>
          <w:b/>
          <w:bCs/>
          <w:color w:val="202124"/>
          <w:sz w:val="28"/>
          <w:szCs w:val="28"/>
          <w:shd w:val="clear" w:color="auto" w:fill="FFFFFF"/>
        </w:rPr>
      </w:pPr>
      <w:r w:rsidRPr="00D70EBB">
        <w:rPr>
          <w:rFonts w:ascii="Segoe UI" w:hAnsi="Segoe UI" w:cs="Segoe UI"/>
          <w:b/>
          <w:bCs/>
          <w:color w:val="202124"/>
          <w:sz w:val="28"/>
          <w:szCs w:val="28"/>
          <w:shd w:val="clear" w:color="auto" w:fill="FFFFFF"/>
        </w:rPr>
        <w:t xml:space="preserve">Using </w:t>
      </w:r>
      <w:r w:rsidR="0022781C" w:rsidRPr="0022781C">
        <w:rPr>
          <w:rFonts w:ascii="Segoe UI" w:hAnsi="Segoe UI" w:cs="Segoe UI"/>
          <w:b/>
          <w:bCs/>
          <w:color w:val="202124"/>
          <w:sz w:val="28"/>
          <w:szCs w:val="28"/>
          <w:shd w:val="clear" w:color="auto" w:fill="FFFFFF"/>
        </w:rPr>
        <w:t>Custom Themes in Planning Analytics Workspace</w:t>
      </w:r>
    </w:p>
    <w:p w14:paraId="2D1FF718" w14:textId="264885EB" w:rsidR="00F70647" w:rsidRDefault="009A513C" w:rsidP="009718E7">
      <w:pPr>
        <w:spacing w:before="240" w:line="240" w:lineRule="auto"/>
        <w:rPr>
          <w:rFonts w:ascii="Segoe UI" w:hAnsi="Segoe UI" w:cs="Segoe UI"/>
          <w:color w:val="161616"/>
          <w:sz w:val="24"/>
          <w:shd w:val="clear" w:color="auto" w:fill="FFFFFF"/>
        </w:rPr>
      </w:pPr>
      <w:r>
        <w:rPr>
          <w:rFonts w:ascii="Segoe UI" w:hAnsi="Segoe UI" w:cs="Segoe UI"/>
          <w:color w:val="161616"/>
          <w:sz w:val="24"/>
          <w:shd w:val="clear" w:color="auto" w:fill="FFFFFF"/>
        </w:rPr>
        <w:t>Did y</w:t>
      </w:r>
      <w:r w:rsidR="00EC79C4" w:rsidRPr="00EC79C4">
        <w:rPr>
          <w:rFonts w:ascii="Segoe UI" w:hAnsi="Segoe UI" w:cs="Segoe UI"/>
          <w:color w:val="161616"/>
          <w:sz w:val="24"/>
          <w:shd w:val="clear" w:color="auto" w:fill="FFFFFF"/>
        </w:rPr>
        <w:t xml:space="preserve">ou </w:t>
      </w:r>
      <w:r>
        <w:rPr>
          <w:rFonts w:ascii="Segoe UI" w:hAnsi="Segoe UI" w:cs="Segoe UI"/>
          <w:color w:val="161616"/>
          <w:sz w:val="24"/>
          <w:shd w:val="clear" w:color="auto" w:fill="FFFFFF"/>
        </w:rPr>
        <w:t xml:space="preserve">know that you </w:t>
      </w:r>
      <w:r w:rsidR="00EC79C4" w:rsidRPr="00EC79C4">
        <w:rPr>
          <w:rFonts w:ascii="Segoe UI" w:hAnsi="Segoe UI" w:cs="Segoe UI"/>
          <w:color w:val="161616"/>
          <w:sz w:val="24"/>
          <w:shd w:val="clear" w:color="auto" w:fill="FFFFFF"/>
        </w:rPr>
        <w:t xml:space="preserve">can </w:t>
      </w:r>
      <w:r w:rsidR="00EC79C4" w:rsidRPr="00F70647">
        <w:rPr>
          <w:rFonts w:ascii="Segoe UI" w:hAnsi="Segoe UI" w:cs="Segoe UI"/>
          <w:color w:val="161616"/>
          <w:sz w:val="24"/>
          <w:u w:val="single"/>
          <w:shd w:val="clear" w:color="auto" w:fill="FFFFFF"/>
        </w:rPr>
        <w:t>override</w:t>
      </w:r>
      <w:r w:rsidR="00EC79C4" w:rsidRPr="00EC79C4">
        <w:rPr>
          <w:rFonts w:ascii="Segoe UI" w:hAnsi="Segoe UI" w:cs="Segoe UI"/>
          <w:color w:val="161616"/>
          <w:sz w:val="24"/>
          <w:shd w:val="clear" w:color="auto" w:fill="FFFFFF"/>
        </w:rPr>
        <w:t xml:space="preserve"> the standard </w:t>
      </w:r>
      <w:r w:rsidR="00EC79C4" w:rsidRPr="00EC79C4">
        <w:rPr>
          <w:rStyle w:val="keyword"/>
          <w:rFonts w:ascii="Segoe UI" w:hAnsi="Segoe UI" w:cs="Segoe UI"/>
          <w:color w:val="161616"/>
          <w:sz w:val="24"/>
          <w:bdr w:val="none" w:sz="0" w:space="0" w:color="auto" w:frame="1"/>
          <w:shd w:val="clear" w:color="auto" w:fill="FFFFFF"/>
        </w:rPr>
        <w:t>Planning Analytics Workspace</w:t>
      </w:r>
      <w:r w:rsidR="00EC79C4" w:rsidRPr="00EC79C4">
        <w:rPr>
          <w:rFonts w:ascii="Segoe UI" w:hAnsi="Segoe UI" w:cs="Segoe UI"/>
          <w:color w:val="161616"/>
          <w:sz w:val="24"/>
          <w:shd w:val="clear" w:color="auto" w:fill="FFFFFF"/>
        </w:rPr>
        <w:t> </w:t>
      </w:r>
      <w:r w:rsidR="00F70647">
        <w:rPr>
          <w:rFonts w:ascii="Segoe UI" w:hAnsi="Segoe UI" w:cs="Segoe UI"/>
          <w:color w:val="161616"/>
          <w:sz w:val="24"/>
          <w:shd w:val="clear" w:color="auto" w:fill="FFFFFF"/>
        </w:rPr>
        <w:t xml:space="preserve">(PAW) </w:t>
      </w:r>
      <w:r w:rsidR="00EC79C4" w:rsidRPr="00EC79C4">
        <w:rPr>
          <w:rFonts w:ascii="Segoe UI" w:hAnsi="Segoe UI" w:cs="Segoe UI"/>
          <w:color w:val="161616"/>
          <w:sz w:val="24"/>
          <w:shd w:val="clear" w:color="auto" w:fill="FFFFFF"/>
        </w:rPr>
        <w:t xml:space="preserve">theme with </w:t>
      </w:r>
      <w:r w:rsidR="00F70647">
        <w:rPr>
          <w:rFonts w:ascii="Segoe UI" w:hAnsi="Segoe UI" w:cs="Segoe UI"/>
          <w:color w:val="161616"/>
          <w:sz w:val="24"/>
          <w:shd w:val="clear" w:color="auto" w:fill="FFFFFF"/>
        </w:rPr>
        <w:t>your own</w:t>
      </w:r>
      <w:r w:rsidR="00EC79C4" w:rsidRPr="00EC79C4">
        <w:rPr>
          <w:rFonts w:ascii="Segoe UI" w:hAnsi="Segoe UI" w:cs="Segoe UI"/>
          <w:color w:val="161616"/>
          <w:sz w:val="24"/>
          <w:shd w:val="clear" w:color="auto" w:fill="FFFFFF"/>
        </w:rPr>
        <w:t xml:space="preserve"> </w:t>
      </w:r>
      <w:r w:rsidR="00F70647">
        <w:rPr>
          <w:rFonts w:ascii="Segoe UI" w:hAnsi="Segoe UI" w:cs="Segoe UI"/>
          <w:color w:val="161616"/>
          <w:sz w:val="24"/>
          <w:shd w:val="clear" w:color="auto" w:fill="FFFFFF"/>
        </w:rPr>
        <w:t>“</w:t>
      </w:r>
      <w:r w:rsidR="00EC79C4" w:rsidRPr="00EC79C4">
        <w:rPr>
          <w:rFonts w:ascii="Segoe UI" w:hAnsi="Segoe UI" w:cs="Segoe UI"/>
          <w:color w:val="161616"/>
          <w:sz w:val="24"/>
          <w:shd w:val="clear" w:color="auto" w:fill="FFFFFF"/>
        </w:rPr>
        <w:t>custom theme</w:t>
      </w:r>
      <w:r w:rsidR="00F70647">
        <w:rPr>
          <w:rFonts w:ascii="Segoe UI" w:hAnsi="Segoe UI" w:cs="Segoe UI"/>
          <w:color w:val="161616"/>
          <w:sz w:val="24"/>
          <w:shd w:val="clear" w:color="auto" w:fill="FFFFFF"/>
        </w:rPr>
        <w:t>”</w:t>
      </w:r>
      <w:r w:rsidR="00EC79C4" w:rsidRPr="00EC79C4">
        <w:rPr>
          <w:rFonts w:ascii="Segoe UI" w:hAnsi="Segoe UI" w:cs="Segoe UI"/>
          <w:color w:val="161616"/>
          <w:sz w:val="24"/>
          <w:shd w:val="clear" w:color="auto" w:fill="FFFFFF"/>
        </w:rPr>
        <w:t xml:space="preserve"> that reflects your corporate branding</w:t>
      </w:r>
      <w:r w:rsidR="000A5392">
        <w:rPr>
          <w:rFonts w:ascii="Segoe UI" w:hAnsi="Segoe UI" w:cs="Segoe UI"/>
          <w:color w:val="161616"/>
          <w:sz w:val="24"/>
          <w:shd w:val="clear" w:color="auto" w:fill="FFFFFF"/>
        </w:rPr>
        <w:t xml:space="preserve"> or culture</w:t>
      </w:r>
      <w:r w:rsidR="00FE41A1">
        <w:rPr>
          <w:rFonts w:ascii="Segoe UI" w:hAnsi="Segoe UI" w:cs="Segoe UI"/>
          <w:color w:val="161616"/>
          <w:sz w:val="24"/>
          <w:shd w:val="clear" w:color="auto" w:fill="FFFFFF"/>
        </w:rPr>
        <w:t>?</w:t>
      </w:r>
    </w:p>
    <w:p w14:paraId="30C3A0E6" w14:textId="77777777" w:rsidR="00F70647" w:rsidRDefault="00F70647" w:rsidP="00EC79C4">
      <w:pPr>
        <w:spacing w:line="240" w:lineRule="auto"/>
        <w:rPr>
          <w:rFonts w:ascii="Segoe UI" w:hAnsi="Segoe UI" w:cs="Segoe UI"/>
          <w:color w:val="161616"/>
          <w:sz w:val="24"/>
          <w:shd w:val="clear" w:color="auto" w:fill="FFFFFF"/>
        </w:rPr>
      </w:pPr>
    </w:p>
    <w:p w14:paraId="7520CC5C" w14:textId="3E5728C3" w:rsidR="00F70647" w:rsidRDefault="00EC79C4" w:rsidP="00EC79C4">
      <w:pPr>
        <w:spacing w:line="240" w:lineRule="auto"/>
        <w:rPr>
          <w:rFonts w:ascii="Segoe UI" w:hAnsi="Segoe UI" w:cs="Segoe UI"/>
          <w:color w:val="161616"/>
          <w:sz w:val="24"/>
          <w:shd w:val="clear" w:color="auto" w:fill="FFFFFF"/>
        </w:rPr>
      </w:pPr>
      <w:r w:rsidRPr="00EC79C4">
        <w:rPr>
          <w:rFonts w:ascii="Segoe UI" w:hAnsi="Segoe UI" w:cs="Segoe UI"/>
          <w:color w:val="161616"/>
          <w:sz w:val="24"/>
          <w:shd w:val="clear" w:color="auto" w:fill="FFFFFF"/>
        </w:rPr>
        <w:t>You can use a custom theme to</w:t>
      </w:r>
      <w:r w:rsidR="00F70647">
        <w:rPr>
          <w:rFonts w:ascii="Segoe UI" w:hAnsi="Segoe UI" w:cs="Segoe UI"/>
          <w:color w:val="161616"/>
          <w:sz w:val="24"/>
          <w:shd w:val="clear" w:color="auto" w:fill="FFFFFF"/>
        </w:rPr>
        <w:t>:</w:t>
      </w:r>
    </w:p>
    <w:p w14:paraId="7A7452A8" w14:textId="6F586423" w:rsidR="00F70647" w:rsidRDefault="00FE41A1" w:rsidP="00F70647">
      <w:pPr>
        <w:pStyle w:val="ListParagraph"/>
        <w:numPr>
          <w:ilvl w:val="0"/>
          <w:numId w:val="24"/>
        </w:numPr>
        <w:spacing w:line="240" w:lineRule="auto"/>
        <w:rPr>
          <w:rFonts w:ascii="Segoe UI" w:hAnsi="Segoe UI" w:cs="Segoe UI"/>
          <w:color w:val="161616"/>
          <w:sz w:val="24"/>
          <w:shd w:val="clear" w:color="auto" w:fill="FFFFFF"/>
        </w:rPr>
      </w:pPr>
      <w:r>
        <w:rPr>
          <w:rFonts w:ascii="Segoe UI" w:hAnsi="Segoe UI" w:cs="Segoe UI"/>
          <w:color w:val="161616"/>
          <w:sz w:val="24"/>
          <w:shd w:val="clear" w:color="auto" w:fill="FFFFFF"/>
        </w:rPr>
        <w:t>M</w:t>
      </w:r>
      <w:r w:rsidR="00EC79C4" w:rsidRPr="00F70647">
        <w:rPr>
          <w:rFonts w:ascii="Segoe UI" w:hAnsi="Segoe UI" w:cs="Segoe UI"/>
          <w:color w:val="161616"/>
          <w:sz w:val="24"/>
          <w:shd w:val="clear" w:color="auto" w:fill="FFFFFF"/>
        </w:rPr>
        <w:t xml:space="preserve">odify the colors of the application bar </w:t>
      </w:r>
    </w:p>
    <w:p w14:paraId="54ADB69A" w14:textId="77777777" w:rsidR="00F70647" w:rsidRDefault="00F70647" w:rsidP="00F70647">
      <w:pPr>
        <w:pStyle w:val="ListParagraph"/>
        <w:numPr>
          <w:ilvl w:val="0"/>
          <w:numId w:val="24"/>
        </w:numPr>
        <w:spacing w:line="240" w:lineRule="auto"/>
        <w:rPr>
          <w:rFonts w:ascii="Segoe UI" w:hAnsi="Segoe UI" w:cs="Segoe UI"/>
          <w:color w:val="161616"/>
          <w:sz w:val="24"/>
          <w:shd w:val="clear" w:color="auto" w:fill="FFFFFF"/>
        </w:rPr>
      </w:pPr>
      <w:r>
        <w:rPr>
          <w:rFonts w:ascii="Segoe UI" w:hAnsi="Segoe UI" w:cs="Segoe UI"/>
          <w:color w:val="161616"/>
          <w:sz w:val="24"/>
          <w:shd w:val="clear" w:color="auto" w:fill="FFFFFF"/>
        </w:rPr>
        <w:t xml:space="preserve">Modify the colors of </w:t>
      </w:r>
      <w:r w:rsidR="00EC79C4" w:rsidRPr="00F70647">
        <w:rPr>
          <w:rFonts w:ascii="Segoe UI" w:hAnsi="Segoe UI" w:cs="Segoe UI"/>
          <w:color w:val="161616"/>
          <w:sz w:val="24"/>
          <w:shd w:val="clear" w:color="auto" w:fill="FFFFFF"/>
        </w:rPr>
        <w:t>the navigation bar</w:t>
      </w:r>
    </w:p>
    <w:p w14:paraId="0605DD4B" w14:textId="6C11C33A" w:rsidR="00F70647" w:rsidRDefault="00FE41A1" w:rsidP="00F70647">
      <w:pPr>
        <w:pStyle w:val="ListParagraph"/>
        <w:numPr>
          <w:ilvl w:val="0"/>
          <w:numId w:val="24"/>
        </w:numPr>
        <w:spacing w:line="240" w:lineRule="auto"/>
        <w:rPr>
          <w:rFonts w:ascii="Segoe UI" w:hAnsi="Segoe UI" w:cs="Segoe UI"/>
          <w:color w:val="161616"/>
          <w:sz w:val="24"/>
          <w:shd w:val="clear" w:color="auto" w:fill="FFFFFF"/>
        </w:rPr>
      </w:pPr>
      <w:r>
        <w:rPr>
          <w:rFonts w:ascii="Segoe UI" w:hAnsi="Segoe UI" w:cs="Segoe UI"/>
          <w:color w:val="161616"/>
          <w:sz w:val="24"/>
          <w:shd w:val="clear" w:color="auto" w:fill="FFFFFF"/>
        </w:rPr>
        <w:t>S</w:t>
      </w:r>
      <w:r w:rsidR="00EC79C4" w:rsidRPr="00F70647">
        <w:rPr>
          <w:rFonts w:ascii="Segoe UI" w:hAnsi="Segoe UI" w:cs="Segoe UI"/>
          <w:color w:val="161616"/>
          <w:sz w:val="24"/>
          <w:shd w:val="clear" w:color="auto" w:fill="FFFFFF"/>
        </w:rPr>
        <w:t>et the corporate title that is shown on the home page</w:t>
      </w:r>
    </w:p>
    <w:p w14:paraId="0A43ABF6" w14:textId="192890CE" w:rsidR="00EC79C4" w:rsidRPr="00F70647" w:rsidRDefault="00FE41A1" w:rsidP="00F70647">
      <w:pPr>
        <w:pStyle w:val="ListParagraph"/>
        <w:numPr>
          <w:ilvl w:val="0"/>
          <w:numId w:val="24"/>
        </w:numPr>
        <w:spacing w:line="240" w:lineRule="auto"/>
        <w:rPr>
          <w:rFonts w:ascii="Segoe UI" w:hAnsi="Segoe UI" w:cs="Segoe UI"/>
          <w:color w:val="161616"/>
          <w:sz w:val="24"/>
          <w:shd w:val="clear" w:color="auto" w:fill="FFFFFF"/>
        </w:rPr>
      </w:pPr>
      <w:r>
        <w:rPr>
          <w:rFonts w:ascii="Segoe UI" w:hAnsi="Segoe UI" w:cs="Segoe UI"/>
          <w:color w:val="161616"/>
          <w:sz w:val="24"/>
          <w:shd w:val="clear" w:color="auto" w:fill="FFFFFF"/>
        </w:rPr>
        <w:t>S</w:t>
      </w:r>
      <w:r w:rsidR="00EC79C4" w:rsidRPr="00F70647">
        <w:rPr>
          <w:rFonts w:ascii="Segoe UI" w:hAnsi="Segoe UI" w:cs="Segoe UI"/>
          <w:color w:val="161616"/>
          <w:sz w:val="24"/>
          <w:shd w:val="clear" w:color="auto" w:fill="FFFFFF"/>
        </w:rPr>
        <w:t>pecify an image to display on the home page</w:t>
      </w:r>
    </w:p>
    <w:p w14:paraId="3709DA83" w14:textId="77777777" w:rsidR="002B6F2F" w:rsidRPr="002B6F2F" w:rsidRDefault="002B6F2F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b/>
          <w:bCs/>
          <w:color w:val="161616"/>
          <w:sz w:val="28"/>
          <w:szCs w:val="28"/>
        </w:rPr>
      </w:pPr>
      <w:r w:rsidRPr="002B6F2F">
        <w:rPr>
          <w:rFonts w:ascii="Segoe UI" w:hAnsi="Segoe UI" w:cs="Segoe UI"/>
          <w:b/>
          <w:bCs/>
          <w:color w:val="161616"/>
          <w:sz w:val="28"/>
          <w:szCs w:val="28"/>
        </w:rPr>
        <w:t>Creating a Theme</w:t>
      </w:r>
    </w:p>
    <w:p w14:paraId="5E33357A" w14:textId="503CF188" w:rsidR="00EC79C4" w:rsidRDefault="002B6F2F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Themes are</w:t>
      </w:r>
      <w:r w:rsidR="00EC79C4" w:rsidRPr="00EC79C4">
        <w:rPr>
          <w:rFonts w:ascii="Segoe UI" w:hAnsi="Segoe UI" w:cs="Segoe UI"/>
          <w:color w:val="161616"/>
        </w:rPr>
        <w:t xml:space="preserve"> defined in a</w:t>
      </w:r>
      <w:r>
        <w:rPr>
          <w:rFonts w:ascii="Segoe UI" w:hAnsi="Segoe UI" w:cs="Segoe UI"/>
          <w:color w:val="161616"/>
        </w:rPr>
        <w:t xml:space="preserve"> standard</w:t>
      </w:r>
      <w:r w:rsidR="00EC79C4" w:rsidRPr="00EC79C4">
        <w:rPr>
          <w:rFonts w:ascii="Segoe UI" w:hAnsi="Segoe UI" w:cs="Segoe UI"/>
          <w:color w:val="161616"/>
        </w:rPr>
        <w:t> </w:t>
      </w:r>
      <w:r w:rsidR="00EC79C4" w:rsidRPr="00EC79C4">
        <w:rPr>
          <w:rStyle w:val="ph"/>
          <w:rFonts w:ascii="Segoe UI" w:hAnsi="Segoe UI" w:cs="Segoe UI"/>
          <w:color w:val="161616"/>
          <w:bdr w:val="none" w:sz="0" w:space="0" w:color="auto" w:frame="1"/>
        </w:rPr>
        <w:t>.zip</w:t>
      </w:r>
      <w:r w:rsidR="00EC79C4" w:rsidRPr="00EC79C4">
        <w:rPr>
          <w:rFonts w:ascii="Segoe UI" w:hAnsi="Segoe UI" w:cs="Segoe UI"/>
          <w:color w:val="161616"/>
        </w:rPr>
        <w:t xml:space="preserve"> archive </w:t>
      </w:r>
      <w:r>
        <w:rPr>
          <w:rFonts w:ascii="Segoe UI" w:hAnsi="Segoe UI" w:cs="Segoe UI"/>
          <w:color w:val="161616"/>
        </w:rPr>
        <w:t xml:space="preserve">file </w:t>
      </w:r>
      <w:r w:rsidR="00EC79C4" w:rsidRPr="00EC79C4">
        <w:rPr>
          <w:rFonts w:ascii="Segoe UI" w:hAnsi="Segoe UI" w:cs="Segoe UI"/>
          <w:color w:val="161616"/>
        </w:rPr>
        <w:t>that contains a </w:t>
      </w:r>
      <w:proofErr w:type="spellStart"/>
      <w:r w:rsidR="00EC79C4" w:rsidRPr="009718E7">
        <w:rPr>
          <w:rStyle w:val="ph"/>
          <w:rFonts w:ascii="Consolas" w:hAnsi="Consolas" w:cs="Segoe UI"/>
          <w:color w:val="161616"/>
          <w:sz w:val="20"/>
          <w:szCs w:val="20"/>
          <w:bdr w:val="none" w:sz="0" w:space="0" w:color="auto" w:frame="1"/>
        </w:rPr>
        <w:t>spec.json</w:t>
      </w:r>
      <w:proofErr w:type="spellEnd"/>
      <w:r w:rsidR="00EC79C4" w:rsidRPr="00EC79C4">
        <w:rPr>
          <w:rFonts w:ascii="Segoe UI" w:hAnsi="Segoe UI" w:cs="Segoe UI"/>
          <w:color w:val="161616"/>
        </w:rPr>
        <w:t> file and an </w:t>
      </w:r>
      <w:r w:rsidR="00EC79C4" w:rsidRPr="009718E7">
        <w:rPr>
          <w:rStyle w:val="ph"/>
          <w:rFonts w:ascii="Consolas" w:hAnsi="Consolas" w:cs="Segoe UI"/>
          <w:color w:val="161616"/>
          <w:sz w:val="20"/>
          <w:szCs w:val="20"/>
          <w:bdr w:val="none" w:sz="0" w:space="0" w:color="auto" w:frame="1"/>
        </w:rPr>
        <w:t>images</w:t>
      </w:r>
      <w:r w:rsidR="00EC79C4" w:rsidRPr="00EC79C4">
        <w:rPr>
          <w:rFonts w:ascii="Segoe UI" w:hAnsi="Segoe UI" w:cs="Segoe UI"/>
          <w:color w:val="161616"/>
        </w:rPr>
        <w:t> folder</w:t>
      </w:r>
      <w:r w:rsidR="009718E7">
        <w:rPr>
          <w:rFonts w:ascii="Segoe UI" w:hAnsi="Segoe UI" w:cs="Segoe UI"/>
          <w:color w:val="161616"/>
        </w:rPr>
        <w:t>:</w:t>
      </w:r>
    </w:p>
    <w:p w14:paraId="430C549A" w14:textId="09315585" w:rsidR="009718E7" w:rsidRPr="00EC79C4" w:rsidRDefault="009718E7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noProof/>
        </w:rPr>
        <w:drawing>
          <wp:inline distT="0" distB="0" distL="0" distR="0" wp14:anchorId="44AA7874" wp14:editId="368AC427">
            <wp:extent cx="6858000" cy="80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2CCA" w14:textId="45D7B5BC" w:rsidR="00EC79C4" w:rsidRPr="00EC79C4" w:rsidRDefault="00EC79C4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 w:rsidRPr="00EC79C4">
        <w:rPr>
          <w:rFonts w:ascii="Segoe UI" w:hAnsi="Segoe UI" w:cs="Segoe UI"/>
          <w:color w:val="161616"/>
        </w:rPr>
        <w:t>The </w:t>
      </w:r>
      <w:proofErr w:type="spellStart"/>
      <w:r w:rsidRPr="00C05E37">
        <w:rPr>
          <w:rStyle w:val="ph"/>
          <w:rFonts w:ascii="Consolas" w:hAnsi="Consolas" w:cs="Segoe UI"/>
          <w:color w:val="161616"/>
          <w:sz w:val="20"/>
          <w:szCs w:val="20"/>
          <w:bdr w:val="none" w:sz="0" w:space="0" w:color="auto" w:frame="1"/>
        </w:rPr>
        <w:t>spec.json</w:t>
      </w:r>
      <w:proofErr w:type="spellEnd"/>
      <w:r w:rsidRPr="00EC79C4">
        <w:rPr>
          <w:rFonts w:ascii="Segoe UI" w:hAnsi="Segoe UI" w:cs="Segoe UI"/>
          <w:color w:val="161616"/>
        </w:rPr>
        <w:t xml:space="preserve"> file contains the </w:t>
      </w:r>
      <w:r w:rsidRPr="00C05E37">
        <w:rPr>
          <w:rFonts w:ascii="Segoe UI" w:hAnsi="Segoe UI" w:cs="Segoe UI"/>
          <w:i/>
          <w:iCs/>
          <w:color w:val="161616"/>
        </w:rPr>
        <w:t>branding instructions</w:t>
      </w:r>
      <w:r w:rsidRPr="00EC79C4">
        <w:rPr>
          <w:rFonts w:ascii="Segoe UI" w:hAnsi="Segoe UI" w:cs="Segoe UI"/>
          <w:color w:val="161616"/>
        </w:rPr>
        <w:t xml:space="preserve"> for </w:t>
      </w:r>
      <w:r w:rsidR="00C05E37">
        <w:rPr>
          <w:rFonts w:ascii="Segoe UI" w:hAnsi="Segoe UI" w:cs="Segoe UI"/>
          <w:color w:val="161616"/>
        </w:rPr>
        <w:t>the</w:t>
      </w:r>
      <w:r w:rsidRPr="00EC79C4">
        <w:rPr>
          <w:rFonts w:ascii="Segoe UI" w:hAnsi="Segoe UI" w:cs="Segoe UI"/>
          <w:color w:val="161616"/>
        </w:rPr>
        <w:t xml:space="preserve"> theme</w:t>
      </w:r>
      <w:r w:rsidR="00C05E37">
        <w:rPr>
          <w:rFonts w:ascii="Segoe UI" w:hAnsi="Segoe UI" w:cs="Segoe UI"/>
          <w:color w:val="161616"/>
        </w:rPr>
        <w:t xml:space="preserve"> (the </w:t>
      </w:r>
      <w:r w:rsidRPr="00EC79C4">
        <w:rPr>
          <w:rFonts w:ascii="Segoe UI" w:hAnsi="Segoe UI" w:cs="Segoe UI"/>
          <w:color w:val="161616"/>
        </w:rPr>
        <w:t>color definitions and image paths</w:t>
      </w:r>
      <w:r w:rsidR="00C05E37">
        <w:rPr>
          <w:rFonts w:ascii="Segoe UI" w:hAnsi="Segoe UI" w:cs="Segoe UI"/>
          <w:color w:val="161616"/>
        </w:rPr>
        <w:t>) and th</w:t>
      </w:r>
      <w:r w:rsidRPr="00EC79C4">
        <w:rPr>
          <w:rFonts w:ascii="Segoe UI" w:hAnsi="Segoe UI" w:cs="Segoe UI"/>
          <w:color w:val="161616"/>
        </w:rPr>
        <w:t>e </w:t>
      </w:r>
      <w:r w:rsidRPr="00EC79C4">
        <w:rPr>
          <w:rStyle w:val="ph"/>
          <w:rFonts w:ascii="Segoe UI" w:hAnsi="Segoe UI" w:cs="Segoe UI"/>
          <w:color w:val="161616"/>
          <w:bdr w:val="none" w:sz="0" w:space="0" w:color="auto" w:frame="1"/>
        </w:rPr>
        <w:t>images</w:t>
      </w:r>
      <w:r w:rsidRPr="00EC79C4">
        <w:rPr>
          <w:rFonts w:ascii="Segoe UI" w:hAnsi="Segoe UI" w:cs="Segoe UI"/>
          <w:color w:val="161616"/>
        </w:rPr>
        <w:t> folder contains the images that you want to display in the theme.</w:t>
      </w:r>
      <w:r w:rsidR="002B6F2F">
        <w:rPr>
          <w:rFonts w:ascii="Segoe UI" w:hAnsi="Segoe UI" w:cs="Segoe UI"/>
          <w:color w:val="161616"/>
        </w:rPr>
        <w:t xml:space="preserve"> </w:t>
      </w:r>
      <w:r w:rsidRPr="00EC79C4">
        <w:rPr>
          <w:rFonts w:ascii="Segoe UI" w:hAnsi="Segoe UI" w:cs="Segoe UI"/>
          <w:color w:val="161616"/>
        </w:rPr>
        <w:t>The total size of the </w:t>
      </w:r>
      <w:r w:rsidRPr="00EC79C4">
        <w:rPr>
          <w:rStyle w:val="ph"/>
          <w:rFonts w:ascii="Segoe UI" w:hAnsi="Segoe UI" w:cs="Segoe UI"/>
          <w:color w:val="161616"/>
          <w:bdr w:val="none" w:sz="0" w:space="0" w:color="auto" w:frame="1"/>
        </w:rPr>
        <w:t>.zip</w:t>
      </w:r>
      <w:r w:rsidRPr="00EC79C4">
        <w:rPr>
          <w:rFonts w:ascii="Segoe UI" w:hAnsi="Segoe UI" w:cs="Segoe UI"/>
          <w:color w:val="161616"/>
        </w:rPr>
        <w:t> archive cannot exceed 32 MB</w:t>
      </w:r>
      <w:r w:rsidR="002B6F2F">
        <w:rPr>
          <w:rFonts w:ascii="Segoe UI" w:hAnsi="Segoe UI" w:cs="Segoe UI"/>
          <w:color w:val="161616"/>
        </w:rPr>
        <w:t xml:space="preserve"> (</w:t>
      </w:r>
      <w:r w:rsidRPr="00EC79C4">
        <w:rPr>
          <w:rFonts w:ascii="Segoe UI" w:hAnsi="Segoe UI" w:cs="Segoe UI"/>
          <w:color w:val="161616"/>
        </w:rPr>
        <w:t>inclusive of any image files</w:t>
      </w:r>
      <w:r w:rsidR="002B6F2F">
        <w:rPr>
          <w:rFonts w:ascii="Segoe UI" w:hAnsi="Segoe UI" w:cs="Segoe UI"/>
          <w:color w:val="161616"/>
        </w:rPr>
        <w:t>) t</w:t>
      </w:r>
      <w:r w:rsidRPr="00EC79C4">
        <w:rPr>
          <w:rFonts w:ascii="Segoe UI" w:hAnsi="Segoe UI" w:cs="Segoe UI"/>
          <w:color w:val="161616"/>
        </w:rPr>
        <w:t>he </w:t>
      </w:r>
      <w:r w:rsidRPr="00EC79C4">
        <w:rPr>
          <w:rStyle w:val="ph"/>
          <w:rFonts w:ascii="Segoe UI" w:hAnsi="Segoe UI" w:cs="Segoe UI"/>
          <w:color w:val="161616"/>
          <w:bdr w:val="none" w:sz="0" w:space="0" w:color="auto" w:frame="1"/>
        </w:rPr>
        <w:t>.zip</w:t>
      </w:r>
      <w:r w:rsidRPr="00EC79C4">
        <w:rPr>
          <w:rFonts w:ascii="Segoe UI" w:hAnsi="Segoe UI" w:cs="Segoe UI"/>
          <w:color w:val="161616"/>
        </w:rPr>
        <w:t> archive name cannot include underscores ( _ )</w:t>
      </w:r>
      <w:r w:rsidR="002B6F2F">
        <w:rPr>
          <w:rFonts w:ascii="Segoe UI" w:hAnsi="Segoe UI" w:cs="Segoe UI"/>
          <w:color w:val="161616"/>
        </w:rPr>
        <w:t xml:space="preserve"> and your i</w:t>
      </w:r>
      <w:r w:rsidRPr="00EC79C4">
        <w:rPr>
          <w:rFonts w:ascii="Segoe UI" w:hAnsi="Segoe UI" w:cs="Segoe UI"/>
          <w:color w:val="161616"/>
        </w:rPr>
        <w:t>mage file names cannot contain spaces.</w:t>
      </w:r>
    </w:p>
    <w:p w14:paraId="56548ED3" w14:textId="7D7CAEE2" w:rsidR="000102EE" w:rsidRDefault="002B6F2F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b/>
          <w:bCs/>
          <w:color w:val="161616"/>
          <w:sz w:val="28"/>
          <w:szCs w:val="28"/>
        </w:rPr>
      </w:pPr>
      <w:r w:rsidRPr="002B6F2F">
        <w:rPr>
          <w:rFonts w:ascii="Segoe UI" w:hAnsi="Segoe UI" w:cs="Segoe UI"/>
          <w:b/>
          <w:bCs/>
          <w:color w:val="161616"/>
          <w:sz w:val="28"/>
          <w:szCs w:val="28"/>
        </w:rPr>
        <w:t>JSON</w:t>
      </w:r>
    </w:p>
    <w:p w14:paraId="334E15F4" w14:textId="3E4BD498" w:rsidR="00F461F3" w:rsidRPr="00223AE5" w:rsidRDefault="00223AE5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b/>
          <w:bCs/>
          <w:sz w:val="36"/>
          <w:szCs w:val="36"/>
        </w:rPr>
      </w:pPr>
      <w:r>
        <w:rPr>
          <w:rStyle w:val="Emphasis"/>
          <w:rFonts w:ascii="Segoe UI" w:hAnsi="Segoe UI" w:cs="Segoe UI"/>
          <w:i w:val="0"/>
          <w:iCs w:val="0"/>
          <w:shd w:val="clear" w:color="auto" w:fill="FFFFFF"/>
        </w:rPr>
        <w:t xml:space="preserve">In case you wondered, </w:t>
      </w:r>
      <w:r w:rsidR="00F461F3" w:rsidRPr="00223AE5">
        <w:rPr>
          <w:rStyle w:val="Emphasis"/>
          <w:rFonts w:ascii="Segoe UI" w:hAnsi="Segoe UI" w:cs="Segoe UI"/>
          <w:b/>
          <w:bCs/>
          <w:i w:val="0"/>
          <w:iCs w:val="0"/>
          <w:shd w:val="clear" w:color="auto" w:fill="FFFFFF"/>
        </w:rPr>
        <w:t>JSON</w:t>
      </w:r>
      <w:r w:rsidR="00F461F3" w:rsidRPr="00223AE5">
        <w:rPr>
          <w:rFonts w:ascii="Segoe UI" w:hAnsi="Segoe UI" w:cs="Segoe UI"/>
          <w:shd w:val="clear" w:color="auto" w:fill="FFFFFF"/>
        </w:rPr>
        <w:t xml:space="preserve"> stands for JavaScript Object Notation </w:t>
      </w:r>
      <w:r w:rsidR="00F461F3" w:rsidRPr="00223AE5">
        <w:rPr>
          <w:rFonts w:ascii="Segoe UI" w:hAnsi="Segoe UI" w:cs="Segoe UI"/>
          <w:shd w:val="clear" w:color="auto" w:fill="FFFFFF"/>
        </w:rPr>
        <w:t>and is</w:t>
      </w:r>
      <w:r w:rsidR="00F461F3" w:rsidRPr="00223AE5">
        <w:rPr>
          <w:rFonts w:ascii="Segoe UI" w:hAnsi="Segoe UI" w:cs="Segoe UI"/>
          <w:shd w:val="clear" w:color="auto" w:fill="FFFFFF"/>
        </w:rPr>
        <w:t xml:space="preserve"> a lightweight data-interchange </w:t>
      </w:r>
      <w:r w:rsidR="00F461F3" w:rsidRPr="00223AE5">
        <w:rPr>
          <w:rStyle w:val="Emphasis"/>
          <w:rFonts w:ascii="Segoe UI" w:hAnsi="Segoe UI" w:cs="Segoe UI"/>
          <w:i w:val="0"/>
          <w:iCs w:val="0"/>
          <w:shd w:val="clear" w:color="auto" w:fill="FFFFFF"/>
        </w:rPr>
        <w:t>format</w:t>
      </w:r>
      <w:r>
        <w:rPr>
          <w:rStyle w:val="Emphasis"/>
          <w:rFonts w:ascii="Segoe UI" w:hAnsi="Segoe UI" w:cs="Segoe UI"/>
          <w:i w:val="0"/>
          <w:iCs w:val="0"/>
          <w:shd w:val="clear" w:color="auto" w:fill="FFFFFF"/>
        </w:rPr>
        <w:t xml:space="preserve"> that is</w:t>
      </w:r>
      <w:r w:rsidR="00F461F3" w:rsidRPr="00223AE5">
        <w:rPr>
          <w:rFonts w:ascii="Segoe UI" w:hAnsi="Segoe UI" w:cs="Segoe UI"/>
          <w:shd w:val="clear" w:color="auto" w:fill="FFFFFF"/>
        </w:rPr>
        <w:t xml:space="preserve"> plain text written in JavaScript object notation</w:t>
      </w:r>
      <w:r w:rsidR="00F461F3" w:rsidRPr="00223AE5"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Don’t worry, y</w:t>
      </w:r>
      <w:r w:rsidR="00F461F3" w:rsidRPr="00223AE5">
        <w:rPr>
          <w:rFonts w:ascii="Segoe UI" w:hAnsi="Segoe UI" w:cs="Segoe UI"/>
          <w:shd w:val="clear" w:color="auto" w:fill="FFFFFF"/>
        </w:rPr>
        <w:t xml:space="preserve">ou can use any text editor to </w:t>
      </w:r>
      <w:r>
        <w:rPr>
          <w:rFonts w:ascii="Segoe UI" w:hAnsi="Segoe UI" w:cs="Segoe UI"/>
          <w:shd w:val="clear" w:color="auto" w:fill="FFFFFF"/>
        </w:rPr>
        <w:t xml:space="preserve">create and </w:t>
      </w:r>
      <w:r w:rsidR="00F461F3" w:rsidRPr="00223AE5">
        <w:rPr>
          <w:rFonts w:ascii="Segoe UI" w:hAnsi="Segoe UI" w:cs="Segoe UI"/>
          <w:shd w:val="clear" w:color="auto" w:fill="FFFFFF"/>
        </w:rPr>
        <w:t>make simple changes to a JSON file</w:t>
      </w:r>
      <w:r>
        <w:rPr>
          <w:rFonts w:ascii="Segoe UI" w:hAnsi="Segoe UI" w:cs="Segoe UI"/>
          <w:shd w:val="clear" w:color="auto" w:fill="FFFFFF"/>
        </w:rPr>
        <w:t xml:space="preserve"> and you don’t have to be an expert on JSON.</w:t>
      </w:r>
    </w:p>
    <w:p w14:paraId="182D514C" w14:textId="48C7EC56" w:rsidR="002B6F2F" w:rsidRPr="002B6F2F" w:rsidRDefault="002B6F2F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b/>
          <w:bCs/>
          <w:color w:val="161616"/>
          <w:sz w:val="28"/>
          <w:szCs w:val="28"/>
        </w:rPr>
      </w:pPr>
      <w:r w:rsidRPr="002B6F2F">
        <w:rPr>
          <w:rFonts w:ascii="Segoe UI" w:hAnsi="Segoe UI" w:cs="Segoe UI"/>
          <w:b/>
          <w:bCs/>
          <w:color w:val="161616"/>
          <w:sz w:val="28"/>
          <w:szCs w:val="28"/>
        </w:rPr>
        <w:t>SVG Images</w:t>
      </w:r>
    </w:p>
    <w:p w14:paraId="010BAB3C" w14:textId="330B6A9F" w:rsidR="00774EFE" w:rsidRDefault="00774EFE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2124"/>
          <w:shd w:val="clear" w:color="auto" w:fill="FFFFFF"/>
        </w:rPr>
      </w:pPr>
      <w:r w:rsidRPr="00774EFE">
        <w:rPr>
          <w:rFonts w:ascii="Segoe UI" w:hAnsi="Segoe UI" w:cs="Segoe UI"/>
          <w:color w:val="202124"/>
          <w:shd w:val="clear" w:color="auto" w:fill="FFFFFF"/>
        </w:rPr>
        <w:t>A Scalable Vector Graphic (SVG) is </w:t>
      </w:r>
      <w:r w:rsidRPr="00526C1A">
        <w:rPr>
          <w:rFonts w:ascii="Segoe UI" w:hAnsi="Segoe UI" w:cs="Segoe UI"/>
          <w:color w:val="202124"/>
          <w:shd w:val="clear" w:color="auto" w:fill="FFFFFF"/>
        </w:rPr>
        <w:t>a unique type of image format</w:t>
      </w:r>
      <w:r w:rsidRPr="00774EFE">
        <w:rPr>
          <w:rFonts w:ascii="Segoe UI" w:hAnsi="Segoe UI" w:cs="Segoe UI"/>
          <w:color w:val="202124"/>
          <w:shd w:val="clear" w:color="auto" w:fill="FFFFFF"/>
        </w:rPr>
        <w:t>. Unlike other varieties, SVGs don't rely on unique pixels to make up the images you see. Instead, they use 'vector' data.</w:t>
      </w:r>
      <w:r w:rsidR="00526C1A">
        <w:rPr>
          <w:rFonts w:ascii="Segoe UI" w:hAnsi="Segoe UI" w:cs="Segoe UI"/>
          <w:color w:val="202124"/>
          <w:shd w:val="clear" w:color="auto" w:fill="FFFFFF"/>
        </w:rPr>
        <w:t xml:space="preserve"> An easy way to work with SVG files is by downloading the free editor </w:t>
      </w:r>
      <w:r w:rsidR="00AC252D">
        <w:rPr>
          <w:rFonts w:ascii="Segoe UI" w:hAnsi="Segoe UI" w:cs="Segoe UI"/>
          <w:color w:val="202124"/>
          <w:shd w:val="clear" w:color="auto" w:fill="FFFFFF"/>
        </w:rPr>
        <w:t>“</w:t>
      </w:r>
      <w:proofErr w:type="spellStart"/>
      <w:r w:rsidR="00AC252D">
        <w:rPr>
          <w:rFonts w:ascii="Segoe UI" w:hAnsi="Segoe UI" w:cs="Segoe UI"/>
          <w:color w:val="202124"/>
          <w:shd w:val="clear" w:color="auto" w:fill="FFFFFF"/>
        </w:rPr>
        <w:fldChar w:fldCharType="begin"/>
      </w:r>
      <w:r w:rsidR="00AC252D">
        <w:rPr>
          <w:rFonts w:ascii="Segoe UI" w:hAnsi="Segoe UI" w:cs="Segoe UI"/>
          <w:color w:val="202124"/>
          <w:shd w:val="clear" w:color="auto" w:fill="FFFFFF"/>
        </w:rPr>
        <w:instrText xml:space="preserve"> HYPERLINK "https://inkscape.org/?about-screen=1" </w:instrText>
      </w:r>
      <w:r w:rsidR="00AC252D">
        <w:rPr>
          <w:rFonts w:ascii="Segoe UI" w:hAnsi="Segoe UI" w:cs="Segoe UI"/>
          <w:color w:val="202124"/>
          <w:shd w:val="clear" w:color="auto" w:fill="FFFFFF"/>
        </w:rPr>
      </w:r>
      <w:r w:rsidR="00AC252D">
        <w:rPr>
          <w:rFonts w:ascii="Segoe UI" w:hAnsi="Segoe UI" w:cs="Segoe UI"/>
          <w:color w:val="202124"/>
          <w:shd w:val="clear" w:color="auto" w:fill="FFFFFF"/>
        </w:rPr>
        <w:fldChar w:fldCharType="separate"/>
      </w:r>
      <w:r w:rsidR="00AC252D" w:rsidRPr="00AC252D">
        <w:rPr>
          <w:rStyle w:val="Hyperlink"/>
          <w:rFonts w:ascii="Segoe UI" w:hAnsi="Segoe UI" w:cs="Segoe UI"/>
          <w:shd w:val="clear" w:color="auto" w:fill="FFFFFF"/>
        </w:rPr>
        <w:t>inkscape</w:t>
      </w:r>
      <w:proofErr w:type="spellEnd"/>
      <w:r w:rsidR="00AC252D">
        <w:rPr>
          <w:rFonts w:ascii="Segoe UI" w:hAnsi="Segoe UI" w:cs="Segoe UI"/>
          <w:color w:val="202124"/>
          <w:shd w:val="clear" w:color="auto" w:fill="FFFFFF"/>
        </w:rPr>
        <w:fldChar w:fldCharType="end"/>
      </w:r>
      <w:r w:rsidR="00526C1A">
        <w:rPr>
          <w:rFonts w:ascii="Segoe UI" w:hAnsi="Segoe UI" w:cs="Segoe UI"/>
          <w:color w:val="202124"/>
          <w:shd w:val="clear" w:color="auto" w:fill="FFFFFF"/>
        </w:rPr>
        <w:t>”)</w:t>
      </w:r>
      <w:r w:rsidR="00084F8C">
        <w:rPr>
          <w:rFonts w:ascii="Segoe UI" w:hAnsi="Segoe UI" w:cs="Segoe UI"/>
          <w:color w:val="202124"/>
          <w:shd w:val="clear" w:color="auto" w:fill="FFFFFF"/>
        </w:rPr>
        <w:t>.</w:t>
      </w:r>
      <w:r w:rsidR="00223AE5">
        <w:rPr>
          <w:rFonts w:ascii="Segoe UI" w:hAnsi="Segoe UI" w:cs="Segoe UI"/>
          <w:color w:val="202124"/>
          <w:shd w:val="clear" w:color="auto" w:fill="FFFFFF"/>
        </w:rPr>
        <w:t xml:space="preserve"> If you are a graphic artist, you can create some pretty cool SVG images, but if not, you can also resort to some simple PNG images.</w:t>
      </w:r>
    </w:p>
    <w:p w14:paraId="12E48E2C" w14:textId="6A4A0123" w:rsidR="000A5392" w:rsidRDefault="003C79AF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02124"/>
          <w:sz w:val="28"/>
          <w:szCs w:val="28"/>
          <w:shd w:val="clear" w:color="auto" w:fill="FFFFFF"/>
        </w:rPr>
        <w:t>Adding</w:t>
      </w:r>
      <w:r w:rsidR="000A5392" w:rsidRPr="000A5392">
        <w:rPr>
          <w:rFonts w:ascii="Segoe UI" w:hAnsi="Segoe UI" w:cs="Segoe UI"/>
          <w:b/>
          <w:bCs/>
          <w:color w:val="202124"/>
          <w:sz w:val="28"/>
          <w:szCs w:val="28"/>
          <w:shd w:val="clear" w:color="auto" w:fill="FFFFFF"/>
        </w:rPr>
        <w:t xml:space="preserve"> a Theme</w:t>
      </w:r>
    </w:p>
    <w:p w14:paraId="36ED2A4A" w14:textId="4943A12F" w:rsidR="000A5392" w:rsidRPr="000A5392" w:rsidRDefault="000A5392" w:rsidP="000A5392">
      <w:pPr>
        <w:pStyle w:val="NormalWeb"/>
        <w:shd w:val="clear" w:color="auto" w:fill="FFFFFF"/>
        <w:textAlignment w:val="baseline"/>
        <w:rPr>
          <w:rFonts w:ascii="Segoe UI" w:hAnsi="Segoe UI" w:cs="Segoe UI"/>
          <w:color w:val="202124"/>
          <w:shd w:val="clear" w:color="auto" w:fill="FFFFFF"/>
        </w:rPr>
      </w:pPr>
      <w:r w:rsidRPr="000A5392">
        <w:rPr>
          <w:rFonts w:ascii="Segoe UI" w:hAnsi="Segoe UI" w:cs="Segoe UI"/>
          <w:color w:val="202124"/>
          <w:shd w:val="clear" w:color="auto" w:fill="FFFFFF"/>
        </w:rPr>
        <w:lastRenderedPageBreak/>
        <w:t xml:space="preserve">To </w:t>
      </w:r>
      <w:r w:rsidR="003C79AF">
        <w:rPr>
          <w:rFonts w:ascii="Segoe UI" w:hAnsi="Segoe UI" w:cs="Segoe UI"/>
          <w:color w:val="202124"/>
          <w:shd w:val="clear" w:color="auto" w:fill="FFFFFF"/>
        </w:rPr>
        <w:t>add</w:t>
      </w:r>
      <w:r w:rsidRPr="000A5392">
        <w:rPr>
          <w:rFonts w:ascii="Segoe UI" w:hAnsi="Segoe UI" w:cs="Segoe UI"/>
          <w:color w:val="202124"/>
          <w:shd w:val="clear" w:color="auto" w:fill="FFFFFF"/>
        </w:rPr>
        <w:t xml:space="preserve"> a custom theme</w:t>
      </w:r>
      <w:r w:rsidR="003C79AF">
        <w:rPr>
          <w:rFonts w:ascii="Segoe UI" w:hAnsi="Segoe UI" w:cs="Segoe UI"/>
          <w:color w:val="202124"/>
          <w:shd w:val="clear" w:color="auto" w:fill="FFFFFF"/>
        </w:rPr>
        <w:t xml:space="preserve"> to your PAW </w:t>
      </w:r>
      <w:r w:rsidR="00223AE5">
        <w:rPr>
          <w:rFonts w:ascii="Segoe UI" w:hAnsi="Segoe UI" w:cs="Segoe UI"/>
          <w:color w:val="202124"/>
          <w:shd w:val="clear" w:color="auto" w:fill="FFFFFF"/>
        </w:rPr>
        <w:t>environment</w:t>
      </w:r>
      <w:r w:rsidRPr="000A5392">
        <w:rPr>
          <w:rFonts w:ascii="Segoe UI" w:hAnsi="Segoe UI" w:cs="Segoe UI"/>
          <w:color w:val="202124"/>
          <w:shd w:val="clear" w:color="auto" w:fill="FFFFFF"/>
        </w:rPr>
        <w:t xml:space="preserve">, you need to be an Administrator and go to the Administration panel, then click </w:t>
      </w:r>
      <w:r w:rsidRPr="000A5392">
        <w:rPr>
          <w:rFonts w:ascii="Segoe UI" w:hAnsi="Segoe UI" w:cs="Segoe UI"/>
          <w:b/>
          <w:bCs/>
          <w:color w:val="202124"/>
          <w:shd w:val="clear" w:color="auto" w:fill="FFFFFF"/>
        </w:rPr>
        <w:t>Customizations</w:t>
      </w:r>
      <w:r w:rsidRPr="000A5392">
        <w:rPr>
          <w:rFonts w:ascii="Segoe UI" w:hAnsi="Segoe UI" w:cs="Segoe UI"/>
          <w:color w:val="202124"/>
          <w:shd w:val="clear" w:color="auto" w:fill="FFFFFF"/>
        </w:rPr>
        <w:t>:</w:t>
      </w:r>
    </w:p>
    <w:p w14:paraId="3964A7B8" w14:textId="469E5550" w:rsidR="00084F8C" w:rsidRDefault="00084F8C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noProof/>
        </w:rPr>
        <w:drawing>
          <wp:inline distT="0" distB="0" distL="0" distR="0" wp14:anchorId="0EA5A772" wp14:editId="41DAF728">
            <wp:extent cx="6858000" cy="44805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C491" w14:textId="782120B6" w:rsidR="000A5392" w:rsidRDefault="000A5392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Under </w:t>
      </w:r>
      <w:r w:rsidRPr="003C79AF">
        <w:rPr>
          <w:rFonts w:ascii="Segoe UI" w:hAnsi="Segoe UI" w:cs="Segoe UI"/>
          <w:b/>
          <w:bCs/>
          <w:color w:val="161616"/>
        </w:rPr>
        <w:t>Customizations</w:t>
      </w:r>
      <w:r>
        <w:rPr>
          <w:rFonts w:ascii="Segoe UI" w:hAnsi="Segoe UI" w:cs="Segoe UI"/>
          <w:color w:val="161616"/>
        </w:rPr>
        <w:t xml:space="preserve">, you should see </w:t>
      </w:r>
      <w:r w:rsidR="00223AE5">
        <w:rPr>
          <w:rFonts w:ascii="Segoe UI" w:hAnsi="Segoe UI" w:cs="Segoe UI"/>
          <w:color w:val="161616"/>
        </w:rPr>
        <w:t>a</w:t>
      </w:r>
      <w:r>
        <w:rPr>
          <w:rFonts w:ascii="Segoe UI" w:hAnsi="Segoe UI" w:cs="Segoe UI"/>
          <w:color w:val="161616"/>
        </w:rPr>
        <w:t xml:space="preserve"> </w:t>
      </w:r>
      <w:r w:rsidRPr="003C79AF">
        <w:rPr>
          <w:rFonts w:ascii="Segoe UI" w:hAnsi="Segoe UI" w:cs="Segoe UI"/>
          <w:b/>
          <w:bCs/>
          <w:color w:val="161616"/>
        </w:rPr>
        <w:t>Themes</w:t>
      </w:r>
      <w:r>
        <w:rPr>
          <w:rFonts w:ascii="Segoe UI" w:hAnsi="Segoe UI" w:cs="Segoe UI"/>
          <w:color w:val="161616"/>
        </w:rPr>
        <w:t xml:space="preserve"> tab (as shown below). If you do not have a Themes tab, then you need to upgrade the version of PAW.</w:t>
      </w:r>
    </w:p>
    <w:p w14:paraId="36EA4B0D" w14:textId="554E07E4" w:rsidR="00B75362" w:rsidRDefault="00B75362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</w:p>
    <w:p w14:paraId="2D918B53" w14:textId="57292622" w:rsidR="00B75362" w:rsidRDefault="00264028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noProof/>
        </w:rPr>
        <w:lastRenderedPageBreak/>
        <w:drawing>
          <wp:inline distT="0" distB="0" distL="0" distR="0" wp14:anchorId="7B26FF8E" wp14:editId="5BE76561">
            <wp:extent cx="6858000" cy="2105660"/>
            <wp:effectExtent l="0" t="0" r="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6841" w14:textId="41EDB84B" w:rsidR="00F41202" w:rsidRDefault="00165283" w:rsidP="00F41202">
      <w:pPr>
        <w:pStyle w:val="step"/>
        <w:shd w:val="clear" w:color="auto" w:fill="FFFFFF"/>
        <w:spacing w:before="0" w:after="0"/>
        <w:textAlignment w:val="baseline"/>
        <w:rPr>
          <w:rStyle w:val="cmd"/>
          <w:rFonts w:ascii="Segoe UI" w:hAnsi="Segoe UI" w:cs="Segoe UI"/>
          <w:color w:val="161616"/>
          <w:bdr w:val="none" w:sz="0" w:space="0" w:color="auto" w:frame="1"/>
        </w:rPr>
      </w:pPr>
      <w:r>
        <w:rPr>
          <w:rStyle w:val="cmd"/>
          <w:rFonts w:ascii="Segoe UI" w:hAnsi="Segoe UI" w:cs="Segoe UI"/>
          <w:color w:val="161616"/>
          <w:bdr w:val="none" w:sz="0" w:space="0" w:color="auto" w:frame="1"/>
        </w:rPr>
        <w:t>On the Themes tab, c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>lick </w:t>
      </w:r>
      <w:r w:rsidR="003C79AF" w:rsidRPr="003C79AF">
        <w:rPr>
          <w:rStyle w:val="ph"/>
          <w:rFonts w:ascii="Segoe UI" w:hAnsi="Segoe UI" w:cs="Segoe UI"/>
          <w:b/>
          <w:bCs/>
          <w:color w:val="161616"/>
          <w:bdr w:val="none" w:sz="0" w:space="0" w:color="auto" w:frame="1"/>
        </w:rPr>
        <w:t>Add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> </w:t>
      </w:r>
      <w:r w:rsid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 and then d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rag </w:t>
      </w:r>
      <w:r w:rsid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>your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 </w:t>
      </w:r>
      <w:r w:rsid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custom 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>theme </w:t>
      </w:r>
      <w:r w:rsidR="003C79AF" w:rsidRPr="003C79AF">
        <w:rPr>
          <w:rStyle w:val="ph"/>
          <w:rFonts w:ascii="Segoe UI" w:hAnsi="Segoe UI" w:cs="Segoe UI"/>
          <w:color w:val="161616"/>
          <w:bdr w:val="none" w:sz="0" w:space="0" w:color="auto" w:frame="1"/>
        </w:rPr>
        <w:t>.zip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 archive </w:t>
      </w:r>
      <w:r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file 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>onto the </w:t>
      </w:r>
      <w:r w:rsidR="003C79AF" w:rsidRPr="003C79AF">
        <w:rPr>
          <w:rStyle w:val="ph"/>
          <w:rFonts w:ascii="Segoe UI" w:hAnsi="Segoe UI" w:cs="Segoe UI"/>
          <w:b/>
          <w:bCs/>
          <w:color w:val="161616"/>
          <w:bdr w:val="none" w:sz="0" w:space="0" w:color="auto" w:frame="1"/>
        </w:rPr>
        <w:t>Add theme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 box </w:t>
      </w:r>
      <w:r w:rsid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>(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or </w:t>
      </w:r>
      <w:r w:rsid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you can 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click the link to </w:t>
      </w:r>
      <w:r w:rsidR="003C79AF" w:rsidRPr="005F4D9B">
        <w:rPr>
          <w:rStyle w:val="cmd"/>
          <w:rFonts w:ascii="Segoe UI" w:hAnsi="Segoe UI" w:cs="Segoe UI"/>
          <w:i/>
          <w:iCs/>
          <w:color w:val="161616"/>
          <w:bdr w:val="none" w:sz="0" w:space="0" w:color="auto" w:frame="1"/>
        </w:rPr>
        <w:t>navigate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 </w:t>
      </w:r>
      <w:r w:rsidR="003C79AF" w:rsidRPr="005F4D9B">
        <w:rPr>
          <w:rStyle w:val="cmd"/>
          <w:rFonts w:ascii="Segoe UI" w:hAnsi="Segoe UI" w:cs="Segoe UI"/>
          <w:i/>
          <w:iCs/>
          <w:color w:val="161616"/>
          <w:bdr w:val="none" w:sz="0" w:space="0" w:color="auto" w:frame="1"/>
        </w:rPr>
        <w:t>to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 </w:t>
      </w:r>
      <w:r w:rsidR="005F4D9B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wherever you saved your </w:t>
      </w:r>
      <w:r w:rsidR="003C79AF" w:rsidRPr="003C79AF">
        <w:rPr>
          <w:rStyle w:val="ph"/>
          <w:rFonts w:ascii="Segoe UI" w:hAnsi="Segoe UI" w:cs="Segoe UI"/>
          <w:color w:val="161616"/>
          <w:bdr w:val="none" w:sz="0" w:space="0" w:color="auto" w:frame="1"/>
        </w:rPr>
        <w:t>.zip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 archive </w:t>
      </w:r>
      <w:r w:rsidR="005F4D9B">
        <w:rPr>
          <w:rStyle w:val="cmd"/>
          <w:rFonts w:ascii="Segoe UI" w:hAnsi="Segoe UI" w:cs="Segoe UI"/>
          <w:color w:val="161616"/>
          <w:bdr w:val="none" w:sz="0" w:space="0" w:color="auto" w:frame="1"/>
        </w:rPr>
        <w:t>file.</w:t>
      </w:r>
      <w:r w:rsid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>)</w:t>
      </w:r>
      <w:r w:rsidR="003C79AF" w:rsidRP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>.</w:t>
      </w:r>
      <w:r w:rsid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 This </w:t>
      </w:r>
      <w:r w:rsidR="00F41202">
        <w:rPr>
          <w:rStyle w:val="cmd"/>
          <w:rFonts w:ascii="Segoe UI" w:hAnsi="Segoe UI" w:cs="Segoe UI"/>
          <w:color w:val="161616"/>
          <w:bdr w:val="none" w:sz="0" w:space="0" w:color="auto" w:frame="1"/>
        </w:rPr>
        <w:t>makes</w:t>
      </w:r>
      <w:r w:rsidR="003C79AF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 your custom </w:t>
      </w:r>
      <w:r w:rsidR="003C79AF" w:rsidRPr="003C79AF">
        <w:rPr>
          <w:rFonts w:ascii="Segoe UI" w:hAnsi="Segoe UI" w:cs="Segoe UI"/>
          <w:color w:val="161616"/>
        </w:rPr>
        <w:t xml:space="preserve">theme available </w:t>
      </w:r>
      <w:r w:rsidR="005F4D9B">
        <w:rPr>
          <w:rFonts w:ascii="Segoe UI" w:hAnsi="Segoe UI" w:cs="Segoe UI"/>
          <w:color w:val="161616"/>
        </w:rPr>
        <w:t xml:space="preserve">to PAW and should be listed </w:t>
      </w:r>
      <w:r w:rsidR="003C79AF" w:rsidRPr="003C79AF">
        <w:rPr>
          <w:rFonts w:ascii="Segoe UI" w:hAnsi="Segoe UI" w:cs="Segoe UI"/>
          <w:color w:val="161616"/>
        </w:rPr>
        <w:t xml:space="preserve">on the Themes tab. </w:t>
      </w:r>
      <w:r w:rsidR="005F4D9B">
        <w:rPr>
          <w:rFonts w:ascii="Segoe UI" w:hAnsi="Segoe UI" w:cs="Segoe UI"/>
          <w:color w:val="161616"/>
        </w:rPr>
        <w:t>As a last step, y</w:t>
      </w:r>
      <w:r w:rsidR="003C79AF" w:rsidRPr="003C79AF">
        <w:rPr>
          <w:rFonts w:ascii="Segoe UI" w:hAnsi="Segoe UI" w:cs="Segoe UI"/>
          <w:color w:val="161616"/>
        </w:rPr>
        <w:t xml:space="preserve">ou </w:t>
      </w:r>
      <w:r w:rsidR="003C79AF">
        <w:rPr>
          <w:rFonts w:ascii="Segoe UI" w:hAnsi="Segoe UI" w:cs="Segoe UI"/>
          <w:color w:val="161616"/>
        </w:rPr>
        <w:t xml:space="preserve">need to </w:t>
      </w:r>
      <w:r w:rsidR="003C79AF" w:rsidRPr="00F41202">
        <w:rPr>
          <w:rFonts w:ascii="Segoe UI" w:hAnsi="Segoe UI" w:cs="Segoe UI"/>
          <w:color w:val="161616"/>
          <w:u w:val="single"/>
          <w:bdr w:val="none" w:sz="0" w:space="0" w:color="auto" w:frame="1"/>
        </w:rPr>
        <w:t>activate</w:t>
      </w:r>
      <w:r w:rsidR="003C79AF" w:rsidRPr="003C79AF">
        <w:rPr>
          <w:rFonts w:ascii="Segoe UI" w:hAnsi="Segoe UI" w:cs="Segoe UI"/>
          <w:color w:val="161616"/>
          <w:bdr w:val="none" w:sz="0" w:space="0" w:color="auto" w:frame="1"/>
        </w:rPr>
        <w:t xml:space="preserve"> the theme</w:t>
      </w:r>
      <w:r w:rsidR="003C79AF" w:rsidRPr="003C79AF">
        <w:rPr>
          <w:rFonts w:ascii="Segoe UI" w:hAnsi="Segoe UI" w:cs="Segoe UI"/>
          <w:color w:val="161616"/>
        </w:rPr>
        <w:t> </w:t>
      </w:r>
      <w:r w:rsidR="005F4D9B">
        <w:rPr>
          <w:rFonts w:ascii="Segoe UI" w:hAnsi="Segoe UI" w:cs="Segoe UI"/>
          <w:color w:val="161616"/>
        </w:rPr>
        <w:t xml:space="preserve">so that you can </w:t>
      </w:r>
      <w:r w:rsidR="003C79AF" w:rsidRPr="003C79AF">
        <w:rPr>
          <w:rFonts w:ascii="Segoe UI" w:hAnsi="Segoe UI" w:cs="Segoe UI"/>
          <w:color w:val="161616"/>
        </w:rPr>
        <w:t>see your customizations in </w:t>
      </w:r>
      <w:r w:rsidR="003C79AF" w:rsidRPr="003C79AF">
        <w:rPr>
          <w:rStyle w:val="keyword"/>
          <w:rFonts w:ascii="Segoe UI" w:hAnsi="Segoe UI" w:cs="Segoe UI"/>
          <w:color w:val="161616"/>
          <w:bdr w:val="none" w:sz="0" w:space="0" w:color="auto" w:frame="1"/>
        </w:rPr>
        <w:t>Planning Analytics Workspace</w:t>
      </w:r>
      <w:r w:rsidR="003C79AF" w:rsidRPr="003C79AF">
        <w:rPr>
          <w:rFonts w:ascii="Segoe UI" w:hAnsi="Segoe UI" w:cs="Segoe UI"/>
          <w:color w:val="161616"/>
        </w:rPr>
        <w:t>.</w:t>
      </w:r>
      <w:r w:rsidR="00F41202">
        <w:rPr>
          <w:rFonts w:ascii="Segoe UI" w:hAnsi="Segoe UI" w:cs="Segoe UI"/>
          <w:color w:val="161616"/>
        </w:rPr>
        <w:t xml:space="preserve"> To activate your theme, simply s</w:t>
      </w:r>
      <w:r w:rsidR="00F41202" w:rsidRPr="00F41202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elect </w:t>
      </w:r>
      <w:r w:rsidR="005F4D9B">
        <w:rPr>
          <w:rStyle w:val="cmd"/>
          <w:rFonts w:ascii="Segoe UI" w:hAnsi="Segoe UI" w:cs="Segoe UI"/>
          <w:color w:val="161616"/>
          <w:bdr w:val="none" w:sz="0" w:space="0" w:color="auto" w:frame="1"/>
        </w:rPr>
        <w:t xml:space="preserve">it from the list </w:t>
      </w:r>
      <w:r w:rsidR="00F41202">
        <w:rPr>
          <w:rStyle w:val="cmd"/>
          <w:rFonts w:ascii="Segoe UI" w:hAnsi="Segoe UI" w:cs="Segoe UI"/>
          <w:color w:val="161616"/>
          <w:bdr w:val="none" w:sz="0" w:space="0" w:color="auto" w:frame="1"/>
        </w:rPr>
        <w:t>and c</w:t>
      </w:r>
      <w:r w:rsidR="00F41202" w:rsidRPr="00F41202">
        <w:rPr>
          <w:rStyle w:val="cmd"/>
          <w:rFonts w:ascii="Segoe UI" w:hAnsi="Segoe UI" w:cs="Segoe UI"/>
          <w:color w:val="161616"/>
          <w:bdr w:val="none" w:sz="0" w:space="0" w:color="auto" w:frame="1"/>
        </w:rPr>
        <w:t>lick </w:t>
      </w:r>
      <w:r w:rsidR="00F41202" w:rsidRPr="00F41202">
        <w:rPr>
          <w:rStyle w:val="ph"/>
          <w:rFonts w:ascii="Segoe UI" w:hAnsi="Segoe UI" w:cs="Segoe UI"/>
          <w:b/>
          <w:bCs/>
          <w:color w:val="161616"/>
          <w:bdr w:val="none" w:sz="0" w:space="0" w:color="auto" w:frame="1"/>
        </w:rPr>
        <w:t>Activate</w:t>
      </w:r>
      <w:r w:rsidR="00F41202" w:rsidRPr="00F41202">
        <w:rPr>
          <w:rStyle w:val="cmd"/>
          <w:rFonts w:ascii="Segoe UI" w:hAnsi="Segoe UI" w:cs="Segoe UI"/>
          <w:color w:val="161616"/>
          <w:bdr w:val="none" w:sz="0" w:space="0" w:color="auto" w:frame="1"/>
        </w:rPr>
        <w:t>.</w:t>
      </w:r>
    </w:p>
    <w:p w14:paraId="01BD1B76" w14:textId="4C9D9E3C" w:rsidR="00C162D0" w:rsidRDefault="00C162D0" w:rsidP="00F41202">
      <w:pPr>
        <w:pStyle w:val="step"/>
        <w:shd w:val="clear" w:color="auto" w:fill="FFFFFF"/>
        <w:spacing w:before="0" w:after="0"/>
        <w:textAlignment w:val="baseline"/>
        <w:rPr>
          <w:rStyle w:val="cmd"/>
          <w:rFonts w:ascii="Segoe UI" w:hAnsi="Segoe UI" w:cs="Segoe UI"/>
          <w:b/>
          <w:bCs/>
          <w:color w:val="161616"/>
          <w:sz w:val="28"/>
          <w:szCs w:val="28"/>
          <w:bdr w:val="none" w:sz="0" w:space="0" w:color="auto" w:frame="1"/>
        </w:rPr>
      </w:pPr>
      <w:r w:rsidRPr="00C162D0">
        <w:rPr>
          <w:rStyle w:val="cmd"/>
          <w:rFonts w:ascii="Segoe UI" w:hAnsi="Segoe UI" w:cs="Segoe UI"/>
          <w:b/>
          <w:bCs/>
          <w:color w:val="161616"/>
          <w:sz w:val="28"/>
          <w:szCs w:val="28"/>
          <w:bdr w:val="none" w:sz="0" w:space="0" w:color="auto" w:frame="1"/>
        </w:rPr>
        <w:t>Let’s Build a Custom Theme</w:t>
      </w:r>
    </w:p>
    <w:p w14:paraId="35DDE4F3" w14:textId="3BECC97F" w:rsidR="00F87D19" w:rsidRDefault="00C162D0" w:rsidP="00F41202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So now </w:t>
      </w:r>
      <w:r w:rsidR="00F87D19">
        <w:rPr>
          <w:rFonts w:ascii="Segoe UI" w:hAnsi="Segoe UI" w:cs="Segoe UI"/>
          <w:color w:val="161616"/>
        </w:rPr>
        <w:t>let’s</w:t>
      </w:r>
      <w:r>
        <w:rPr>
          <w:rFonts w:ascii="Segoe UI" w:hAnsi="Segoe UI" w:cs="Segoe UI"/>
          <w:color w:val="161616"/>
        </w:rPr>
        <w:t xml:space="preserve"> build a custom theme for </w:t>
      </w:r>
      <w:r w:rsidR="00CE51FA">
        <w:rPr>
          <w:rFonts w:ascii="Segoe UI" w:hAnsi="Segoe UI" w:cs="Segoe UI"/>
          <w:color w:val="161616"/>
        </w:rPr>
        <w:t>my side-hustle business “</w:t>
      </w:r>
      <w:r>
        <w:rPr>
          <w:rFonts w:ascii="Segoe UI" w:hAnsi="Segoe UI" w:cs="Segoe UI"/>
          <w:color w:val="161616"/>
        </w:rPr>
        <w:t>Millers Motorcycles</w:t>
      </w:r>
      <w:r w:rsidR="00CE51FA">
        <w:rPr>
          <w:rFonts w:ascii="Segoe UI" w:hAnsi="Segoe UI" w:cs="Segoe UI"/>
          <w:color w:val="161616"/>
        </w:rPr>
        <w:t>!”</w:t>
      </w:r>
      <w:r>
        <w:rPr>
          <w:rFonts w:ascii="Segoe UI" w:hAnsi="Segoe UI" w:cs="Segoe UI"/>
          <w:color w:val="161616"/>
        </w:rPr>
        <w:t xml:space="preserve"> </w:t>
      </w:r>
      <w:r w:rsidR="00F87D19">
        <w:rPr>
          <w:rFonts w:ascii="Segoe UI" w:hAnsi="Segoe UI" w:cs="Segoe UI"/>
          <w:color w:val="161616"/>
        </w:rPr>
        <w:t>First,</w:t>
      </w:r>
      <w:r>
        <w:rPr>
          <w:rFonts w:ascii="Segoe UI" w:hAnsi="Segoe UI" w:cs="Segoe UI"/>
          <w:color w:val="161616"/>
        </w:rPr>
        <w:t xml:space="preserve"> I create a folder named “</w:t>
      </w:r>
      <w:r w:rsidRPr="00CE51FA">
        <w:rPr>
          <w:rFonts w:ascii="Consolas" w:hAnsi="Consolas" w:cs="Segoe UI"/>
          <w:color w:val="161616"/>
          <w:sz w:val="20"/>
          <w:szCs w:val="20"/>
        </w:rPr>
        <w:t>millers-motorcycles-theme</w:t>
      </w:r>
      <w:r>
        <w:rPr>
          <w:rFonts w:ascii="Segoe UI" w:hAnsi="Segoe UI" w:cs="Segoe UI"/>
          <w:color w:val="161616"/>
        </w:rPr>
        <w:t xml:space="preserve">”. </w:t>
      </w:r>
      <w:r w:rsidR="00CE51FA">
        <w:rPr>
          <w:rFonts w:ascii="Segoe UI" w:hAnsi="Segoe UI" w:cs="Segoe UI"/>
          <w:color w:val="161616"/>
        </w:rPr>
        <w:t>Within</w:t>
      </w:r>
      <w:r>
        <w:rPr>
          <w:rFonts w:ascii="Segoe UI" w:hAnsi="Segoe UI" w:cs="Segoe UI"/>
          <w:color w:val="161616"/>
        </w:rPr>
        <w:t xml:space="preserve"> this folder I </w:t>
      </w:r>
      <w:r w:rsidR="00CE51FA">
        <w:rPr>
          <w:rFonts w:ascii="Segoe UI" w:hAnsi="Segoe UI" w:cs="Segoe UI"/>
          <w:color w:val="161616"/>
        </w:rPr>
        <w:t xml:space="preserve">will </w:t>
      </w:r>
      <w:r>
        <w:rPr>
          <w:rFonts w:ascii="Segoe UI" w:hAnsi="Segoe UI" w:cs="Segoe UI"/>
          <w:color w:val="161616"/>
        </w:rPr>
        <w:t xml:space="preserve">create an </w:t>
      </w:r>
      <w:r w:rsidRPr="00CE51FA">
        <w:rPr>
          <w:rFonts w:ascii="Consolas" w:hAnsi="Consolas" w:cs="Segoe UI"/>
          <w:color w:val="161616"/>
          <w:sz w:val="18"/>
          <w:szCs w:val="18"/>
        </w:rPr>
        <w:t>images</w:t>
      </w:r>
      <w:r>
        <w:rPr>
          <w:rFonts w:ascii="Segoe UI" w:hAnsi="Segoe UI" w:cs="Segoe UI"/>
          <w:color w:val="161616"/>
        </w:rPr>
        <w:t xml:space="preserve"> folder and add </w:t>
      </w:r>
      <w:r w:rsidR="00F87D19">
        <w:rPr>
          <w:rFonts w:ascii="Segoe UI" w:hAnsi="Segoe UI" w:cs="Segoe UI"/>
          <w:color w:val="161616"/>
        </w:rPr>
        <w:t>the required JSON file:</w:t>
      </w:r>
    </w:p>
    <w:p w14:paraId="55CC4773" w14:textId="67C084C5" w:rsidR="00C162D0" w:rsidRDefault="00F87D19" w:rsidP="00F41202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noProof/>
        </w:rPr>
        <w:drawing>
          <wp:inline distT="0" distB="0" distL="0" distR="0" wp14:anchorId="4307659D" wp14:editId="0DD20537">
            <wp:extent cx="6309907" cy="73920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2D0">
        <w:rPr>
          <w:rFonts w:ascii="Segoe UI" w:hAnsi="Segoe UI" w:cs="Segoe UI"/>
          <w:color w:val="161616"/>
        </w:rPr>
        <w:t xml:space="preserve"> </w:t>
      </w:r>
    </w:p>
    <w:p w14:paraId="5FB26A68" w14:textId="5F9A80D3" w:rsidR="00F87D19" w:rsidRDefault="00F87D19" w:rsidP="00F41202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 used Notepad++ to create my JSON file. It looks like this:</w:t>
      </w:r>
    </w:p>
    <w:p w14:paraId="454D0BD3" w14:textId="6F5A37AA" w:rsidR="00F87D19" w:rsidRPr="00C162D0" w:rsidRDefault="00CE51FA" w:rsidP="00F41202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b/>
          <w:bCs/>
          <w:color w:val="161616"/>
          <w:sz w:val="28"/>
          <w:szCs w:val="2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F2B75FC" wp14:editId="09DAF747">
            <wp:extent cx="6858000" cy="354647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1D47" w14:textId="0FF56495" w:rsidR="00F41202" w:rsidRDefault="00F87D19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You can see that I’ve modified the </w:t>
      </w:r>
      <w:r w:rsidRPr="003460E7">
        <w:rPr>
          <w:rFonts w:ascii="Segoe UI" w:hAnsi="Segoe UI" w:cs="Segoe UI"/>
          <w:b/>
          <w:bCs/>
          <w:color w:val="161616"/>
        </w:rPr>
        <w:t>name</w:t>
      </w:r>
      <w:r w:rsidR="003460E7">
        <w:rPr>
          <w:rFonts w:ascii="Segoe UI" w:hAnsi="Segoe UI" w:cs="Segoe UI"/>
          <w:b/>
          <w:bCs/>
          <w:color w:val="161616"/>
        </w:rPr>
        <w:t>,</w:t>
      </w:r>
      <w:r>
        <w:rPr>
          <w:rFonts w:ascii="Segoe UI" w:hAnsi="Segoe UI" w:cs="Segoe UI"/>
          <w:color w:val="161616"/>
        </w:rPr>
        <w:t xml:space="preserve"> </w:t>
      </w:r>
      <w:r w:rsidRPr="00821BD2">
        <w:rPr>
          <w:rFonts w:ascii="Segoe UI" w:hAnsi="Segoe UI" w:cs="Segoe UI"/>
          <w:b/>
          <w:bCs/>
          <w:color w:val="161616"/>
        </w:rPr>
        <w:t>brandText</w:t>
      </w:r>
      <w:r>
        <w:rPr>
          <w:rFonts w:ascii="Segoe UI" w:hAnsi="Segoe UI" w:cs="Segoe UI"/>
          <w:color w:val="161616"/>
        </w:rPr>
        <w:t xml:space="preserve"> as well as the </w:t>
      </w:r>
      <w:r w:rsidRPr="00821BD2">
        <w:rPr>
          <w:rFonts w:ascii="Segoe UI" w:hAnsi="Segoe UI" w:cs="Segoe UI"/>
          <w:b/>
          <w:bCs/>
          <w:color w:val="161616"/>
        </w:rPr>
        <w:t>brandIcon</w:t>
      </w:r>
      <w:r>
        <w:rPr>
          <w:rFonts w:ascii="Segoe UI" w:hAnsi="Segoe UI" w:cs="Segoe UI"/>
          <w:color w:val="161616"/>
        </w:rPr>
        <w:t xml:space="preserve"> values</w:t>
      </w:r>
      <w:r w:rsidR="003460E7">
        <w:rPr>
          <w:rFonts w:ascii="Segoe UI" w:hAnsi="Segoe UI" w:cs="Segoe UI"/>
          <w:color w:val="161616"/>
        </w:rPr>
        <w:t xml:space="preserve"> (l</w:t>
      </w:r>
      <w:r>
        <w:rPr>
          <w:rFonts w:ascii="Segoe UI" w:hAnsi="Segoe UI" w:cs="Segoe UI"/>
          <w:color w:val="161616"/>
        </w:rPr>
        <w:t xml:space="preserve">earn more about the other values in the file </w:t>
      </w:r>
      <w:hyperlink r:id="rId16" w:history="1">
        <w:r w:rsidRPr="00F87D19">
          <w:rPr>
            <w:rStyle w:val="Hyperlink"/>
            <w:rFonts w:ascii="Segoe UI" w:hAnsi="Segoe UI" w:cs="Segoe UI"/>
          </w:rPr>
          <w:t>here</w:t>
        </w:r>
      </w:hyperlink>
      <w:r w:rsidR="003460E7">
        <w:rPr>
          <w:rFonts w:ascii="Segoe UI" w:hAnsi="Segoe UI" w:cs="Segoe UI"/>
          <w:color w:val="161616"/>
        </w:rPr>
        <w:t>)</w:t>
      </w:r>
      <w:r>
        <w:rPr>
          <w:rFonts w:ascii="Segoe UI" w:hAnsi="Segoe UI" w:cs="Segoe UI"/>
          <w:color w:val="161616"/>
        </w:rPr>
        <w:t>.</w:t>
      </w:r>
      <w:r w:rsidR="00821BD2">
        <w:rPr>
          <w:rFonts w:ascii="Segoe UI" w:hAnsi="Segoe UI" w:cs="Segoe UI"/>
          <w:color w:val="161616"/>
        </w:rPr>
        <w:t xml:space="preserve"> Next, I added a logo for my motorcycle company, named “</w:t>
      </w:r>
      <w:r w:rsidR="00821BD2" w:rsidRPr="00CE51FA">
        <w:rPr>
          <w:rFonts w:ascii="Consolas" w:hAnsi="Consolas" w:cs="Segoe UI"/>
          <w:color w:val="161616"/>
          <w:sz w:val="20"/>
          <w:szCs w:val="20"/>
        </w:rPr>
        <w:t>mc.png</w:t>
      </w:r>
      <w:r w:rsidR="00821BD2">
        <w:rPr>
          <w:rFonts w:ascii="Segoe UI" w:hAnsi="Segoe UI" w:cs="Segoe UI"/>
          <w:color w:val="161616"/>
        </w:rPr>
        <w:t>” to the images folder:</w:t>
      </w:r>
    </w:p>
    <w:p w14:paraId="3E544EB4" w14:textId="54206592" w:rsidR="00821BD2" w:rsidRDefault="00821BD2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noProof/>
        </w:rPr>
        <w:drawing>
          <wp:inline distT="0" distB="0" distL="0" distR="0" wp14:anchorId="70FFF391" wp14:editId="3D8B6158">
            <wp:extent cx="4297680" cy="1950720"/>
            <wp:effectExtent l="0" t="0" r="762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69C7" w14:textId="6C1EA80D" w:rsidR="003460E7" w:rsidRDefault="003460E7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The new theme is almost ready to upload, but </w:t>
      </w:r>
      <w:r w:rsidR="00CE51FA">
        <w:rPr>
          <w:rFonts w:ascii="Segoe UI" w:hAnsi="Segoe UI" w:cs="Segoe UI"/>
          <w:color w:val="161616"/>
        </w:rPr>
        <w:t xml:space="preserve">first </w:t>
      </w:r>
      <w:r>
        <w:rPr>
          <w:rFonts w:ascii="Segoe UI" w:hAnsi="Segoe UI" w:cs="Segoe UI"/>
          <w:color w:val="161616"/>
        </w:rPr>
        <w:t>I need to create an archive (zip) version of the folder</w:t>
      </w:r>
      <w:r w:rsidR="00CE51FA">
        <w:rPr>
          <w:rFonts w:ascii="Segoe UI" w:hAnsi="Segoe UI" w:cs="Segoe UI"/>
          <w:color w:val="161616"/>
        </w:rPr>
        <w:t>:</w:t>
      </w:r>
    </w:p>
    <w:p w14:paraId="2D8EBC7A" w14:textId="2B7B5B95" w:rsidR="00A50EC8" w:rsidRDefault="00A50EC8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noProof/>
        </w:rPr>
        <w:lastRenderedPageBreak/>
        <w:drawing>
          <wp:inline distT="0" distB="0" distL="0" distR="0" wp14:anchorId="31B25113" wp14:editId="748EF5DF">
            <wp:extent cx="6858000" cy="1022350"/>
            <wp:effectExtent l="0" t="0" r="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2870" w14:textId="0336337D" w:rsidR="00A50EC8" w:rsidRDefault="00A50EC8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Finally, I can use the procedure I outlined earlier to add my theme</w:t>
      </w:r>
      <w:r w:rsidR="008C5A05">
        <w:rPr>
          <w:rFonts w:ascii="Segoe UI" w:hAnsi="Segoe UI" w:cs="Segoe UI"/>
          <w:color w:val="161616"/>
        </w:rPr>
        <w:t xml:space="preserve"> (</w:t>
      </w:r>
      <w:r>
        <w:rPr>
          <w:rFonts w:ascii="Segoe UI" w:hAnsi="Segoe UI" w:cs="Segoe UI"/>
          <w:color w:val="161616"/>
        </w:rPr>
        <w:t xml:space="preserve">clicking on the Themes tab I see the Add theme </w:t>
      </w:r>
      <w:r w:rsidR="008F75B3">
        <w:rPr>
          <w:rFonts w:ascii="Segoe UI" w:hAnsi="Segoe UI" w:cs="Segoe UI"/>
          <w:color w:val="161616"/>
        </w:rPr>
        <w:t>dialog which I can use to find my archived theme file, select it and add it as an option in my PAW environment</w:t>
      </w:r>
      <w:r w:rsidR="008C5A05">
        <w:rPr>
          <w:rFonts w:ascii="Segoe UI" w:hAnsi="Segoe UI" w:cs="Segoe UI"/>
          <w:color w:val="161616"/>
        </w:rPr>
        <w:t>):</w:t>
      </w:r>
    </w:p>
    <w:p w14:paraId="77A71C39" w14:textId="13000416" w:rsidR="00A50EC8" w:rsidRDefault="00A50EC8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noProof/>
        </w:rPr>
        <w:drawing>
          <wp:inline distT="0" distB="0" distL="0" distR="0" wp14:anchorId="43390272" wp14:editId="5F2D13C1">
            <wp:extent cx="5692140" cy="3573780"/>
            <wp:effectExtent l="0" t="0" r="381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71E6" w14:textId="40FC7546" w:rsidR="008F75B3" w:rsidRDefault="008F75B3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noProof/>
        </w:rPr>
        <w:lastRenderedPageBreak/>
        <w:drawing>
          <wp:inline distT="0" distB="0" distL="0" distR="0" wp14:anchorId="2106B428" wp14:editId="62BD34AD">
            <wp:extent cx="6134100" cy="352806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E05D" w14:textId="59B50BFA" w:rsidR="008F75B3" w:rsidRDefault="00182397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Now that my custom theme is available in PAW</w:t>
      </w:r>
      <w:r w:rsidR="008F75B3">
        <w:rPr>
          <w:rFonts w:ascii="Segoe UI" w:hAnsi="Segoe UI" w:cs="Segoe UI"/>
          <w:color w:val="161616"/>
        </w:rPr>
        <w:t xml:space="preserve">, I can select </w:t>
      </w:r>
      <w:r>
        <w:rPr>
          <w:rFonts w:ascii="Segoe UI" w:hAnsi="Segoe UI" w:cs="Segoe UI"/>
          <w:color w:val="161616"/>
        </w:rPr>
        <w:t xml:space="preserve">it </w:t>
      </w:r>
      <w:r w:rsidR="008F75B3">
        <w:rPr>
          <w:rFonts w:ascii="Segoe UI" w:hAnsi="Segoe UI" w:cs="Segoe UI"/>
          <w:color w:val="161616"/>
        </w:rPr>
        <w:t xml:space="preserve">and click </w:t>
      </w:r>
      <w:r w:rsidRPr="00182397">
        <w:rPr>
          <w:rFonts w:ascii="Segoe UI" w:hAnsi="Segoe UI" w:cs="Segoe UI"/>
          <w:b/>
          <w:bCs/>
          <w:color w:val="161616"/>
        </w:rPr>
        <w:t>A</w:t>
      </w:r>
      <w:r w:rsidR="008F75B3" w:rsidRPr="00182397">
        <w:rPr>
          <w:rFonts w:ascii="Segoe UI" w:hAnsi="Segoe UI" w:cs="Segoe UI"/>
          <w:b/>
          <w:bCs/>
          <w:color w:val="161616"/>
        </w:rPr>
        <w:t>ctivate</w:t>
      </w:r>
      <w:r w:rsidR="008F75B3">
        <w:rPr>
          <w:rFonts w:ascii="Segoe UI" w:hAnsi="Segoe UI" w:cs="Segoe UI"/>
          <w:color w:val="161616"/>
        </w:rPr>
        <w:t>:</w:t>
      </w:r>
    </w:p>
    <w:p w14:paraId="0208F56F" w14:textId="2A17EC90" w:rsidR="000048BE" w:rsidRDefault="000048BE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noProof/>
        </w:rPr>
        <w:drawing>
          <wp:inline distT="0" distB="0" distL="0" distR="0" wp14:anchorId="282CC689" wp14:editId="6AFE3BA0">
            <wp:extent cx="5730240" cy="2979420"/>
            <wp:effectExtent l="0" t="0" r="381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0A28" w14:textId="2B018A6F" w:rsidR="000048BE" w:rsidRDefault="000048BE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Nothing left to do </w:t>
      </w:r>
      <w:r w:rsidR="00182397">
        <w:rPr>
          <w:rFonts w:ascii="Segoe UI" w:hAnsi="Segoe UI" w:cs="Segoe UI"/>
          <w:color w:val="161616"/>
        </w:rPr>
        <w:t xml:space="preserve">now </w:t>
      </w:r>
      <w:r>
        <w:rPr>
          <w:rFonts w:ascii="Segoe UI" w:hAnsi="Segoe UI" w:cs="Segoe UI"/>
          <w:color w:val="161616"/>
        </w:rPr>
        <w:t>but check it out</w:t>
      </w:r>
      <w:r w:rsidR="000E54A8">
        <w:rPr>
          <w:rFonts w:ascii="Segoe UI" w:hAnsi="Segoe UI" w:cs="Segoe UI"/>
          <w:color w:val="161616"/>
        </w:rPr>
        <w:t xml:space="preserve">. If I refresh the </w:t>
      </w:r>
      <w:r w:rsidR="00182397">
        <w:rPr>
          <w:rFonts w:ascii="Segoe UI" w:hAnsi="Segoe UI" w:cs="Segoe UI"/>
          <w:color w:val="161616"/>
        </w:rPr>
        <w:t>page,</w:t>
      </w:r>
      <w:r w:rsidR="000E54A8">
        <w:rPr>
          <w:rFonts w:ascii="Segoe UI" w:hAnsi="Segoe UI" w:cs="Segoe UI"/>
          <w:color w:val="161616"/>
        </w:rPr>
        <w:t xml:space="preserve"> I see that </w:t>
      </w:r>
      <w:r w:rsidR="000E54A8" w:rsidRPr="00182397">
        <w:rPr>
          <w:rFonts w:ascii="Segoe UI" w:hAnsi="Segoe UI" w:cs="Segoe UI"/>
          <w:b/>
          <w:bCs/>
          <w:color w:val="161616"/>
        </w:rPr>
        <w:t>Miller’s Motorcycles</w:t>
      </w:r>
      <w:r w:rsidR="000E54A8">
        <w:rPr>
          <w:rFonts w:ascii="Segoe UI" w:hAnsi="Segoe UI" w:cs="Segoe UI"/>
          <w:color w:val="161616"/>
        </w:rPr>
        <w:t xml:space="preserve"> is open for business!</w:t>
      </w:r>
    </w:p>
    <w:p w14:paraId="54E417F2" w14:textId="5AFB9C39" w:rsidR="000E54A8" w:rsidRDefault="000E54A8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  <w:r>
        <w:rPr>
          <w:noProof/>
        </w:rPr>
        <w:lastRenderedPageBreak/>
        <w:drawing>
          <wp:inline distT="0" distB="0" distL="0" distR="0" wp14:anchorId="4B634B6B" wp14:editId="7BB8BCCF">
            <wp:extent cx="6858000" cy="2633345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8F23" w14:textId="77777777" w:rsidR="00AE3EBB" w:rsidRPr="00367BC8" w:rsidRDefault="00AE3EBB" w:rsidP="00AE3EBB">
      <w:pPr>
        <w:pStyle w:val="bx--listitem"/>
        <w:shd w:val="clear" w:color="auto" w:fill="FFFFFF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367BC8">
        <w:rPr>
          <w:rFonts w:ascii="Segoe UI" w:hAnsi="Segoe UI" w:cs="Segoe UI"/>
          <w:b/>
          <w:bCs/>
          <w:sz w:val="28"/>
          <w:szCs w:val="28"/>
        </w:rPr>
        <w:t>Interested in Learning More?</w:t>
      </w:r>
    </w:p>
    <w:p w14:paraId="6D41EF9A" w14:textId="23E4AC91" w:rsidR="00AE3EBB" w:rsidRPr="00E26175" w:rsidRDefault="00182397" w:rsidP="00AE3EBB">
      <w:pPr>
        <w:spacing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color w:val="464646"/>
          <w:sz w:val="24"/>
          <w:shd w:val="clear" w:color="auto" w:fill="FFFFFF"/>
        </w:rPr>
        <w:t xml:space="preserve">Custom PAW themes are easy and can go a long way towards creating a culture or promoting a brand. If </w:t>
      </w:r>
      <w:r w:rsidR="00AE3EBB" w:rsidRPr="00367BC8">
        <w:rPr>
          <w:rFonts w:ascii="Segoe UI" w:hAnsi="Segoe UI" w:cs="Segoe UI"/>
          <w:color w:val="464646"/>
          <w:sz w:val="24"/>
          <w:shd w:val="clear" w:color="auto" w:fill="FFFFFF"/>
        </w:rPr>
        <w:t xml:space="preserve">you </w:t>
      </w:r>
      <w:r>
        <w:rPr>
          <w:rFonts w:ascii="Segoe UI" w:hAnsi="Segoe UI" w:cs="Segoe UI"/>
          <w:color w:val="464646"/>
          <w:sz w:val="24"/>
          <w:shd w:val="clear" w:color="auto" w:fill="FFFFFF"/>
        </w:rPr>
        <w:t xml:space="preserve">are </w:t>
      </w:r>
      <w:r w:rsidR="00AE3EBB" w:rsidRPr="00367BC8">
        <w:rPr>
          <w:rFonts w:ascii="Segoe UI" w:hAnsi="Segoe UI" w:cs="Segoe UI"/>
          <w:color w:val="464646"/>
          <w:sz w:val="24"/>
          <w:shd w:val="clear" w:color="auto" w:fill="FFFFFF"/>
        </w:rPr>
        <w:t xml:space="preserve">interested in </w:t>
      </w:r>
      <w:r w:rsidR="00AE3EBB">
        <w:rPr>
          <w:rFonts w:ascii="Segoe UI" w:hAnsi="Segoe UI" w:cs="Segoe UI"/>
          <w:color w:val="464646"/>
          <w:sz w:val="24"/>
          <w:shd w:val="clear" w:color="auto" w:fill="FFFFFF"/>
        </w:rPr>
        <w:t xml:space="preserve">finding out more about how to </w:t>
      </w:r>
      <w:r>
        <w:rPr>
          <w:rFonts w:ascii="Segoe UI" w:hAnsi="Segoe UI" w:cs="Segoe UI"/>
          <w:color w:val="464646"/>
          <w:sz w:val="24"/>
          <w:shd w:val="clear" w:color="auto" w:fill="FFFFFF"/>
        </w:rPr>
        <w:t>create and use custom themes within you PAW environment, please</w:t>
      </w:r>
      <w:r w:rsidR="00AE3EBB">
        <w:rPr>
          <w:rFonts w:ascii="Segoe UI" w:hAnsi="Segoe UI" w:cs="Segoe UI"/>
          <w:color w:val="464646"/>
          <w:sz w:val="24"/>
          <w:shd w:val="clear" w:color="auto" w:fill="FFFFFF"/>
        </w:rPr>
        <w:t xml:space="preserve"> </w:t>
      </w:r>
      <w:hyperlink r:id="rId23" w:history="1">
        <w:r w:rsidR="00AE3EBB" w:rsidRPr="00367BC8">
          <w:rPr>
            <w:rStyle w:val="Hyperlink"/>
            <w:rFonts w:ascii="Segoe UI" w:hAnsi="Segoe UI" w:cs="Segoe UI"/>
            <w:sz w:val="24"/>
            <w:shd w:val="clear" w:color="auto" w:fill="FFFFFF"/>
          </w:rPr>
          <w:t>Contact QueBIT</w:t>
        </w:r>
      </w:hyperlink>
      <w:r w:rsidR="00AE3EBB" w:rsidRPr="00367BC8">
        <w:rPr>
          <w:rFonts w:ascii="Segoe UI" w:hAnsi="Segoe UI" w:cs="Segoe UI"/>
          <w:color w:val="464646"/>
          <w:sz w:val="24"/>
          <w:shd w:val="clear" w:color="auto" w:fill="FFFFFF"/>
        </w:rPr>
        <w:t xml:space="preserve"> today</w:t>
      </w:r>
      <w:r w:rsidR="00AE3EBB">
        <w:rPr>
          <w:rFonts w:ascii="Segoe UI" w:hAnsi="Segoe UI" w:cs="Segoe UI"/>
          <w:color w:val="464646"/>
          <w:sz w:val="24"/>
          <w:shd w:val="clear" w:color="auto" w:fill="FFFFFF"/>
        </w:rPr>
        <w:t xml:space="preserve"> and we’ll be happy to </w:t>
      </w:r>
      <w:r>
        <w:rPr>
          <w:rFonts w:ascii="Segoe UI" w:hAnsi="Segoe UI" w:cs="Segoe UI"/>
          <w:color w:val="464646"/>
          <w:sz w:val="24"/>
          <w:shd w:val="clear" w:color="auto" w:fill="FFFFFF"/>
        </w:rPr>
        <w:t>provide assistance you!</w:t>
      </w:r>
    </w:p>
    <w:p w14:paraId="2667BFA5" w14:textId="77777777" w:rsidR="000048BE" w:rsidRPr="003C79AF" w:rsidRDefault="000048BE" w:rsidP="003C79AF">
      <w:pPr>
        <w:pStyle w:val="step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</w:p>
    <w:p w14:paraId="60A8D5C5" w14:textId="77777777" w:rsidR="00264028" w:rsidRDefault="00264028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</w:p>
    <w:p w14:paraId="0663F6CE" w14:textId="77777777" w:rsidR="00B75362" w:rsidRPr="00774EFE" w:rsidRDefault="00B75362" w:rsidP="00EC79C4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161616"/>
        </w:rPr>
      </w:pPr>
    </w:p>
    <w:p w14:paraId="3476C55F" w14:textId="77777777" w:rsidR="00EC79C4" w:rsidRPr="00E26175" w:rsidRDefault="00EC79C4" w:rsidP="00EC79C4">
      <w:pPr>
        <w:spacing w:line="240" w:lineRule="auto"/>
        <w:rPr>
          <w:rFonts w:ascii="Segoe UI" w:hAnsi="Segoe UI" w:cs="Segoe UI"/>
          <w:szCs w:val="32"/>
        </w:rPr>
      </w:pPr>
    </w:p>
    <w:sectPr w:rsidR="00EC79C4" w:rsidRPr="00E26175" w:rsidSect="0042348E">
      <w:headerReference w:type="default" r:id="rId24"/>
      <w:footerReference w:type="default" r:id="rId25"/>
      <w:pgSz w:w="12240" w:h="15840" w:code="1"/>
      <w:pgMar w:top="1440" w:right="720" w:bottom="144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4C68" w14:textId="77777777" w:rsidR="00833734" w:rsidRDefault="00833734">
      <w:r>
        <w:separator/>
      </w:r>
    </w:p>
    <w:p w14:paraId="5382F4D7" w14:textId="77777777" w:rsidR="00833734" w:rsidRDefault="00833734"/>
  </w:endnote>
  <w:endnote w:type="continuationSeparator" w:id="0">
    <w:p w14:paraId="7A5050F3" w14:textId="77777777" w:rsidR="00833734" w:rsidRDefault="00833734">
      <w:r>
        <w:continuationSeparator/>
      </w:r>
    </w:p>
    <w:p w14:paraId="763E7010" w14:textId="77777777" w:rsidR="00833734" w:rsidRDefault="00833734"/>
  </w:endnote>
  <w:endnote w:type="continuationNotice" w:id="1">
    <w:p w14:paraId="35D907B9" w14:textId="77777777" w:rsidR="00833734" w:rsidRDefault="0083373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705140"/>
      <w:docPartObj>
        <w:docPartGallery w:val="Page Numbers (Bottom of Page)"/>
        <w:docPartUnique/>
      </w:docPartObj>
    </w:sdtPr>
    <w:sdtEndPr/>
    <w:sdtContent>
      <w:p w14:paraId="3E7C19D0" w14:textId="77777777" w:rsidR="00E56B71" w:rsidRDefault="00E56B71" w:rsidP="00E56B71">
        <w:pPr>
          <w:pStyle w:val="Footer"/>
          <w:jc w:val="center"/>
        </w:pPr>
      </w:p>
      <w:p w14:paraId="47FF7272" w14:textId="5122A428" w:rsidR="00E56B71" w:rsidRDefault="00E56B71" w:rsidP="00E56B71">
        <w:pPr>
          <w:pStyle w:val="Footer"/>
          <w:rPr>
            <w:i/>
          </w:rPr>
        </w:pPr>
        <w:r w:rsidRPr="00F90980">
          <w:rPr>
            <w:color w:val="000000"/>
            <w:szCs w:val="20"/>
          </w:rPr>
          <w:t>© Copyright 20</w:t>
        </w:r>
        <w:r>
          <w:rPr>
            <w:color w:val="000000"/>
            <w:szCs w:val="20"/>
          </w:rPr>
          <w:t>2</w:t>
        </w:r>
        <w:r w:rsidR="005F70F2">
          <w:rPr>
            <w:color w:val="000000"/>
            <w:szCs w:val="20"/>
          </w:rPr>
          <w:t>2</w:t>
        </w:r>
        <w:r w:rsidRPr="00F90980">
          <w:rPr>
            <w:color w:val="000000"/>
            <w:szCs w:val="20"/>
          </w:rPr>
          <w:t>, QueBIT. All rights reserved</w:t>
        </w:r>
        <w:r w:rsidRPr="00935672">
          <w:rPr>
            <w:rFonts w:asciiTheme="minorHAnsi" w:hAnsiTheme="minorHAnsi"/>
            <w:color w:val="000000"/>
            <w:szCs w:val="20"/>
          </w:rPr>
          <w:t>.</w:t>
        </w:r>
        <w:r w:rsidRPr="00935672">
          <w:rPr>
            <w:rFonts w:asciiTheme="minorHAnsi" w:hAnsiTheme="minorHAnsi"/>
            <w:color w:val="000000"/>
          </w:rPr>
          <w:t xml:space="preserve">                      </w:t>
        </w:r>
        <w:r>
          <w:rPr>
            <w:i/>
          </w:rPr>
          <w:t xml:space="preserve">   </w:t>
        </w:r>
      </w:p>
      <w:p w14:paraId="555AE76F" w14:textId="490460B9" w:rsidR="00E56B71" w:rsidRDefault="00E56B71" w:rsidP="00E56B71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5386A" w14:textId="77777777" w:rsidR="00833734" w:rsidRDefault="00833734">
      <w:r>
        <w:separator/>
      </w:r>
    </w:p>
    <w:p w14:paraId="1E41E73E" w14:textId="77777777" w:rsidR="00833734" w:rsidRDefault="00833734"/>
  </w:footnote>
  <w:footnote w:type="continuationSeparator" w:id="0">
    <w:p w14:paraId="7A8E3992" w14:textId="77777777" w:rsidR="00833734" w:rsidRDefault="00833734">
      <w:r>
        <w:continuationSeparator/>
      </w:r>
    </w:p>
    <w:p w14:paraId="3D438F46" w14:textId="77777777" w:rsidR="00833734" w:rsidRDefault="00833734"/>
  </w:footnote>
  <w:footnote w:type="continuationNotice" w:id="1">
    <w:p w14:paraId="14849177" w14:textId="77777777" w:rsidR="00833734" w:rsidRDefault="0083373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D82C" w14:textId="14B66A6D" w:rsidR="00125855" w:rsidRPr="00E56B71" w:rsidRDefault="00E56B71" w:rsidP="00E56B71">
    <w:pPr>
      <w:pStyle w:val="Header"/>
    </w:pPr>
    <w:r w:rsidRPr="00E56B71">
      <w:rPr>
        <w:noProof/>
      </w:rPr>
      <w:drawing>
        <wp:anchor distT="0" distB="0" distL="114300" distR="114300" simplePos="0" relativeHeight="251658243" behindDoc="0" locked="0" layoutInCell="1" allowOverlap="1" wp14:anchorId="4167E371" wp14:editId="69341D1B">
          <wp:simplePos x="0" y="0"/>
          <wp:positionH relativeFrom="column">
            <wp:posOffset>69850</wp:posOffset>
          </wp:positionH>
          <wp:positionV relativeFrom="paragraph">
            <wp:posOffset>-279400</wp:posOffset>
          </wp:positionV>
          <wp:extent cx="1533525" cy="535940"/>
          <wp:effectExtent l="0" t="0" r="0" b="0"/>
          <wp:wrapSquare wrapText="bothSides"/>
          <wp:docPr id="132" name="Picture 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6B71">
      <w:rPr>
        <w:noProof/>
      </w:rPr>
      <w:drawing>
        <wp:anchor distT="0" distB="0" distL="114300" distR="114300" simplePos="0" relativeHeight="251658242" behindDoc="0" locked="0" layoutInCell="1" allowOverlap="1" wp14:anchorId="42558CFF" wp14:editId="2E1EA887">
          <wp:simplePos x="0" y="0"/>
          <wp:positionH relativeFrom="margin">
            <wp:posOffset>0</wp:posOffset>
          </wp:positionH>
          <wp:positionV relativeFrom="paragraph">
            <wp:posOffset>247015</wp:posOffset>
          </wp:positionV>
          <wp:extent cx="6858000" cy="132715"/>
          <wp:effectExtent l="0" t="0" r="0" b="635"/>
          <wp:wrapSquare wrapText="bothSides"/>
          <wp:docPr id="131" name="Pictur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32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2" type="#_x0000_t75" style="width:6pt;height:6pt" o:bullet="t">
        <v:imagedata r:id="rId1" o:title=""/>
      </v:shape>
    </w:pict>
  </w:numPicBullet>
  <w:abstractNum w:abstractNumId="0" w15:restartNumberingAfterBreak="0">
    <w:nsid w:val="03CF5602"/>
    <w:multiLevelType w:val="hybridMultilevel"/>
    <w:tmpl w:val="AA1A33C2"/>
    <w:lvl w:ilvl="0" w:tplc="388CA92E">
      <w:start w:val="1"/>
      <w:numFmt w:val="bullet"/>
      <w:pStyle w:val="My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C67AD"/>
    <w:multiLevelType w:val="multilevel"/>
    <w:tmpl w:val="6F78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A5CEA"/>
    <w:multiLevelType w:val="singleLevel"/>
    <w:tmpl w:val="5C06C620"/>
    <w:lvl w:ilvl="0">
      <w:start w:val="1"/>
      <w:numFmt w:val="bullet"/>
      <w:pStyle w:val="1-BulletSnu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0E6794E"/>
    <w:multiLevelType w:val="hybridMultilevel"/>
    <w:tmpl w:val="D5B8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845D6"/>
    <w:multiLevelType w:val="singleLevel"/>
    <w:tmpl w:val="A314CEAE"/>
    <w:lvl w:ilvl="0">
      <w:start w:val="1"/>
      <w:numFmt w:val="bullet"/>
      <w:pStyle w:val="tablebullet"/>
      <w:lvlText w:val="•"/>
      <w:lvlJc w:val="left"/>
      <w:pPr>
        <w:tabs>
          <w:tab w:val="num" w:pos="648"/>
        </w:tabs>
        <w:ind w:left="576" w:hanging="288"/>
      </w:pPr>
      <w:rPr>
        <w:rFonts w:ascii="Book Antiqua" w:hAnsi="Book Antiqua" w:hint="default"/>
      </w:rPr>
    </w:lvl>
  </w:abstractNum>
  <w:abstractNum w:abstractNumId="5" w15:restartNumberingAfterBreak="0">
    <w:nsid w:val="20440576"/>
    <w:multiLevelType w:val="multilevel"/>
    <w:tmpl w:val="77D4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D3741"/>
    <w:multiLevelType w:val="hybridMultilevel"/>
    <w:tmpl w:val="5DAC0386"/>
    <w:lvl w:ilvl="0" w:tplc="77101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C657C"/>
    <w:multiLevelType w:val="hybridMultilevel"/>
    <w:tmpl w:val="29AAD904"/>
    <w:lvl w:ilvl="0" w:tplc="77101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E7D13"/>
    <w:multiLevelType w:val="hybridMultilevel"/>
    <w:tmpl w:val="7C3EEAF6"/>
    <w:lvl w:ilvl="0" w:tplc="965A82E2">
      <w:start w:val="1"/>
      <w:numFmt w:val="bullet"/>
      <w:pStyle w:val="Bullet"/>
      <w:lvlText w:val=""/>
      <w:lvlJc w:val="left"/>
      <w:pPr>
        <w:tabs>
          <w:tab w:val="num" w:pos="-2088"/>
        </w:tabs>
        <w:ind w:left="-2088" w:hanging="576"/>
      </w:pPr>
      <w:rPr>
        <w:rFonts w:ascii="Wingdings" w:hAnsi="Wingdings" w:hint="default"/>
        <w:color w:val="342163"/>
      </w:rPr>
    </w:lvl>
    <w:lvl w:ilvl="1" w:tplc="FFFFFFFF">
      <w:start w:val="1"/>
      <w:numFmt w:val="bullet"/>
      <w:lvlText w:val="o"/>
      <w:lvlJc w:val="left"/>
      <w:pPr>
        <w:tabs>
          <w:tab w:val="num" w:pos="-1296"/>
        </w:tabs>
        <w:ind w:left="-12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-576"/>
        </w:tabs>
        <w:ind w:left="-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</w:abstractNum>
  <w:abstractNum w:abstractNumId="9" w15:restartNumberingAfterBreak="0">
    <w:nsid w:val="39AA007A"/>
    <w:multiLevelType w:val="hybridMultilevel"/>
    <w:tmpl w:val="F7A0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259FF"/>
    <w:multiLevelType w:val="hybridMultilevel"/>
    <w:tmpl w:val="E4043146"/>
    <w:lvl w:ilvl="0" w:tplc="AF9A5790">
      <w:start w:val="1"/>
      <w:numFmt w:val="bullet"/>
      <w:pStyle w:val="Policy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66FF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510539"/>
    <w:multiLevelType w:val="hybridMultilevel"/>
    <w:tmpl w:val="0300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4D96"/>
    <w:multiLevelType w:val="hybridMultilevel"/>
    <w:tmpl w:val="97DC53B0"/>
    <w:lvl w:ilvl="0" w:tplc="BD6A1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3062"/>
    <w:multiLevelType w:val="multilevel"/>
    <w:tmpl w:val="990E19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9A33D37"/>
    <w:multiLevelType w:val="hybridMultilevel"/>
    <w:tmpl w:val="E83CDE58"/>
    <w:lvl w:ilvl="0" w:tplc="51ACB8A0">
      <w:start w:val="1"/>
      <w:numFmt w:val="bullet"/>
      <w:pStyle w:val="Bullet2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  <w:color w:val="498FCD"/>
      </w:rPr>
    </w:lvl>
    <w:lvl w:ilvl="1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15" w15:restartNumberingAfterBreak="0">
    <w:nsid w:val="4EC6447A"/>
    <w:multiLevelType w:val="hybridMultilevel"/>
    <w:tmpl w:val="9C2CB364"/>
    <w:lvl w:ilvl="0" w:tplc="72640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20285"/>
    <w:multiLevelType w:val="hybridMultilevel"/>
    <w:tmpl w:val="C02A9B68"/>
    <w:lvl w:ilvl="0" w:tplc="1862AD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C4766C">
      <w:start w:val="1"/>
      <w:numFmt w:val="bullet"/>
      <w:pStyle w:val="Bullet3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8185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02FE0"/>
    <w:multiLevelType w:val="hybridMultilevel"/>
    <w:tmpl w:val="6328496C"/>
    <w:lvl w:ilvl="0" w:tplc="70B68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61616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95968"/>
    <w:multiLevelType w:val="hybridMultilevel"/>
    <w:tmpl w:val="EC6232EC"/>
    <w:lvl w:ilvl="0" w:tplc="EB2C8E1C">
      <w:start w:val="1"/>
      <w:numFmt w:val="bullet"/>
      <w:pStyle w:val="TableBullet1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0E58A1"/>
    <w:multiLevelType w:val="hybridMultilevel"/>
    <w:tmpl w:val="A954A188"/>
    <w:lvl w:ilvl="0" w:tplc="771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F12D7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1" w15:restartNumberingAfterBreak="0">
    <w:nsid w:val="72126A56"/>
    <w:multiLevelType w:val="singleLevel"/>
    <w:tmpl w:val="986267F6"/>
    <w:lvl w:ilvl="0">
      <w:start w:val="1"/>
      <w:numFmt w:val="decimal"/>
      <w:pStyle w:val="StyleC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2" w15:restartNumberingAfterBreak="0">
    <w:nsid w:val="72D22AA2"/>
    <w:multiLevelType w:val="multilevel"/>
    <w:tmpl w:val="8DC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742BE"/>
    <w:multiLevelType w:val="multilevel"/>
    <w:tmpl w:val="6906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F3342E"/>
    <w:multiLevelType w:val="hybridMultilevel"/>
    <w:tmpl w:val="E910AFF4"/>
    <w:lvl w:ilvl="0" w:tplc="AF9A5790">
      <w:start w:val="1"/>
      <w:numFmt w:val="bullet"/>
      <w:pStyle w:val="Bullet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05">
      <w:start w:val="2"/>
      <w:numFmt w:val="upperLetter"/>
      <w:lvlText w:val="%3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AF5361"/>
    <w:multiLevelType w:val="hybridMultilevel"/>
    <w:tmpl w:val="63645308"/>
    <w:lvl w:ilvl="0" w:tplc="72640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51DC6"/>
    <w:multiLevelType w:val="multilevel"/>
    <w:tmpl w:val="F9A2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578977">
    <w:abstractNumId w:val="20"/>
  </w:num>
  <w:num w:numId="2" w16cid:durableId="237591802">
    <w:abstractNumId w:val="24"/>
  </w:num>
  <w:num w:numId="3" w16cid:durableId="1974484551">
    <w:abstractNumId w:val="21"/>
  </w:num>
  <w:num w:numId="4" w16cid:durableId="648100279">
    <w:abstractNumId w:val="10"/>
  </w:num>
  <w:num w:numId="5" w16cid:durableId="253439931">
    <w:abstractNumId w:val="4"/>
  </w:num>
  <w:num w:numId="6" w16cid:durableId="2001498663">
    <w:abstractNumId w:val="0"/>
  </w:num>
  <w:num w:numId="7" w16cid:durableId="1695569345">
    <w:abstractNumId w:val="18"/>
  </w:num>
  <w:num w:numId="8" w16cid:durableId="202401438">
    <w:abstractNumId w:val="2"/>
  </w:num>
  <w:num w:numId="9" w16cid:durableId="995494641">
    <w:abstractNumId w:val="13"/>
  </w:num>
  <w:num w:numId="10" w16cid:durableId="879904811">
    <w:abstractNumId w:val="8"/>
  </w:num>
  <w:num w:numId="11" w16cid:durableId="924731853">
    <w:abstractNumId w:val="14"/>
  </w:num>
  <w:num w:numId="12" w16cid:durableId="1134444238">
    <w:abstractNumId w:val="16"/>
  </w:num>
  <w:num w:numId="13" w16cid:durableId="1020472874">
    <w:abstractNumId w:val="11"/>
  </w:num>
  <w:num w:numId="14" w16cid:durableId="1196113224">
    <w:abstractNumId w:val="17"/>
  </w:num>
  <w:num w:numId="15" w16cid:durableId="1447459259">
    <w:abstractNumId w:val="7"/>
  </w:num>
  <w:num w:numId="16" w16cid:durableId="1695304521">
    <w:abstractNumId w:val="23"/>
  </w:num>
  <w:num w:numId="17" w16cid:durableId="406806263">
    <w:abstractNumId w:val="19"/>
  </w:num>
  <w:num w:numId="18" w16cid:durableId="1357316229">
    <w:abstractNumId w:val="6"/>
  </w:num>
  <w:num w:numId="19" w16cid:durableId="1424957220">
    <w:abstractNumId w:val="12"/>
  </w:num>
  <w:num w:numId="20" w16cid:durableId="1011227497">
    <w:abstractNumId w:val="15"/>
  </w:num>
  <w:num w:numId="21" w16cid:durableId="816150325">
    <w:abstractNumId w:val="25"/>
  </w:num>
  <w:num w:numId="22" w16cid:durableId="440492112">
    <w:abstractNumId w:val="22"/>
  </w:num>
  <w:num w:numId="23" w16cid:durableId="1229462469">
    <w:abstractNumId w:val="5"/>
  </w:num>
  <w:num w:numId="24" w16cid:durableId="2113083703">
    <w:abstractNumId w:val="3"/>
  </w:num>
  <w:num w:numId="25" w16cid:durableId="273709505">
    <w:abstractNumId w:val="26"/>
  </w:num>
  <w:num w:numId="26" w16cid:durableId="20983018">
    <w:abstractNumId w:val="9"/>
  </w:num>
  <w:num w:numId="27" w16cid:durableId="340283748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14"/>
    <w:rsid w:val="00000A72"/>
    <w:rsid w:val="00001149"/>
    <w:rsid w:val="00001317"/>
    <w:rsid w:val="0000136C"/>
    <w:rsid w:val="0000153D"/>
    <w:rsid w:val="00001E24"/>
    <w:rsid w:val="00002145"/>
    <w:rsid w:val="0000271A"/>
    <w:rsid w:val="000027D7"/>
    <w:rsid w:val="00003D21"/>
    <w:rsid w:val="00003DFF"/>
    <w:rsid w:val="00004190"/>
    <w:rsid w:val="000043FA"/>
    <w:rsid w:val="000048BE"/>
    <w:rsid w:val="00004DB0"/>
    <w:rsid w:val="00004DD4"/>
    <w:rsid w:val="000052B7"/>
    <w:rsid w:val="00005391"/>
    <w:rsid w:val="000067D9"/>
    <w:rsid w:val="00006D22"/>
    <w:rsid w:val="00006DF0"/>
    <w:rsid w:val="00007D22"/>
    <w:rsid w:val="00007E18"/>
    <w:rsid w:val="000102EE"/>
    <w:rsid w:val="00010321"/>
    <w:rsid w:val="00010EC1"/>
    <w:rsid w:val="000115DD"/>
    <w:rsid w:val="00011654"/>
    <w:rsid w:val="000119B1"/>
    <w:rsid w:val="000121FF"/>
    <w:rsid w:val="00012E78"/>
    <w:rsid w:val="00013097"/>
    <w:rsid w:val="00013C13"/>
    <w:rsid w:val="00013E48"/>
    <w:rsid w:val="00013F69"/>
    <w:rsid w:val="00014419"/>
    <w:rsid w:val="000149DD"/>
    <w:rsid w:val="0001507C"/>
    <w:rsid w:val="0001603B"/>
    <w:rsid w:val="00016745"/>
    <w:rsid w:val="000169CA"/>
    <w:rsid w:val="00016F3B"/>
    <w:rsid w:val="0001783D"/>
    <w:rsid w:val="00017955"/>
    <w:rsid w:val="00020969"/>
    <w:rsid w:val="00020ACB"/>
    <w:rsid w:val="0002123C"/>
    <w:rsid w:val="000214C6"/>
    <w:rsid w:val="00022727"/>
    <w:rsid w:val="000229AE"/>
    <w:rsid w:val="00022C76"/>
    <w:rsid w:val="00022EFE"/>
    <w:rsid w:val="0002305A"/>
    <w:rsid w:val="000235F7"/>
    <w:rsid w:val="0002378B"/>
    <w:rsid w:val="00023D9B"/>
    <w:rsid w:val="00024091"/>
    <w:rsid w:val="000243BF"/>
    <w:rsid w:val="00024C56"/>
    <w:rsid w:val="0002501C"/>
    <w:rsid w:val="0002559B"/>
    <w:rsid w:val="00025F75"/>
    <w:rsid w:val="0002663C"/>
    <w:rsid w:val="00026CFA"/>
    <w:rsid w:val="00026E7C"/>
    <w:rsid w:val="0002740D"/>
    <w:rsid w:val="0002781D"/>
    <w:rsid w:val="00027A9B"/>
    <w:rsid w:val="00027D4D"/>
    <w:rsid w:val="00027EDA"/>
    <w:rsid w:val="000301BD"/>
    <w:rsid w:val="00030D97"/>
    <w:rsid w:val="00030E25"/>
    <w:rsid w:val="00031131"/>
    <w:rsid w:val="00031309"/>
    <w:rsid w:val="0003155E"/>
    <w:rsid w:val="00031A13"/>
    <w:rsid w:val="00031BBB"/>
    <w:rsid w:val="000323AD"/>
    <w:rsid w:val="00032523"/>
    <w:rsid w:val="000326E7"/>
    <w:rsid w:val="00032975"/>
    <w:rsid w:val="00032A02"/>
    <w:rsid w:val="00032E2F"/>
    <w:rsid w:val="00033471"/>
    <w:rsid w:val="00033B3A"/>
    <w:rsid w:val="00034292"/>
    <w:rsid w:val="000342E1"/>
    <w:rsid w:val="000347CC"/>
    <w:rsid w:val="00034B1B"/>
    <w:rsid w:val="00034E3A"/>
    <w:rsid w:val="00034F5B"/>
    <w:rsid w:val="0003524F"/>
    <w:rsid w:val="000353B0"/>
    <w:rsid w:val="000357B2"/>
    <w:rsid w:val="000366A6"/>
    <w:rsid w:val="00036B92"/>
    <w:rsid w:val="000372F4"/>
    <w:rsid w:val="00037455"/>
    <w:rsid w:val="0003760A"/>
    <w:rsid w:val="00037825"/>
    <w:rsid w:val="00037A34"/>
    <w:rsid w:val="00040014"/>
    <w:rsid w:val="000400B4"/>
    <w:rsid w:val="00040431"/>
    <w:rsid w:val="000423ED"/>
    <w:rsid w:val="000429E5"/>
    <w:rsid w:val="00042B8D"/>
    <w:rsid w:val="00042FE8"/>
    <w:rsid w:val="000431D8"/>
    <w:rsid w:val="00043308"/>
    <w:rsid w:val="00043699"/>
    <w:rsid w:val="0004374E"/>
    <w:rsid w:val="000437EF"/>
    <w:rsid w:val="00043C82"/>
    <w:rsid w:val="00043D97"/>
    <w:rsid w:val="00044325"/>
    <w:rsid w:val="00044536"/>
    <w:rsid w:val="00044686"/>
    <w:rsid w:val="000448C6"/>
    <w:rsid w:val="00044A09"/>
    <w:rsid w:val="00044B61"/>
    <w:rsid w:val="00044F81"/>
    <w:rsid w:val="000454F1"/>
    <w:rsid w:val="00045584"/>
    <w:rsid w:val="000458F1"/>
    <w:rsid w:val="00046158"/>
    <w:rsid w:val="00046561"/>
    <w:rsid w:val="00046BE9"/>
    <w:rsid w:val="00046BFE"/>
    <w:rsid w:val="000470EF"/>
    <w:rsid w:val="00047137"/>
    <w:rsid w:val="0004750C"/>
    <w:rsid w:val="000501E7"/>
    <w:rsid w:val="0005042B"/>
    <w:rsid w:val="00050B61"/>
    <w:rsid w:val="00050CC3"/>
    <w:rsid w:val="0005135D"/>
    <w:rsid w:val="00051883"/>
    <w:rsid w:val="000520AD"/>
    <w:rsid w:val="000526C7"/>
    <w:rsid w:val="00052C51"/>
    <w:rsid w:val="000531B6"/>
    <w:rsid w:val="000531D7"/>
    <w:rsid w:val="00053357"/>
    <w:rsid w:val="00053399"/>
    <w:rsid w:val="00053CA6"/>
    <w:rsid w:val="00053FA3"/>
    <w:rsid w:val="00054FB2"/>
    <w:rsid w:val="00055992"/>
    <w:rsid w:val="0005649B"/>
    <w:rsid w:val="00056AC9"/>
    <w:rsid w:val="00057485"/>
    <w:rsid w:val="00057AA5"/>
    <w:rsid w:val="00057E4D"/>
    <w:rsid w:val="000603B7"/>
    <w:rsid w:val="00060607"/>
    <w:rsid w:val="00060DA8"/>
    <w:rsid w:val="00060F15"/>
    <w:rsid w:val="000613ED"/>
    <w:rsid w:val="0006166B"/>
    <w:rsid w:val="00061C9C"/>
    <w:rsid w:val="00062227"/>
    <w:rsid w:val="0006226D"/>
    <w:rsid w:val="000632F4"/>
    <w:rsid w:val="000634D1"/>
    <w:rsid w:val="00063736"/>
    <w:rsid w:val="00063769"/>
    <w:rsid w:val="00063788"/>
    <w:rsid w:val="000640C2"/>
    <w:rsid w:val="000640C6"/>
    <w:rsid w:val="000646E2"/>
    <w:rsid w:val="000654EF"/>
    <w:rsid w:val="000656E0"/>
    <w:rsid w:val="0006601C"/>
    <w:rsid w:val="000667BF"/>
    <w:rsid w:val="000669EA"/>
    <w:rsid w:val="000677C8"/>
    <w:rsid w:val="000701E4"/>
    <w:rsid w:val="00070B5D"/>
    <w:rsid w:val="00071111"/>
    <w:rsid w:val="00071296"/>
    <w:rsid w:val="0007145E"/>
    <w:rsid w:val="000716F8"/>
    <w:rsid w:val="000719CC"/>
    <w:rsid w:val="000719D1"/>
    <w:rsid w:val="00071E78"/>
    <w:rsid w:val="000725DB"/>
    <w:rsid w:val="00072B27"/>
    <w:rsid w:val="00072CF5"/>
    <w:rsid w:val="00073062"/>
    <w:rsid w:val="0007306A"/>
    <w:rsid w:val="000733B4"/>
    <w:rsid w:val="00073412"/>
    <w:rsid w:val="00073629"/>
    <w:rsid w:val="000737E5"/>
    <w:rsid w:val="00073C1E"/>
    <w:rsid w:val="00073F05"/>
    <w:rsid w:val="000743D4"/>
    <w:rsid w:val="00074606"/>
    <w:rsid w:val="00074B62"/>
    <w:rsid w:val="00074E6D"/>
    <w:rsid w:val="00075716"/>
    <w:rsid w:val="00075B3D"/>
    <w:rsid w:val="00075C15"/>
    <w:rsid w:val="00075DF3"/>
    <w:rsid w:val="000760CC"/>
    <w:rsid w:val="00076435"/>
    <w:rsid w:val="00077151"/>
    <w:rsid w:val="00077A79"/>
    <w:rsid w:val="0008149A"/>
    <w:rsid w:val="0008154E"/>
    <w:rsid w:val="00081679"/>
    <w:rsid w:val="00081CAF"/>
    <w:rsid w:val="00081D72"/>
    <w:rsid w:val="000821B8"/>
    <w:rsid w:val="000828C7"/>
    <w:rsid w:val="00083335"/>
    <w:rsid w:val="00083552"/>
    <w:rsid w:val="0008408C"/>
    <w:rsid w:val="00084245"/>
    <w:rsid w:val="00084BDE"/>
    <w:rsid w:val="00084F8C"/>
    <w:rsid w:val="00085106"/>
    <w:rsid w:val="00085CB1"/>
    <w:rsid w:val="00085E59"/>
    <w:rsid w:val="000874EE"/>
    <w:rsid w:val="000875C8"/>
    <w:rsid w:val="0009001C"/>
    <w:rsid w:val="000903F4"/>
    <w:rsid w:val="000905E1"/>
    <w:rsid w:val="00091075"/>
    <w:rsid w:val="000917D2"/>
    <w:rsid w:val="00093621"/>
    <w:rsid w:val="00093756"/>
    <w:rsid w:val="00093826"/>
    <w:rsid w:val="0009395D"/>
    <w:rsid w:val="000939F7"/>
    <w:rsid w:val="000940DA"/>
    <w:rsid w:val="000948EB"/>
    <w:rsid w:val="00095DF0"/>
    <w:rsid w:val="000963F5"/>
    <w:rsid w:val="00096D08"/>
    <w:rsid w:val="000971F1"/>
    <w:rsid w:val="000979F8"/>
    <w:rsid w:val="000A0384"/>
    <w:rsid w:val="000A055E"/>
    <w:rsid w:val="000A05F2"/>
    <w:rsid w:val="000A10E6"/>
    <w:rsid w:val="000A12D0"/>
    <w:rsid w:val="000A1649"/>
    <w:rsid w:val="000A1DBA"/>
    <w:rsid w:val="000A2298"/>
    <w:rsid w:val="000A296F"/>
    <w:rsid w:val="000A30A6"/>
    <w:rsid w:val="000A32C2"/>
    <w:rsid w:val="000A330F"/>
    <w:rsid w:val="000A3525"/>
    <w:rsid w:val="000A3AFF"/>
    <w:rsid w:val="000A40FB"/>
    <w:rsid w:val="000A4895"/>
    <w:rsid w:val="000A5392"/>
    <w:rsid w:val="000A5A13"/>
    <w:rsid w:val="000A5AA7"/>
    <w:rsid w:val="000A5CC2"/>
    <w:rsid w:val="000A5EC8"/>
    <w:rsid w:val="000A679F"/>
    <w:rsid w:val="000A6E6D"/>
    <w:rsid w:val="000A7102"/>
    <w:rsid w:val="000A73A1"/>
    <w:rsid w:val="000A766F"/>
    <w:rsid w:val="000A7FE1"/>
    <w:rsid w:val="000B1714"/>
    <w:rsid w:val="000B1924"/>
    <w:rsid w:val="000B1DDC"/>
    <w:rsid w:val="000B1F43"/>
    <w:rsid w:val="000B220A"/>
    <w:rsid w:val="000B3BDE"/>
    <w:rsid w:val="000B3D70"/>
    <w:rsid w:val="000B4320"/>
    <w:rsid w:val="000B4EB3"/>
    <w:rsid w:val="000B5790"/>
    <w:rsid w:val="000B60DD"/>
    <w:rsid w:val="000B632D"/>
    <w:rsid w:val="000B705B"/>
    <w:rsid w:val="000B7064"/>
    <w:rsid w:val="000B7793"/>
    <w:rsid w:val="000C0026"/>
    <w:rsid w:val="000C0581"/>
    <w:rsid w:val="000C0BC6"/>
    <w:rsid w:val="000C0BDC"/>
    <w:rsid w:val="000C0DA0"/>
    <w:rsid w:val="000C0F0E"/>
    <w:rsid w:val="000C1872"/>
    <w:rsid w:val="000C1921"/>
    <w:rsid w:val="000C19BD"/>
    <w:rsid w:val="000C1AAA"/>
    <w:rsid w:val="000C1F2A"/>
    <w:rsid w:val="000C1F73"/>
    <w:rsid w:val="000C1FEF"/>
    <w:rsid w:val="000C2197"/>
    <w:rsid w:val="000C29A0"/>
    <w:rsid w:val="000C2D2C"/>
    <w:rsid w:val="000C2FBE"/>
    <w:rsid w:val="000C34B9"/>
    <w:rsid w:val="000C3F56"/>
    <w:rsid w:val="000C42F8"/>
    <w:rsid w:val="000C47E9"/>
    <w:rsid w:val="000C49D2"/>
    <w:rsid w:val="000C4BE6"/>
    <w:rsid w:val="000C4DF3"/>
    <w:rsid w:val="000C53ED"/>
    <w:rsid w:val="000C54E6"/>
    <w:rsid w:val="000C5EF7"/>
    <w:rsid w:val="000C6051"/>
    <w:rsid w:val="000C6C5E"/>
    <w:rsid w:val="000C75C1"/>
    <w:rsid w:val="000C76B9"/>
    <w:rsid w:val="000C7915"/>
    <w:rsid w:val="000C7FE4"/>
    <w:rsid w:val="000D0C4E"/>
    <w:rsid w:val="000D0CA1"/>
    <w:rsid w:val="000D0E07"/>
    <w:rsid w:val="000D0F90"/>
    <w:rsid w:val="000D164C"/>
    <w:rsid w:val="000D18D3"/>
    <w:rsid w:val="000D215E"/>
    <w:rsid w:val="000D22D0"/>
    <w:rsid w:val="000D22DF"/>
    <w:rsid w:val="000D2CCA"/>
    <w:rsid w:val="000D306E"/>
    <w:rsid w:val="000D3FE4"/>
    <w:rsid w:val="000D412C"/>
    <w:rsid w:val="000D4C15"/>
    <w:rsid w:val="000D517D"/>
    <w:rsid w:val="000D55EC"/>
    <w:rsid w:val="000D5895"/>
    <w:rsid w:val="000D63BE"/>
    <w:rsid w:val="000D645F"/>
    <w:rsid w:val="000D66F7"/>
    <w:rsid w:val="000D6716"/>
    <w:rsid w:val="000D6F0B"/>
    <w:rsid w:val="000D6F8C"/>
    <w:rsid w:val="000D733F"/>
    <w:rsid w:val="000D73D7"/>
    <w:rsid w:val="000D75DC"/>
    <w:rsid w:val="000D77B1"/>
    <w:rsid w:val="000D7A04"/>
    <w:rsid w:val="000D7F18"/>
    <w:rsid w:val="000E003B"/>
    <w:rsid w:val="000E0329"/>
    <w:rsid w:val="000E0B63"/>
    <w:rsid w:val="000E0E1C"/>
    <w:rsid w:val="000E1D36"/>
    <w:rsid w:val="000E1FB1"/>
    <w:rsid w:val="000E21AD"/>
    <w:rsid w:val="000E22C8"/>
    <w:rsid w:val="000E2A2B"/>
    <w:rsid w:val="000E2DFD"/>
    <w:rsid w:val="000E3356"/>
    <w:rsid w:val="000E3D2D"/>
    <w:rsid w:val="000E3DAA"/>
    <w:rsid w:val="000E3F5D"/>
    <w:rsid w:val="000E46CF"/>
    <w:rsid w:val="000E51B1"/>
    <w:rsid w:val="000E52D9"/>
    <w:rsid w:val="000E535C"/>
    <w:rsid w:val="000E54A8"/>
    <w:rsid w:val="000E553F"/>
    <w:rsid w:val="000E663B"/>
    <w:rsid w:val="000E6672"/>
    <w:rsid w:val="000E693F"/>
    <w:rsid w:val="000E7534"/>
    <w:rsid w:val="000E7F30"/>
    <w:rsid w:val="000F0765"/>
    <w:rsid w:val="000F155D"/>
    <w:rsid w:val="000F2016"/>
    <w:rsid w:val="000F249B"/>
    <w:rsid w:val="000F2CBB"/>
    <w:rsid w:val="000F3362"/>
    <w:rsid w:val="000F3629"/>
    <w:rsid w:val="000F41E0"/>
    <w:rsid w:val="000F4240"/>
    <w:rsid w:val="000F4CA5"/>
    <w:rsid w:val="000F4E45"/>
    <w:rsid w:val="000F54C5"/>
    <w:rsid w:val="000F5519"/>
    <w:rsid w:val="000F59C3"/>
    <w:rsid w:val="000F69EE"/>
    <w:rsid w:val="000F7357"/>
    <w:rsid w:val="000F78B2"/>
    <w:rsid w:val="000F7DCC"/>
    <w:rsid w:val="00100DEF"/>
    <w:rsid w:val="0010127B"/>
    <w:rsid w:val="001012D0"/>
    <w:rsid w:val="001017FC"/>
    <w:rsid w:val="00101A0F"/>
    <w:rsid w:val="0010328B"/>
    <w:rsid w:val="00103C67"/>
    <w:rsid w:val="00103E2B"/>
    <w:rsid w:val="00103FB5"/>
    <w:rsid w:val="001043FA"/>
    <w:rsid w:val="00104404"/>
    <w:rsid w:val="001049BF"/>
    <w:rsid w:val="00104F29"/>
    <w:rsid w:val="001050B8"/>
    <w:rsid w:val="001063ED"/>
    <w:rsid w:val="00106680"/>
    <w:rsid w:val="00106809"/>
    <w:rsid w:val="00106962"/>
    <w:rsid w:val="00106A8F"/>
    <w:rsid w:val="00106B18"/>
    <w:rsid w:val="00106F8A"/>
    <w:rsid w:val="00107495"/>
    <w:rsid w:val="001075B8"/>
    <w:rsid w:val="001075C6"/>
    <w:rsid w:val="00107722"/>
    <w:rsid w:val="001104A6"/>
    <w:rsid w:val="00110A1F"/>
    <w:rsid w:val="00110BE8"/>
    <w:rsid w:val="00110E73"/>
    <w:rsid w:val="001117BE"/>
    <w:rsid w:val="0011180D"/>
    <w:rsid w:val="00112409"/>
    <w:rsid w:val="001125A5"/>
    <w:rsid w:val="00112F1A"/>
    <w:rsid w:val="00114090"/>
    <w:rsid w:val="00114110"/>
    <w:rsid w:val="00114781"/>
    <w:rsid w:val="00114A12"/>
    <w:rsid w:val="00115EBD"/>
    <w:rsid w:val="00116549"/>
    <w:rsid w:val="001168C0"/>
    <w:rsid w:val="00116CB8"/>
    <w:rsid w:val="00117034"/>
    <w:rsid w:val="001171C0"/>
    <w:rsid w:val="00117C6C"/>
    <w:rsid w:val="0012012C"/>
    <w:rsid w:val="0012030F"/>
    <w:rsid w:val="001208DE"/>
    <w:rsid w:val="00120C1D"/>
    <w:rsid w:val="00120D70"/>
    <w:rsid w:val="00121800"/>
    <w:rsid w:val="0012213A"/>
    <w:rsid w:val="00122316"/>
    <w:rsid w:val="0012243E"/>
    <w:rsid w:val="00122781"/>
    <w:rsid w:val="001228F0"/>
    <w:rsid w:val="001229D3"/>
    <w:rsid w:val="00123494"/>
    <w:rsid w:val="00123618"/>
    <w:rsid w:val="001236EA"/>
    <w:rsid w:val="00123F35"/>
    <w:rsid w:val="0012411B"/>
    <w:rsid w:val="00124B47"/>
    <w:rsid w:val="00124F09"/>
    <w:rsid w:val="00125664"/>
    <w:rsid w:val="001256C3"/>
    <w:rsid w:val="00125855"/>
    <w:rsid w:val="00125E62"/>
    <w:rsid w:val="0012671C"/>
    <w:rsid w:val="001267E0"/>
    <w:rsid w:val="00126A85"/>
    <w:rsid w:val="0012734E"/>
    <w:rsid w:val="00127CF5"/>
    <w:rsid w:val="00130137"/>
    <w:rsid w:val="00130265"/>
    <w:rsid w:val="00130603"/>
    <w:rsid w:val="00130F63"/>
    <w:rsid w:val="00132053"/>
    <w:rsid w:val="001321AC"/>
    <w:rsid w:val="00132947"/>
    <w:rsid w:val="00132D61"/>
    <w:rsid w:val="00132F44"/>
    <w:rsid w:val="001331B2"/>
    <w:rsid w:val="00133A6C"/>
    <w:rsid w:val="00134285"/>
    <w:rsid w:val="001343CE"/>
    <w:rsid w:val="0013450D"/>
    <w:rsid w:val="00134948"/>
    <w:rsid w:val="00135308"/>
    <w:rsid w:val="00135950"/>
    <w:rsid w:val="001359C5"/>
    <w:rsid w:val="00135A10"/>
    <w:rsid w:val="00135A77"/>
    <w:rsid w:val="00136204"/>
    <w:rsid w:val="00136616"/>
    <w:rsid w:val="00136965"/>
    <w:rsid w:val="0013714F"/>
    <w:rsid w:val="00137169"/>
    <w:rsid w:val="001371DD"/>
    <w:rsid w:val="0013742C"/>
    <w:rsid w:val="001406F9"/>
    <w:rsid w:val="00140B4B"/>
    <w:rsid w:val="00140D18"/>
    <w:rsid w:val="00141913"/>
    <w:rsid w:val="00141CC2"/>
    <w:rsid w:val="0014224B"/>
    <w:rsid w:val="00142327"/>
    <w:rsid w:val="00142973"/>
    <w:rsid w:val="00143677"/>
    <w:rsid w:val="0014409A"/>
    <w:rsid w:val="00144482"/>
    <w:rsid w:val="0014452E"/>
    <w:rsid w:val="00144635"/>
    <w:rsid w:val="0014520A"/>
    <w:rsid w:val="001452B8"/>
    <w:rsid w:val="00145D15"/>
    <w:rsid w:val="00145EF8"/>
    <w:rsid w:val="001466FE"/>
    <w:rsid w:val="00146881"/>
    <w:rsid w:val="00146D11"/>
    <w:rsid w:val="00147029"/>
    <w:rsid w:val="001471B1"/>
    <w:rsid w:val="00147515"/>
    <w:rsid w:val="00147CA9"/>
    <w:rsid w:val="00147FDA"/>
    <w:rsid w:val="00150269"/>
    <w:rsid w:val="00151011"/>
    <w:rsid w:val="00151C34"/>
    <w:rsid w:val="001524C7"/>
    <w:rsid w:val="001524D6"/>
    <w:rsid w:val="00153076"/>
    <w:rsid w:val="0015383F"/>
    <w:rsid w:val="00153A32"/>
    <w:rsid w:val="00153EF2"/>
    <w:rsid w:val="00154932"/>
    <w:rsid w:val="00154C87"/>
    <w:rsid w:val="00154D52"/>
    <w:rsid w:val="0015573E"/>
    <w:rsid w:val="00156044"/>
    <w:rsid w:val="00156112"/>
    <w:rsid w:val="00156124"/>
    <w:rsid w:val="00156304"/>
    <w:rsid w:val="00156392"/>
    <w:rsid w:val="001564B3"/>
    <w:rsid w:val="00156595"/>
    <w:rsid w:val="00156A62"/>
    <w:rsid w:val="00156B34"/>
    <w:rsid w:val="00156C47"/>
    <w:rsid w:val="00157822"/>
    <w:rsid w:val="001579F8"/>
    <w:rsid w:val="00160967"/>
    <w:rsid w:val="00160E37"/>
    <w:rsid w:val="00160E68"/>
    <w:rsid w:val="00160E8D"/>
    <w:rsid w:val="00161462"/>
    <w:rsid w:val="0016171C"/>
    <w:rsid w:val="001627F9"/>
    <w:rsid w:val="00162C76"/>
    <w:rsid w:val="001632B8"/>
    <w:rsid w:val="001632DB"/>
    <w:rsid w:val="00163494"/>
    <w:rsid w:val="001638A5"/>
    <w:rsid w:val="001638E7"/>
    <w:rsid w:val="00163BA6"/>
    <w:rsid w:val="001640A2"/>
    <w:rsid w:val="001640C5"/>
    <w:rsid w:val="0016439D"/>
    <w:rsid w:val="001646D9"/>
    <w:rsid w:val="00165157"/>
    <w:rsid w:val="0016519F"/>
    <w:rsid w:val="00165283"/>
    <w:rsid w:val="00165A79"/>
    <w:rsid w:val="00165D50"/>
    <w:rsid w:val="00165D8F"/>
    <w:rsid w:val="00165E34"/>
    <w:rsid w:val="001661F9"/>
    <w:rsid w:val="001661FB"/>
    <w:rsid w:val="001662C2"/>
    <w:rsid w:val="00167298"/>
    <w:rsid w:val="00167441"/>
    <w:rsid w:val="00167545"/>
    <w:rsid w:val="00167B80"/>
    <w:rsid w:val="00167C8E"/>
    <w:rsid w:val="00167CF1"/>
    <w:rsid w:val="00170280"/>
    <w:rsid w:val="00170949"/>
    <w:rsid w:val="00171082"/>
    <w:rsid w:val="00172261"/>
    <w:rsid w:val="001724D6"/>
    <w:rsid w:val="00172965"/>
    <w:rsid w:val="00173A0D"/>
    <w:rsid w:val="00174109"/>
    <w:rsid w:val="001743E8"/>
    <w:rsid w:val="001756B8"/>
    <w:rsid w:val="00175861"/>
    <w:rsid w:val="00175D64"/>
    <w:rsid w:val="00175E5A"/>
    <w:rsid w:val="001770AA"/>
    <w:rsid w:val="001771B1"/>
    <w:rsid w:val="001779E5"/>
    <w:rsid w:val="00177B50"/>
    <w:rsid w:val="00177BAE"/>
    <w:rsid w:val="00177DE7"/>
    <w:rsid w:val="00177FBC"/>
    <w:rsid w:val="001803CC"/>
    <w:rsid w:val="00180599"/>
    <w:rsid w:val="0018059D"/>
    <w:rsid w:val="00180AA4"/>
    <w:rsid w:val="001810C2"/>
    <w:rsid w:val="00181576"/>
    <w:rsid w:val="0018228A"/>
    <w:rsid w:val="00182397"/>
    <w:rsid w:val="001823B7"/>
    <w:rsid w:val="00182D16"/>
    <w:rsid w:val="00182FC9"/>
    <w:rsid w:val="00183233"/>
    <w:rsid w:val="00183618"/>
    <w:rsid w:val="001843A5"/>
    <w:rsid w:val="0018447C"/>
    <w:rsid w:val="00184B2F"/>
    <w:rsid w:val="001850E4"/>
    <w:rsid w:val="0018588F"/>
    <w:rsid w:val="00186379"/>
    <w:rsid w:val="00186734"/>
    <w:rsid w:val="00186D06"/>
    <w:rsid w:val="00186D5F"/>
    <w:rsid w:val="00190558"/>
    <w:rsid w:val="00190DA5"/>
    <w:rsid w:val="001915C4"/>
    <w:rsid w:val="00191714"/>
    <w:rsid w:val="00191E48"/>
    <w:rsid w:val="001920F6"/>
    <w:rsid w:val="00193467"/>
    <w:rsid w:val="00193B8D"/>
    <w:rsid w:val="00193D85"/>
    <w:rsid w:val="00193E92"/>
    <w:rsid w:val="001945D3"/>
    <w:rsid w:val="00194854"/>
    <w:rsid w:val="001957D4"/>
    <w:rsid w:val="00196D82"/>
    <w:rsid w:val="00197080"/>
    <w:rsid w:val="001975BD"/>
    <w:rsid w:val="00197747"/>
    <w:rsid w:val="00197A13"/>
    <w:rsid w:val="00197A62"/>
    <w:rsid w:val="00197B6C"/>
    <w:rsid w:val="001A0683"/>
    <w:rsid w:val="001A06B0"/>
    <w:rsid w:val="001A0E91"/>
    <w:rsid w:val="001A13CB"/>
    <w:rsid w:val="001A1709"/>
    <w:rsid w:val="001A1B50"/>
    <w:rsid w:val="001A1BCD"/>
    <w:rsid w:val="001A1E04"/>
    <w:rsid w:val="001A1E34"/>
    <w:rsid w:val="001A2071"/>
    <w:rsid w:val="001A2EE0"/>
    <w:rsid w:val="001A4C13"/>
    <w:rsid w:val="001A4D8E"/>
    <w:rsid w:val="001A4F9F"/>
    <w:rsid w:val="001A64B4"/>
    <w:rsid w:val="001A684F"/>
    <w:rsid w:val="001A697A"/>
    <w:rsid w:val="001A6F74"/>
    <w:rsid w:val="001A71CB"/>
    <w:rsid w:val="001A7563"/>
    <w:rsid w:val="001A75F1"/>
    <w:rsid w:val="001A7A34"/>
    <w:rsid w:val="001A7F01"/>
    <w:rsid w:val="001B0CCD"/>
    <w:rsid w:val="001B1821"/>
    <w:rsid w:val="001B19C9"/>
    <w:rsid w:val="001B1CB4"/>
    <w:rsid w:val="001B3070"/>
    <w:rsid w:val="001B503C"/>
    <w:rsid w:val="001B5269"/>
    <w:rsid w:val="001B526E"/>
    <w:rsid w:val="001B5595"/>
    <w:rsid w:val="001B6D7F"/>
    <w:rsid w:val="001B7145"/>
    <w:rsid w:val="001B7574"/>
    <w:rsid w:val="001C07C4"/>
    <w:rsid w:val="001C095A"/>
    <w:rsid w:val="001C0F98"/>
    <w:rsid w:val="001C12D1"/>
    <w:rsid w:val="001C136A"/>
    <w:rsid w:val="001C1F7C"/>
    <w:rsid w:val="001C2210"/>
    <w:rsid w:val="001C225C"/>
    <w:rsid w:val="001C24AC"/>
    <w:rsid w:val="001C28E0"/>
    <w:rsid w:val="001C2A02"/>
    <w:rsid w:val="001C2EBA"/>
    <w:rsid w:val="001C2F06"/>
    <w:rsid w:val="001C313A"/>
    <w:rsid w:val="001C3508"/>
    <w:rsid w:val="001C3633"/>
    <w:rsid w:val="001C3726"/>
    <w:rsid w:val="001C3C35"/>
    <w:rsid w:val="001C3EDB"/>
    <w:rsid w:val="001C4095"/>
    <w:rsid w:val="001C4130"/>
    <w:rsid w:val="001C4489"/>
    <w:rsid w:val="001C44BD"/>
    <w:rsid w:val="001C450C"/>
    <w:rsid w:val="001C4B12"/>
    <w:rsid w:val="001C4E16"/>
    <w:rsid w:val="001C4F73"/>
    <w:rsid w:val="001C4FAA"/>
    <w:rsid w:val="001C59AD"/>
    <w:rsid w:val="001C5A6C"/>
    <w:rsid w:val="001C620A"/>
    <w:rsid w:val="001C62B7"/>
    <w:rsid w:val="001C630F"/>
    <w:rsid w:val="001C6987"/>
    <w:rsid w:val="001C6DC6"/>
    <w:rsid w:val="001C7008"/>
    <w:rsid w:val="001C769B"/>
    <w:rsid w:val="001C76D8"/>
    <w:rsid w:val="001C7944"/>
    <w:rsid w:val="001D066E"/>
    <w:rsid w:val="001D07D8"/>
    <w:rsid w:val="001D0D9E"/>
    <w:rsid w:val="001D125B"/>
    <w:rsid w:val="001D133C"/>
    <w:rsid w:val="001D1932"/>
    <w:rsid w:val="001D1A26"/>
    <w:rsid w:val="001D1F7C"/>
    <w:rsid w:val="001D217D"/>
    <w:rsid w:val="001D24F8"/>
    <w:rsid w:val="001D26A7"/>
    <w:rsid w:val="001D2DFB"/>
    <w:rsid w:val="001D2EAF"/>
    <w:rsid w:val="001D394A"/>
    <w:rsid w:val="001D4CB5"/>
    <w:rsid w:val="001D5CD8"/>
    <w:rsid w:val="001D5D00"/>
    <w:rsid w:val="001D624F"/>
    <w:rsid w:val="001D66E6"/>
    <w:rsid w:val="001D7161"/>
    <w:rsid w:val="001D724B"/>
    <w:rsid w:val="001D7863"/>
    <w:rsid w:val="001D7946"/>
    <w:rsid w:val="001E03BE"/>
    <w:rsid w:val="001E047A"/>
    <w:rsid w:val="001E0744"/>
    <w:rsid w:val="001E096D"/>
    <w:rsid w:val="001E0995"/>
    <w:rsid w:val="001E0FDE"/>
    <w:rsid w:val="001E2244"/>
    <w:rsid w:val="001E236E"/>
    <w:rsid w:val="001E23A1"/>
    <w:rsid w:val="001E30D8"/>
    <w:rsid w:val="001E3680"/>
    <w:rsid w:val="001E36E6"/>
    <w:rsid w:val="001E4450"/>
    <w:rsid w:val="001E459B"/>
    <w:rsid w:val="001E46A9"/>
    <w:rsid w:val="001E4BC3"/>
    <w:rsid w:val="001E507B"/>
    <w:rsid w:val="001E56A6"/>
    <w:rsid w:val="001E5B7D"/>
    <w:rsid w:val="001E5DD4"/>
    <w:rsid w:val="001E6E6A"/>
    <w:rsid w:val="001E7021"/>
    <w:rsid w:val="001F07E7"/>
    <w:rsid w:val="001F081A"/>
    <w:rsid w:val="001F0E4F"/>
    <w:rsid w:val="001F178A"/>
    <w:rsid w:val="001F24A1"/>
    <w:rsid w:val="001F320F"/>
    <w:rsid w:val="001F32EE"/>
    <w:rsid w:val="001F3675"/>
    <w:rsid w:val="001F37AA"/>
    <w:rsid w:val="001F3C6D"/>
    <w:rsid w:val="001F3E20"/>
    <w:rsid w:val="001F41BA"/>
    <w:rsid w:val="001F4396"/>
    <w:rsid w:val="001F4671"/>
    <w:rsid w:val="001F4C8C"/>
    <w:rsid w:val="001F507B"/>
    <w:rsid w:val="001F5481"/>
    <w:rsid w:val="001F5656"/>
    <w:rsid w:val="001F5FB7"/>
    <w:rsid w:val="001F6CD8"/>
    <w:rsid w:val="001F6D78"/>
    <w:rsid w:val="001F7009"/>
    <w:rsid w:val="001F735E"/>
    <w:rsid w:val="001F74E0"/>
    <w:rsid w:val="001F7876"/>
    <w:rsid w:val="001F7CF8"/>
    <w:rsid w:val="00200322"/>
    <w:rsid w:val="00200E84"/>
    <w:rsid w:val="00200EA9"/>
    <w:rsid w:val="00201160"/>
    <w:rsid w:val="00202823"/>
    <w:rsid w:val="00202F29"/>
    <w:rsid w:val="00203128"/>
    <w:rsid w:val="002036DF"/>
    <w:rsid w:val="00203B3A"/>
    <w:rsid w:val="00203CC5"/>
    <w:rsid w:val="00204096"/>
    <w:rsid w:val="002041DA"/>
    <w:rsid w:val="00205F94"/>
    <w:rsid w:val="00206105"/>
    <w:rsid w:val="00206356"/>
    <w:rsid w:val="0020660F"/>
    <w:rsid w:val="00206879"/>
    <w:rsid w:val="002068EE"/>
    <w:rsid w:val="00206C55"/>
    <w:rsid w:val="00207A50"/>
    <w:rsid w:val="00207EE0"/>
    <w:rsid w:val="00210391"/>
    <w:rsid w:val="00210703"/>
    <w:rsid w:val="0021112A"/>
    <w:rsid w:val="00211E54"/>
    <w:rsid w:val="002125C2"/>
    <w:rsid w:val="00212788"/>
    <w:rsid w:val="00212B0E"/>
    <w:rsid w:val="00212FE3"/>
    <w:rsid w:val="0021307F"/>
    <w:rsid w:val="002131E1"/>
    <w:rsid w:val="00213397"/>
    <w:rsid w:val="00213953"/>
    <w:rsid w:val="00213ADD"/>
    <w:rsid w:val="00214426"/>
    <w:rsid w:val="0021445B"/>
    <w:rsid w:val="00214876"/>
    <w:rsid w:val="002157CE"/>
    <w:rsid w:val="0021596A"/>
    <w:rsid w:val="00215998"/>
    <w:rsid w:val="00215DBE"/>
    <w:rsid w:val="00216B36"/>
    <w:rsid w:val="0021710E"/>
    <w:rsid w:val="00217356"/>
    <w:rsid w:val="00217626"/>
    <w:rsid w:val="002178E7"/>
    <w:rsid w:val="00220109"/>
    <w:rsid w:val="0022078E"/>
    <w:rsid w:val="00220DE2"/>
    <w:rsid w:val="00221351"/>
    <w:rsid w:val="0022162A"/>
    <w:rsid w:val="00221BBF"/>
    <w:rsid w:val="00221C53"/>
    <w:rsid w:val="002232DE"/>
    <w:rsid w:val="00223AE5"/>
    <w:rsid w:val="002244AB"/>
    <w:rsid w:val="002246AD"/>
    <w:rsid w:val="00224F88"/>
    <w:rsid w:val="00225280"/>
    <w:rsid w:val="0022535A"/>
    <w:rsid w:val="00226406"/>
    <w:rsid w:val="002266D9"/>
    <w:rsid w:val="0022739E"/>
    <w:rsid w:val="0022781C"/>
    <w:rsid w:val="00230213"/>
    <w:rsid w:val="002308D6"/>
    <w:rsid w:val="00230B86"/>
    <w:rsid w:val="00230BFB"/>
    <w:rsid w:val="00231003"/>
    <w:rsid w:val="00231687"/>
    <w:rsid w:val="002316CD"/>
    <w:rsid w:val="00231826"/>
    <w:rsid w:val="00231F64"/>
    <w:rsid w:val="002324F4"/>
    <w:rsid w:val="00232652"/>
    <w:rsid w:val="0023292F"/>
    <w:rsid w:val="00234095"/>
    <w:rsid w:val="00234AA5"/>
    <w:rsid w:val="002350A5"/>
    <w:rsid w:val="00235FBA"/>
    <w:rsid w:val="0023749E"/>
    <w:rsid w:val="00237ECF"/>
    <w:rsid w:val="002405C7"/>
    <w:rsid w:val="002408E9"/>
    <w:rsid w:val="002409E1"/>
    <w:rsid w:val="00240C48"/>
    <w:rsid w:val="00241536"/>
    <w:rsid w:val="0024170B"/>
    <w:rsid w:val="00242BAB"/>
    <w:rsid w:val="0024313B"/>
    <w:rsid w:val="0024330C"/>
    <w:rsid w:val="0024336B"/>
    <w:rsid w:val="00244594"/>
    <w:rsid w:val="002447C5"/>
    <w:rsid w:val="00244C40"/>
    <w:rsid w:val="00245717"/>
    <w:rsid w:val="00245CB4"/>
    <w:rsid w:val="00245E22"/>
    <w:rsid w:val="00245FD7"/>
    <w:rsid w:val="00246D96"/>
    <w:rsid w:val="00246ED2"/>
    <w:rsid w:val="00247656"/>
    <w:rsid w:val="00250033"/>
    <w:rsid w:val="00250380"/>
    <w:rsid w:val="002508D6"/>
    <w:rsid w:val="00250DF6"/>
    <w:rsid w:val="00250F0E"/>
    <w:rsid w:val="00250F83"/>
    <w:rsid w:val="002514C7"/>
    <w:rsid w:val="00251AD9"/>
    <w:rsid w:val="00251C95"/>
    <w:rsid w:val="00252300"/>
    <w:rsid w:val="0025349D"/>
    <w:rsid w:val="002536F0"/>
    <w:rsid w:val="002538B2"/>
    <w:rsid w:val="00253BDA"/>
    <w:rsid w:val="00254412"/>
    <w:rsid w:val="00254806"/>
    <w:rsid w:val="0025559B"/>
    <w:rsid w:val="00255783"/>
    <w:rsid w:val="00255954"/>
    <w:rsid w:val="00255E05"/>
    <w:rsid w:val="00255E51"/>
    <w:rsid w:val="00255EBD"/>
    <w:rsid w:val="00255FB0"/>
    <w:rsid w:val="0025687A"/>
    <w:rsid w:val="00256D5F"/>
    <w:rsid w:val="00257740"/>
    <w:rsid w:val="00257B2F"/>
    <w:rsid w:val="00257B30"/>
    <w:rsid w:val="00257BDE"/>
    <w:rsid w:val="00257C7A"/>
    <w:rsid w:val="00257CDC"/>
    <w:rsid w:val="002601DD"/>
    <w:rsid w:val="0026127D"/>
    <w:rsid w:val="00261915"/>
    <w:rsid w:val="00261AC2"/>
    <w:rsid w:val="00261D1F"/>
    <w:rsid w:val="0026234E"/>
    <w:rsid w:val="00262AB0"/>
    <w:rsid w:val="00262BFC"/>
    <w:rsid w:val="00262CE1"/>
    <w:rsid w:val="00262D17"/>
    <w:rsid w:val="002630D1"/>
    <w:rsid w:val="00263445"/>
    <w:rsid w:val="00263542"/>
    <w:rsid w:val="002635F5"/>
    <w:rsid w:val="002635FA"/>
    <w:rsid w:val="00264028"/>
    <w:rsid w:val="00264408"/>
    <w:rsid w:val="00264507"/>
    <w:rsid w:val="002645C7"/>
    <w:rsid w:val="002647E1"/>
    <w:rsid w:val="002651B8"/>
    <w:rsid w:val="002653D8"/>
    <w:rsid w:val="00265DF2"/>
    <w:rsid w:val="0026614B"/>
    <w:rsid w:val="0026687E"/>
    <w:rsid w:val="002668EB"/>
    <w:rsid w:val="0026697E"/>
    <w:rsid w:val="00266C79"/>
    <w:rsid w:val="002702FA"/>
    <w:rsid w:val="00270D4D"/>
    <w:rsid w:val="00271A1F"/>
    <w:rsid w:val="00271C69"/>
    <w:rsid w:val="00272348"/>
    <w:rsid w:val="002723D5"/>
    <w:rsid w:val="00272AFC"/>
    <w:rsid w:val="00272D35"/>
    <w:rsid w:val="002739F9"/>
    <w:rsid w:val="00273B5E"/>
    <w:rsid w:val="002742D3"/>
    <w:rsid w:val="002742DF"/>
    <w:rsid w:val="002742F4"/>
    <w:rsid w:val="002744E4"/>
    <w:rsid w:val="002748DD"/>
    <w:rsid w:val="002749B5"/>
    <w:rsid w:val="00274D1B"/>
    <w:rsid w:val="00274D64"/>
    <w:rsid w:val="00275139"/>
    <w:rsid w:val="002756E1"/>
    <w:rsid w:val="002756E6"/>
    <w:rsid w:val="00275727"/>
    <w:rsid w:val="0027580B"/>
    <w:rsid w:val="0027597F"/>
    <w:rsid w:val="00275CB6"/>
    <w:rsid w:val="00275D7C"/>
    <w:rsid w:val="00275DA6"/>
    <w:rsid w:val="00275E27"/>
    <w:rsid w:val="0027606D"/>
    <w:rsid w:val="002765C3"/>
    <w:rsid w:val="00276F91"/>
    <w:rsid w:val="00277249"/>
    <w:rsid w:val="00277401"/>
    <w:rsid w:val="00277F63"/>
    <w:rsid w:val="00277F8D"/>
    <w:rsid w:val="00281DC7"/>
    <w:rsid w:val="00282893"/>
    <w:rsid w:val="00282B5A"/>
    <w:rsid w:val="002833A4"/>
    <w:rsid w:val="0028349D"/>
    <w:rsid w:val="0028370B"/>
    <w:rsid w:val="00283813"/>
    <w:rsid w:val="002839E7"/>
    <w:rsid w:val="00283A10"/>
    <w:rsid w:val="00283B80"/>
    <w:rsid w:val="00283EF8"/>
    <w:rsid w:val="00284293"/>
    <w:rsid w:val="0028565E"/>
    <w:rsid w:val="00286056"/>
    <w:rsid w:val="0028651C"/>
    <w:rsid w:val="002869C4"/>
    <w:rsid w:val="00286FEB"/>
    <w:rsid w:val="002876C0"/>
    <w:rsid w:val="00287714"/>
    <w:rsid w:val="002877CF"/>
    <w:rsid w:val="00287889"/>
    <w:rsid w:val="00290235"/>
    <w:rsid w:val="00290503"/>
    <w:rsid w:val="002908AC"/>
    <w:rsid w:val="00290A3F"/>
    <w:rsid w:val="00290BFB"/>
    <w:rsid w:val="00290E55"/>
    <w:rsid w:val="0029110C"/>
    <w:rsid w:val="0029127D"/>
    <w:rsid w:val="0029134C"/>
    <w:rsid w:val="00291936"/>
    <w:rsid w:val="00291BC4"/>
    <w:rsid w:val="00291FEB"/>
    <w:rsid w:val="002923CC"/>
    <w:rsid w:val="0029392D"/>
    <w:rsid w:val="00294583"/>
    <w:rsid w:val="0029531A"/>
    <w:rsid w:val="0029550B"/>
    <w:rsid w:val="002958B2"/>
    <w:rsid w:val="00295907"/>
    <w:rsid w:val="00295AB5"/>
    <w:rsid w:val="0029645A"/>
    <w:rsid w:val="00296787"/>
    <w:rsid w:val="002967A3"/>
    <w:rsid w:val="00296CA0"/>
    <w:rsid w:val="00296D4D"/>
    <w:rsid w:val="00297618"/>
    <w:rsid w:val="00297627"/>
    <w:rsid w:val="00297C79"/>
    <w:rsid w:val="00297C8D"/>
    <w:rsid w:val="00297D99"/>
    <w:rsid w:val="002A0422"/>
    <w:rsid w:val="002A0622"/>
    <w:rsid w:val="002A08B4"/>
    <w:rsid w:val="002A09D0"/>
    <w:rsid w:val="002A183F"/>
    <w:rsid w:val="002A1B1B"/>
    <w:rsid w:val="002A1D80"/>
    <w:rsid w:val="002A23B9"/>
    <w:rsid w:val="002A269D"/>
    <w:rsid w:val="002A282D"/>
    <w:rsid w:val="002A2A0D"/>
    <w:rsid w:val="002A2FAD"/>
    <w:rsid w:val="002A3A59"/>
    <w:rsid w:val="002A3A70"/>
    <w:rsid w:val="002A3AAB"/>
    <w:rsid w:val="002A3C2E"/>
    <w:rsid w:val="002A424F"/>
    <w:rsid w:val="002A446B"/>
    <w:rsid w:val="002A5D7B"/>
    <w:rsid w:val="002A5D8C"/>
    <w:rsid w:val="002A6F9C"/>
    <w:rsid w:val="002A7601"/>
    <w:rsid w:val="002A793B"/>
    <w:rsid w:val="002A7DC8"/>
    <w:rsid w:val="002B0554"/>
    <w:rsid w:val="002B0C0C"/>
    <w:rsid w:val="002B0C12"/>
    <w:rsid w:val="002B0F1F"/>
    <w:rsid w:val="002B13EA"/>
    <w:rsid w:val="002B1F0C"/>
    <w:rsid w:val="002B2138"/>
    <w:rsid w:val="002B23D8"/>
    <w:rsid w:val="002B262F"/>
    <w:rsid w:val="002B2ED3"/>
    <w:rsid w:val="002B319F"/>
    <w:rsid w:val="002B4639"/>
    <w:rsid w:val="002B4715"/>
    <w:rsid w:val="002B4D33"/>
    <w:rsid w:val="002B4D83"/>
    <w:rsid w:val="002B526A"/>
    <w:rsid w:val="002B5286"/>
    <w:rsid w:val="002B5658"/>
    <w:rsid w:val="002B61BF"/>
    <w:rsid w:val="002B635F"/>
    <w:rsid w:val="002B67D2"/>
    <w:rsid w:val="002B6F2F"/>
    <w:rsid w:val="002B7709"/>
    <w:rsid w:val="002B7ED7"/>
    <w:rsid w:val="002B7F48"/>
    <w:rsid w:val="002C017B"/>
    <w:rsid w:val="002C03C4"/>
    <w:rsid w:val="002C07C5"/>
    <w:rsid w:val="002C09B2"/>
    <w:rsid w:val="002C0CEB"/>
    <w:rsid w:val="002C133E"/>
    <w:rsid w:val="002C1437"/>
    <w:rsid w:val="002C195B"/>
    <w:rsid w:val="002C19A6"/>
    <w:rsid w:val="002C1F45"/>
    <w:rsid w:val="002C212B"/>
    <w:rsid w:val="002C2289"/>
    <w:rsid w:val="002C22CA"/>
    <w:rsid w:val="002C2752"/>
    <w:rsid w:val="002C2EB4"/>
    <w:rsid w:val="002C3048"/>
    <w:rsid w:val="002C3A32"/>
    <w:rsid w:val="002C3F76"/>
    <w:rsid w:val="002C40D3"/>
    <w:rsid w:val="002C43F1"/>
    <w:rsid w:val="002C44B5"/>
    <w:rsid w:val="002C467C"/>
    <w:rsid w:val="002C46AB"/>
    <w:rsid w:val="002C4D74"/>
    <w:rsid w:val="002C4E97"/>
    <w:rsid w:val="002C54A1"/>
    <w:rsid w:val="002C550F"/>
    <w:rsid w:val="002C5720"/>
    <w:rsid w:val="002C5A7F"/>
    <w:rsid w:val="002C6570"/>
    <w:rsid w:val="002C69BE"/>
    <w:rsid w:val="002C6F9F"/>
    <w:rsid w:val="002C7717"/>
    <w:rsid w:val="002C77D8"/>
    <w:rsid w:val="002C7C5F"/>
    <w:rsid w:val="002D05B3"/>
    <w:rsid w:val="002D0BA6"/>
    <w:rsid w:val="002D0D4D"/>
    <w:rsid w:val="002D1848"/>
    <w:rsid w:val="002D1C47"/>
    <w:rsid w:val="002D2E9F"/>
    <w:rsid w:val="002D3157"/>
    <w:rsid w:val="002D3FA7"/>
    <w:rsid w:val="002D45F3"/>
    <w:rsid w:val="002D473E"/>
    <w:rsid w:val="002D49BE"/>
    <w:rsid w:val="002D5266"/>
    <w:rsid w:val="002D544A"/>
    <w:rsid w:val="002D5581"/>
    <w:rsid w:val="002D55EC"/>
    <w:rsid w:val="002D5C1B"/>
    <w:rsid w:val="002D6AB5"/>
    <w:rsid w:val="002D6CA9"/>
    <w:rsid w:val="002D6F8C"/>
    <w:rsid w:val="002D7AD3"/>
    <w:rsid w:val="002D7C43"/>
    <w:rsid w:val="002D7EB4"/>
    <w:rsid w:val="002E048D"/>
    <w:rsid w:val="002E05AF"/>
    <w:rsid w:val="002E0A3B"/>
    <w:rsid w:val="002E11D8"/>
    <w:rsid w:val="002E2214"/>
    <w:rsid w:val="002E25E6"/>
    <w:rsid w:val="002E2AD9"/>
    <w:rsid w:val="002E2F79"/>
    <w:rsid w:val="002E3354"/>
    <w:rsid w:val="002E344F"/>
    <w:rsid w:val="002E3E34"/>
    <w:rsid w:val="002E4D82"/>
    <w:rsid w:val="002E55FA"/>
    <w:rsid w:val="002E5987"/>
    <w:rsid w:val="002E5A2C"/>
    <w:rsid w:val="002E5D51"/>
    <w:rsid w:val="002E5E5D"/>
    <w:rsid w:val="002E5F6A"/>
    <w:rsid w:val="002E60B5"/>
    <w:rsid w:val="002E61D9"/>
    <w:rsid w:val="002E63E7"/>
    <w:rsid w:val="002E6522"/>
    <w:rsid w:val="002E6B68"/>
    <w:rsid w:val="002E7423"/>
    <w:rsid w:val="002E74F1"/>
    <w:rsid w:val="002E7F54"/>
    <w:rsid w:val="002F013A"/>
    <w:rsid w:val="002F02BE"/>
    <w:rsid w:val="002F06B4"/>
    <w:rsid w:val="002F091C"/>
    <w:rsid w:val="002F0B49"/>
    <w:rsid w:val="002F0E46"/>
    <w:rsid w:val="002F0F76"/>
    <w:rsid w:val="002F19CD"/>
    <w:rsid w:val="002F2097"/>
    <w:rsid w:val="002F274A"/>
    <w:rsid w:val="002F3477"/>
    <w:rsid w:val="002F3BFD"/>
    <w:rsid w:val="002F43F3"/>
    <w:rsid w:val="002F4654"/>
    <w:rsid w:val="002F4764"/>
    <w:rsid w:val="002F4829"/>
    <w:rsid w:val="002F4C97"/>
    <w:rsid w:val="002F4ED8"/>
    <w:rsid w:val="002F5225"/>
    <w:rsid w:val="002F541E"/>
    <w:rsid w:val="002F56DD"/>
    <w:rsid w:val="002F584E"/>
    <w:rsid w:val="002F5DA2"/>
    <w:rsid w:val="002F63F2"/>
    <w:rsid w:val="002F6528"/>
    <w:rsid w:val="002F6842"/>
    <w:rsid w:val="002F68F8"/>
    <w:rsid w:val="002F69FE"/>
    <w:rsid w:val="002F6FFB"/>
    <w:rsid w:val="002F7356"/>
    <w:rsid w:val="002F750D"/>
    <w:rsid w:val="002F7DEB"/>
    <w:rsid w:val="00300054"/>
    <w:rsid w:val="00300903"/>
    <w:rsid w:val="003011BC"/>
    <w:rsid w:val="0030178E"/>
    <w:rsid w:val="00301EA0"/>
    <w:rsid w:val="0030281D"/>
    <w:rsid w:val="00302851"/>
    <w:rsid w:val="00303517"/>
    <w:rsid w:val="00303E0A"/>
    <w:rsid w:val="003042A8"/>
    <w:rsid w:val="003047B5"/>
    <w:rsid w:val="00304DAE"/>
    <w:rsid w:val="00305A4E"/>
    <w:rsid w:val="0030607A"/>
    <w:rsid w:val="00306365"/>
    <w:rsid w:val="00306436"/>
    <w:rsid w:val="003068E7"/>
    <w:rsid w:val="00306B6B"/>
    <w:rsid w:val="003071AA"/>
    <w:rsid w:val="003077F5"/>
    <w:rsid w:val="00307A00"/>
    <w:rsid w:val="00307AC1"/>
    <w:rsid w:val="00307B3C"/>
    <w:rsid w:val="00307B66"/>
    <w:rsid w:val="003107BB"/>
    <w:rsid w:val="00310D9B"/>
    <w:rsid w:val="00310E51"/>
    <w:rsid w:val="00310F06"/>
    <w:rsid w:val="00311A1D"/>
    <w:rsid w:val="00311ADD"/>
    <w:rsid w:val="00311E1C"/>
    <w:rsid w:val="00311F88"/>
    <w:rsid w:val="0031221E"/>
    <w:rsid w:val="00312288"/>
    <w:rsid w:val="00312452"/>
    <w:rsid w:val="00312D9D"/>
    <w:rsid w:val="00312E59"/>
    <w:rsid w:val="00312EB7"/>
    <w:rsid w:val="00313345"/>
    <w:rsid w:val="00313686"/>
    <w:rsid w:val="00313816"/>
    <w:rsid w:val="00313BA1"/>
    <w:rsid w:val="00313BA8"/>
    <w:rsid w:val="0031401D"/>
    <w:rsid w:val="0031475E"/>
    <w:rsid w:val="003148C4"/>
    <w:rsid w:val="003148E9"/>
    <w:rsid w:val="00315BAA"/>
    <w:rsid w:val="00315D5B"/>
    <w:rsid w:val="00316216"/>
    <w:rsid w:val="0031713C"/>
    <w:rsid w:val="003172AC"/>
    <w:rsid w:val="003173AE"/>
    <w:rsid w:val="00317A88"/>
    <w:rsid w:val="00317E5A"/>
    <w:rsid w:val="0032077B"/>
    <w:rsid w:val="00320920"/>
    <w:rsid w:val="0032122F"/>
    <w:rsid w:val="003212C9"/>
    <w:rsid w:val="00321883"/>
    <w:rsid w:val="0032257E"/>
    <w:rsid w:val="00322E56"/>
    <w:rsid w:val="00322E76"/>
    <w:rsid w:val="003234DB"/>
    <w:rsid w:val="00323A12"/>
    <w:rsid w:val="00323D04"/>
    <w:rsid w:val="0032418F"/>
    <w:rsid w:val="00324522"/>
    <w:rsid w:val="00324A46"/>
    <w:rsid w:val="00324C9D"/>
    <w:rsid w:val="003250C0"/>
    <w:rsid w:val="003251CB"/>
    <w:rsid w:val="003254F8"/>
    <w:rsid w:val="00325EC6"/>
    <w:rsid w:val="00325F04"/>
    <w:rsid w:val="0032610A"/>
    <w:rsid w:val="0032657A"/>
    <w:rsid w:val="00326A79"/>
    <w:rsid w:val="00326E07"/>
    <w:rsid w:val="00327FC7"/>
    <w:rsid w:val="00330303"/>
    <w:rsid w:val="00330399"/>
    <w:rsid w:val="00330CA1"/>
    <w:rsid w:val="0033103C"/>
    <w:rsid w:val="00331D8D"/>
    <w:rsid w:val="00332253"/>
    <w:rsid w:val="00332BC0"/>
    <w:rsid w:val="00333082"/>
    <w:rsid w:val="003330E2"/>
    <w:rsid w:val="003336E4"/>
    <w:rsid w:val="003338A7"/>
    <w:rsid w:val="00333E09"/>
    <w:rsid w:val="00334363"/>
    <w:rsid w:val="0033480C"/>
    <w:rsid w:val="0033530E"/>
    <w:rsid w:val="00335346"/>
    <w:rsid w:val="003357A2"/>
    <w:rsid w:val="00335AB7"/>
    <w:rsid w:val="00335F57"/>
    <w:rsid w:val="003375C0"/>
    <w:rsid w:val="003379A9"/>
    <w:rsid w:val="00337AB7"/>
    <w:rsid w:val="00337D00"/>
    <w:rsid w:val="00337DFE"/>
    <w:rsid w:val="00337F75"/>
    <w:rsid w:val="00340028"/>
    <w:rsid w:val="00340540"/>
    <w:rsid w:val="003406BE"/>
    <w:rsid w:val="00340E7E"/>
    <w:rsid w:val="003416A0"/>
    <w:rsid w:val="00341879"/>
    <w:rsid w:val="00341AD6"/>
    <w:rsid w:val="00341BD4"/>
    <w:rsid w:val="00341D4F"/>
    <w:rsid w:val="0034230A"/>
    <w:rsid w:val="003423BC"/>
    <w:rsid w:val="0034243D"/>
    <w:rsid w:val="00342903"/>
    <w:rsid w:val="00342955"/>
    <w:rsid w:val="0034342C"/>
    <w:rsid w:val="0034352D"/>
    <w:rsid w:val="0034385B"/>
    <w:rsid w:val="00343CEB"/>
    <w:rsid w:val="003446E6"/>
    <w:rsid w:val="00344A99"/>
    <w:rsid w:val="00344BF0"/>
    <w:rsid w:val="0034516C"/>
    <w:rsid w:val="00345879"/>
    <w:rsid w:val="003460E7"/>
    <w:rsid w:val="003469F5"/>
    <w:rsid w:val="00346B0C"/>
    <w:rsid w:val="00346E4E"/>
    <w:rsid w:val="00346E7D"/>
    <w:rsid w:val="00346E82"/>
    <w:rsid w:val="0034724A"/>
    <w:rsid w:val="003472E6"/>
    <w:rsid w:val="003502AC"/>
    <w:rsid w:val="00350584"/>
    <w:rsid w:val="00350903"/>
    <w:rsid w:val="0035093D"/>
    <w:rsid w:val="00350A7B"/>
    <w:rsid w:val="00351804"/>
    <w:rsid w:val="003519D5"/>
    <w:rsid w:val="00351EC7"/>
    <w:rsid w:val="003521EF"/>
    <w:rsid w:val="003522EF"/>
    <w:rsid w:val="00352415"/>
    <w:rsid w:val="00352833"/>
    <w:rsid w:val="00352D50"/>
    <w:rsid w:val="00353253"/>
    <w:rsid w:val="003541A7"/>
    <w:rsid w:val="003541C8"/>
    <w:rsid w:val="00354211"/>
    <w:rsid w:val="0035478A"/>
    <w:rsid w:val="003548EC"/>
    <w:rsid w:val="00354BA3"/>
    <w:rsid w:val="00354D18"/>
    <w:rsid w:val="0035569F"/>
    <w:rsid w:val="003564B0"/>
    <w:rsid w:val="00356E7D"/>
    <w:rsid w:val="00357936"/>
    <w:rsid w:val="00357A3C"/>
    <w:rsid w:val="00357B1D"/>
    <w:rsid w:val="003604FA"/>
    <w:rsid w:val="00360A17"/>
    <w:rsid w:val="00360FCC"/>
    <w:rsid w:val="003614B5"/>
    <w:rsid w:val="003614C0"/>
    <w:rsid w:val="003614D7"/>
    <w:rsid w:val="00361984"/>
    <w:rsid w:val="00362692"/>
    <w:rsid w:val="00363072"/>
    <w:rsid w:val="00363CBD"/>
    <w:rsid w:val="003641EB"/>
    <w:rsid w:val="003651C4"/>
    <w:rsid w:val="0036575B"/>
    <w:rsid w:val="003667A0"/>
    <w:rsid w:val="00367345"/>
    <w:rsid w:val="003675B9"/>
    <w:rsid w:val="003675C2"/>
    <w:rsid w:val="00367BC8"/>
    <w:rsid w:val="00367C4F"/>
    <w:rsid w:val="0037007F"/>
    <w:rsid w:val="0037033B"/>
    <w:rsid w:val="00370780"/>
    <w:rsid w:val="00371494"/>
    <w:rsid w:val="00371CE6"/>
    <w:rsid w:val="00371D55"/>
    <w:rsid w:val="00371D76"/>
    <w:rsid w:val="003720D4"/>
    <w:rsid w:val="00372A34"/>
    <w:rsid w:val="00373056"/>
    <w:rsid w:val="00373465"/>
    <w:rsid w:val="003734E6"/>
    <w:rsid w:val="003735FF"/>
    <w:rsid w:val="00373C79"/>
    <w:rsid w:val="003749E4"/>
    <w:rsid w:val="0037510B"/>
    <w:rsid w:val="0037537A"/>
    <w:rsid w:val="00376149"/>
    <w:rsid w:val="00376717"/>
    <w:rsid w:val="00377A48"/>
    <w:rsid w:val="00377DD0"/>
    <w:rsid w:val="00380599"/>
    <w:rsid w:val="003805BA"/>
    <w:rsid w:val="003816BD"/>
    <w:rsid w:val="003826F9"/>
    <w:rsid w:val="0038270A"/>
    <w:rsid w:val="00382881"/>
    <w:rsid w:val="00382A2D"/>
    <w:rsid w:val="00382A36"/>
    <w:rsid w:val="00382AA4"/>
    <w:rsid w:val="00382ACD"/>
    <w:rsid w:val="00382BF6"/>
    <w:rsid w:val="00382CA2"/>
    <w:rsid w:val="00382DFB"/>
    <w:rsid w:val="003836A5"/>
    <w:rsid w:val="00384212"/>
    <w:rsid w:val="003847DC"/>
    <w:rsid w:val="00384827"/>
    <w:rsid w:val="00384934"/>
    <w:rsid w:val="00384D69"/>
    <w:rsid w:val="00384F8B"/>
    <w:rsid w:val="0038509F"/>
    <w:rsid w:val="003854F7"/>
    <w:rsid w:val="003868E9"/>
    <w:rsid w:val="0038692C"/>
    <w:rsid w:val="00386B88"/>
    <w:rsid w:val="00386C89"/>
    <w:rsid w:val="00386E89"/>
    <w:rsid w:val="0038706B"/>
    <w:rsid w:val="003872F2"/>
    <w:rsid w:val="00387E33"/>
    <w:rsid w:val="00387EF4"/>
    <w:rsid w:val="00387F89"/>
    <w:rsid w:val="00390393"/>
    <w:rsid w:val="00390650"/>
    <w:rsid w:val="00390795"/>
    <w:rsid w:val="00390E31"/>
    <w:rsid w:val="00391590"/>
    <w:rsid w:val="00391B35"/>
    <w:rsid w:val="00391BF3"/>
    <w:rsid w:val="00391E56"/>
    <w:rsid w:val="00391F4E"/>
    <w:rsid w:val="00392128"/>
    <w:rsid w:val="003924F8"/>
    <w:rsid w:val="00392AC0"/>
    <w:rsid w:val="00392FB9"/>
    <w:rsid w:val="00393185"/>
    <w:rsid w:val="00393810"/>
    <w:rsid w:val="00393A2A"/>
    <w:rsid w:val="00393D01"/>
    <w:rsid w:val="00393D8B"/>
    <w:rsid w:val="003942F3"/>
    <w:rsid w:val="00394905"/>
    <w:rsid w:val="00395491"/>
    <w:rsid w:val="00395A5F"/>
    <w:rsid w:val="00395EA2"/>
    <w:rsid w:val="00396334"/>
    <w:rsid w:val="0039644C"/>
    <w:rsid w:val="0039652C"/>
    <w:rsid w:val="00396814"/>
    <w:rsid w:val="00396A3D"/>
    <w:rsid w:val="00397808"/>
    <w:rsid w:val="0039791F"/>
    <w:rsid w:val="00397B6A"/>
    <w:rsid w:val="00397C29"/>
    <w:rsid w:val="003A0408"/>
    <w:rsid w:val="003A04FC"/>
    <w:rsid w:val="003A0762"/>
    <w:rsid w:val="003A15DF"/>
    <w:rsid w:val="003A16A4"/>
    <w:rsid w:val="003A2318"/>
    <w:rsid w:val="003A3556"/>
    <w:rsid w:val="003A3AF2"/>
    <w:rsid w:val="003A4152"/>
    <w:rsid w:val="003A41E4"/>
    <w:rsid w:val="003A4DF6"/>
    <w:rsid w:val="003A503F"/>
    <w:rsid w:val="003A561D"/>
    <w:rsid w:val="003A5742"/>
    <w:rsid w:val="003A5767"/>
    <w:rsid w:val="003A5B8A"/>
    <w:rsid w:val="003A5D8E"/>
    <w:rsid w:val="003A6494"/>
    <w:rsid w:val="003A6568"/>
    <w:rsid w:val="003A6BE1"/>
    <w:rsid w:val="003A6CF4"/>
    <w:rsid w:val="003A763E"/>
    <w:rsid w:val="003B0643"/>
    <w:rsid w:val="003B0A7B"/>
    <w:rsid w:val="003B0D2B"/>
    <w:rsid w:val="003B0F1A"/>
    <w:rsid w:val="003B1863"/>
    <w:rsid w:val="003B1B87"/>
    <w:rsid w:val="003B1E06"/>
    <w:rsid w:val="003B22EB"/>
    <w:rsid w:val="003B29F1"/>
    <w:rsid w:val="003B3381"/>
    <w:rsid w:val="003B3BEB"/>
    <w:rsid w:val="003B42F3"/>
    <w:rsid w:val="003B43BD"/>
    <w:rsid w:val="003B4403"/>
    <w:rsid w:val="003B47D1"/>
    <w:rsid w:val="003B4EF5"/>
    <w:rsid w:val="003B5195"/>
    <w:rsid w:val="003B5D65"/>
    <w:rsid w:val="003B60E1"/>
    <w:rsid w:val="003B615D"/>
    <w:rsid w:val="003B61B5"/>
    <w:rsid w:val="003B69C0"/>
    <w:rsid w:val="003B6C34"/>
    <w:rsid w:val="003B722D"/>
    <w:rsid w:val="003B74AE"/>
    <w:rsid w:val="003B7856"/>
    <w:rsid w:val="003B7A2A"/>
    <w:rsid w:val="003B7F09"/>
    <w:rsid w:val="003C004A"/>
    <w:rsid w:val="003C01F1"/>
    <w:rsid w:val="003C0808"/>
    <w:rsid w:val="003C09AF"/>
    <w:rsid w:val="003C0F96"/>
    <w:rsid w:val="003C145A"/>
    <w:rsid w:val="003C1649"/>
    <w:rsid w:val="003C1858"/>
    <w:rsid w:val="003C1B1D"/>
    <w:rsid w:val="003C1FA2"/>
    <w:rsid w:val="003C226C"/>
    <w:rsid w:val="003C3EF6"/>
    <w:rsid w:val="003C4C2B"/>
    <w:rsid w:val="003C4E7F"/>
    <w:rsid w:val="003C5187"/>
    <w:rsid w:val="003C5C53"/>
    <w:rsid w:val="003C7793"/>
    <w:rsid w:val="003C79AF"/>
    <w:rsid w:val="003D0238"/>
    <w:rsid w:val="003D071F"/>
    <w:rsid w:val="003D0741"/>
    <w:rsid w:val="003D1144"/>
    <w:rsid w:val="003D129D"/>
    <w:rsid w:val="003D1602"/>
    <w:rsid w:val="003D2709"/>
    <w:rsid w:val="003D2C43"/>
    <w:rsid w:val="003D30EF"/>
    <w:rsid w:val="003D3156"/>
    <w:rsid w:val="003D39D4"/>
    <w:rsid w:val="003D3B15"/>
    <w:rsid w:val="003D3B6A"/>
    <w:rsid w:val="003D3B6E"/>
    <w:rsid w:val="003D4034"/>
    <w:rsid w:val="003D47B0"/>
    <w:rsid w:val="003D497A"/>
    <w:rsid w:val="003D49C7"/>
    <w:rsid w:val="003D4DF5"/>
    <w:rsid w:val="003D4F38"/>
    <w:rsid w:val="003D554C"/>
    <w:rsid w:val="003D5627"/>
    <w:rsid w:val="003D57D2"/>
    <w:rsid w:val="003D5BED"/>
    <w:rsid w:val="003D6ABE"/>
    <w:rsid w:val="003D6B45"/>
    <w:rsid w:val="003D6D3C"/>
    <w:rsid w:val="003D7245"/>
    <w:rsid w:val="003D7D48"/>
    <w:rsid w:val="003E0080"/>
    <w:rsid w:val="003E00D9"/>
    <w:rsid w:val="003E0254"/>
    <w:rsid w:val="003E02EC"/>
    <w:rsid w:val="003E04E6"/>
    <w:rsid w:val="003E1118"/>
    <w:rsid w:val="003E166B"/>
    <w:rsid w:val="003E1BD5"/>
    <w:rsid w:val="003E36E8"/>
    <w:rsid w:val="003E3B9B"/>
    <w:rsid w:val="003E3E20"/>
    <w:rsid w:val="003E425D"/>
    <w:rsid w:val="003E4295"/>
    <w:rsid w:val="003E5130"/>
    <w:rsid w:val="003E5222"/>
    <w:rsid w:val="003E53AA"/>
    <w:rsid w:val="003E55A1"/>
    <w:rsid w:val="003E56AE"/>
    <w:rsid w:val="003E626C"/>
    <w:rsid w:val="003E6377"/>
    <w:rsid w:val="003E6A85"/>
    <w:rsid w:val="003E6E61"/>
    <w:rsid w:val="003E6F9E"/>
    <w:rsid w:val="003E7061"/>
    <w:rsid w:val="003E73BC"/>
    <w:rsid w:val="003E789D"/>
    <w:rsid w:val="003E7A26"/>
    <w:rsid w:val="003F0B7C"/>
    <w:rsid w:val="003F132B"/>
    <w:rsid w:val="003F19A0"/>
    <w:rsid w:val="003F2173"/>
    <w:rsid w:val="003F27E2"/>
    <w:rsid w:val="003F2E17"/>
    <w:rsid w:val="003F2E63"/>
    <w:rsid w:val="003F2F01"/>
    <w:rsid w:val="003F31CB"/>
    <w:rsid w:val="003F324A"/>
    <w:rsid w:val="003F39D7"/>
    <w:rsid w:val="003F3A1D"/>
    <w:rsid w:val="003F3C6E"/>
    <w:rsid w:val="003F424B"/>
    <w:rsid w:val="003F4522"/>
    <w:rsid w:val="003F459E"/>
    <w:rsid w:val="003F4910"/>
    <w:rsid w:val="003F4BC4"/>
    <w:rsid w:val="003F54B3"/>
    <w:rsid w:val="003F554E"/>
    <w:rsid w:val="003F574B"/>
    <w:rsid w:val="003F5ABD"/>
    <w:rsid w:val="003F6178"/>
    <w:rsid w:val="003F62C5"/>
    <w:rsid w:val="003F6694"/>
    <w:rsid w:val="003F6D75"/>
    <w:rsid w:val="003F6FE9"/>
    <w:rsid w:val="003F72D5"/>
    <w:rsid w:val="003F7442"/>
    <w:rsid w:val="00400296"/>
    <w:rsid w:val="004006FC"/>
    <w:rsid w:val="00401797"/>
    <w:rsid w:val="00401893"/>
    <w:rsid w:val="00401A89"/>
    <w:rsid w:val="00401B46"/>
    <w:rsid w:val="00401B5B"/>
    <w:rsid w:val="00401E6F"/>
    <w:rsid w:val="004020FB"/>
    <w:rsid w:val="004022ED"/>
    <w:rsid w:val="00402696"/>
    <w:rsid w:val="00402A78"/>
    <w:rsid w:val="00402C34"/>
    <w:rsid w:val="00402DDE"/>
    <w:rsid w:val="00402F06"/>
    <w:rsid w:val="00402F65"/>
    <w:rsid w:val="0040307A"/>
    <w:rsid w:val="00403B6A"/>
    <w:rsid w:val="00403D5F"/>
    <w:rsid w:val="0040423E"/>
    <w:rsid w:val="004042E5"/>
    <w:rsid w:val="004044FC"/>
    <w:rsid w:val="004048B8"/>
    <w:rsid w:val="00405F9F"/>
    <w:rsid w:val="00406367"/>
    <w:rsid w:val="00406560"/>
    <w:rsid w:val="00407904"/>
    <w:rsid w:val="00407D61"/>
    <w:rsid w:val="00407F3C"/>
    <w:rsid w:val="00410927"/>
    <w:rsid w:val="00410DF2"/>
    <w:rsid w:val="00410E38"/>
    <w:rsid w:val="004116F9"/>
    <w:rsid w:val="004117B9"/>
    <w:rsid w:val="00412F43"/>
    <w:rsid w:val="004131DF"/>
    <w:rsid w:val="00413323"/>
    <w:rsid w:val="00413A50"/>
    <w:rsid w:val="00413CDC"/>
    <w:rsid w:val="0041432A"/>
    <w:rsid w:val="004143D1"/>
    <w:rsid w:val="004144B1"/>
    <w:rsid w:val="004145C3"/>
    <w:rsid w:val="004148E5"/>
    <w:rsid w:val="00414BA0"/>
    <w:rsid w:val="00415290"/>
    <w:rsid w:val="00415E55"/>
    <w:rsid w:val="0041601F"/>
    <w:rsid w:val="0041612E"/>
    <w:rsid w:val="00416133"/>
    <w:rsid w:val="0041635B"/>
    <w:rsid w:val="004164DB"/>
    <w:rsid w:val="00416745"/>
    <w:rsid w:val="004168F6"/>
    <w:rsid w:val="00417000"/>
    <w:rsid w:val="0041702F"/>
    <w:rsid w:val="0041748D"/>
    <w:rsid w:val="00421AB3"/>
    <w:rsid w:val="00421BA9"/>
    <w:rsid w:val="00421EB6"/>
    <w:rsid w:val="00421FBE"/>
    <w:rsid w:val="00422E94"/>
    <w:rsid w:val="0042306B"/>
    <w:rsid w:val="0042348E"/>
    <w:rsid w:val="004238C1"/>
    <w:rsid w:val="0042394E"/>
    <w:rsid w:val="00424092"/>
    <w:rsid w:val="00424796"/>
    <w:rsid w:val="00424CD3"/>
    <w:rsid w:val="00424EA0"/>
    <w:rsid w:val="00425F28"/>
    <w:rsid w:val="0042603B"/>
    <w:rsid w:val="004265B7"/>
    <w:rsid w:val="00426745"/>
    <w:rsid w:val="00426B68"/>
    <w:rsid w:val="00426BB5"/>
    <w:rsid w:val="00426F8F"/>
    <w:rsid w:val="0042711B"/>
    <w:rsid w:val="00427678"/>
    <w:rsid w:val="0042767C"/>
    <w:rsid w:val="004305EB"/>
    <w:rsid w:val="0043133B"/>
    <w:rsid w:val="00432910"/>
    <w:rsid w:val="00433E01"/>
    <w:rsid w:val="00434005"/>
    <w:rsid w:val="00434BB3"/>
    <w:rsid w:val="00434C26"/>
    <w:rsid w:val="00434EAA"/>
    <w:rsid w:val="00434FA8"/>
    <w:rsid w:val="0043508F"/>
    <w:rsid w:val="0043595D"/>
    <w:rsid w:val="00436243"/>
    <w:rsid w:val="00436623"/>
    <w:rsid w:val="00436A9C"/>
    <w:rsid w:val="00436D4C"/>
    <w:rsid w:val="0043757E"/>
    <w:rsid w:val="00437986"/>
    <w:rsid w:val="004379E3"/>
    <w:rsid w:val="0044081D"/>
    <w:rsid w:val="00440D8A"/>
    <w:rsid w:val="00441012"/>
    <w:rsid w:val="004412C3"/>
    <w:rsid w:val="0044137A"/>
    <w:rsid w:val="00441626"/>
    <w:rsid w:val="00441775"/>
    <w:rsid w:val="00441808"/>
    <w:rsid w:val="00441934"/>
    <w:rsid w:val="00441F56"/>
    <w:rsid w:val="004421A2"/>
    <w:rsid w:val="00442FDE"/>
    <w:rsid w:val="004446CE"/>
    <w:rsid w:val="00444878"/>
    <w:rsid w:val="0044578E"/>
    <w:rsid w:val="00446275"/>
    <w:rsid w:val="0044629C"/>
    <w:rsid w:val="004468DF"/>
    <w:rsid w:val="00447457"/>
    <w:rsid w:val="00447707"/>
    <w:rsid w:val="00447C5F"/>
    <w:rsid w:val="00447EBD"/>
    <w:rsid w:val="00450261"/>
    <w:rsid w:val="00450539"/>
    <w:rsid w:val="00450795"/>
    <w:rsid w:val="00451099"/>
    <w:rsid w:val="004510E4"/>
    <w:rsid w:val="004515B6"/>
    <w:rsid w:val="0045190D"/>
    <w:rsid w:val="00451D24"/>
    <w:rsid w:val="00452299"/>
    <w:rsid w:val="004525FC"/>
    <w:rsid w:val="0045269C"/>
    <w:rsid w:val="00452A47"/>
    <w:rsid w:val="00453033"/>
    <w:rsid w:val="00453107"/>
    <w:rsid w:val="00453320"/>
    <w:rsid w:val="00453377"/>
    <w:rsid w:val="0045339B"/>
    <w:rsid w:val="00453455"/>
    <w:rsid w:val="00453849"/>
    <w:rsid w:val="00453BDE"/>
    <w:rsid w:val="004542CC"/>
    <w:rsid w:val="004545B6"/>
    <w:rsid w:val="00454899"/>
    <w:rsid w:val="00455066"/>
    <w:rsid w:val="00455095"/>
    <w:rsid w:val="0045527B"/>
    <w:rsid w:val="004552BF"/>
    <w:rsid w:val="00455D2B"/>
    <w:rsid w:val="0045655D"/>
    <w:rsid w:val="00456A16"/>
    <w:rsid w:val="00456C70"/>
    <w:rsid w:val="004574E9"/>
    <w:rsid w:val="00457684"/>
    <w:rsid w:val="00457949"/>
    <w:rsid w:val="00457F1A"/>
    <w:rsid w:val="00460469"/>
    <w:rsid w:val="004607DE"/>
    <w:rsid w:val="00460B65"/>
    <w:rsid w:val="00460CA5"/>
    <w:rsid w:val="0046150E"/>
    <w:rsid w:val="00461829"/>
    <w:rsid w:val="00462730"/>
    <w:rsid w:val="004628D4"/>
    <w:rsid w:val="00462EBF"/>
    <w:rsid w:val="004632EE"/>
    <w:rsid w:val="004634B2"/>
    <w:rsid w:val="00463608"/>
    <w:rsid w:val="00463676"/>
    <w:rsid w:val="004643AF"/>
    <w:rsid w:val="00464678"/>
    <w:rsid w:val="004648C8"/>
    <w:rsid w:val="004652DE"/>
    <w:rsid w:val="0046535A"/>
    <w:rsid w:val="00465484"/>
    <w:rsid w:val="004656A2"/>
    <w:rsid w:val="00466307"/>
    <w:rsid w:val="00466584"/>
    <w:rsid w:val="00466768"/>
    <w:rsid w:val="00466B99"/>
    <w:rsid w:val="00467ACB"/>
    <w:rsid w:val="00467B35"/>
    <w:rsid w:val="00467F38"/>
    <w:rsid w:val="00470A03"/>
    <w:rsid w:val="00470DE0"/>
    <w:rsid w:val="00470E9B"/>
    <w:rsid w:val="00471861"/>
    <w:rsid w:val="00472563"/>
    <w:rsid w:val="004739B0"/>
    <w:rsid w:val="00473ACD"/>
    <w:rsid w:val="00473BC0"/>
    <w:rsid w:val="00473DAE"/>
    <w:rsid w:val="004748FF"/>
    <w:rsid w:val="00475973"/>
    <w:rsid w:val="00476075"/>
    <w:rsid w:val="00476B08"/>
    <w:rsid w:val="00476C0C"/>
    <w:rsid w:val="00476F08"/>
    <w:rsid w:val="00477CA9"/>
    <w:rsid w:val="00480348"/>
    <w:rsid w:val="00481BCA"/>
    <w:rsid w:val="00481FA4"/>
    <w:rsid w:val="00482BE0"/>
    <w:rsid w:val="00482D86"/>
    <w:rsid w:val="00483152"/>
    <w:rsid w:val="004835F2"/>
    <w:rsid w:val="004836E7"/>
    <w:rsid w:val="004838E8"/>
    <w:rsid w:val="00483943"/>
    <w:rsid w:val="00483C1F"/>
    <w:rsid w:val="00483F0B"/>
    <w:rsid w:val="00483FCB"/>
    <w:rsid w:val="00484066"/>
    <w:rsid w:val="00484937"/>
    <w:rsid w:val="00484A81"/>
    <w:rsid w:val="0048529E"/>
    <w:rsid w:val="004858F3"/>
    <w:rsid w:val="00485E14"/>
    <w:rsid w:val="0048602E"/>
    <w:rsid w:val="0048629E"/>
    <w:rsid w:val="004865DC"/>
    <w:rsid w:val="004867A9"/>
    <w:rsid w:val="00486B4B"/>
    <w:rsid w:val="00486BAD"/>
    <w:rsid w:val="0048702B"/>
    <w:rsid w:val="004873B5"/>
    <w:rsid w:val="00487548"/>
    <w:rsid w:val="00487836"/>
    <w:rsid w:val="00490190"/>
    <w:rsid w:val="00490904"/>
    <w:rsid w:val="004909DF"/>
    <w:rsid w:val="00490C9B"/>
    <w:rsid w:val="00490D2F"/>
    <w:rsid w:val="00490F92"/>
    <w:rsid w:val="00491B38"/>
    <w:rsid w:val="00491C37"/>
    <w:rsid w:val="00492128"/>
    <w:rsid w:val="0049224D"/>
    <w:rsid w:val="0049237D"/>
    <w:rsid w:val="00492566"/>
    <w:rsid w:val="00492D07"/>
    <w:rsid w:val="0049326B"/>
    <w:rsid w:val="00493755"/>
    <w:rsid w:val="00493AD9"/>
    <w:rsid w:val="00493ADA"/>
    <w:rsid w:val="00494281"/>
    <w:rsid w:val="00494674"/>
    <w:rsid w:val="00494D0E"/>
    <w:rsid w:val="00494D1B"/>
    <w:rsid w:val="004959A1"/>
    <w:rsid w:val="004963DC"/>
    <w:rsid w:val="004964FC"/>
    <w:rsid w:val="00496D1A"/>
    <w:rsid w:val="00496D49"/>
    <w:rsid w:val="00497169"/>
    <w:rsid w:val="0049723A"/>
    <w:rsid w:val="00497351"/>
    <w:rsid w:val="004976A9"/>
    <w:rsid w:val="00497D41"/>
    <w:rsid w:val="004A0336"/>
    <w:rsid w:val="004A034D"/>
    <w:rsid w:val="004A08B7"/>
    <w:rsid w:val="004A0A47"/>
    <w:rsid w:val="004A0ADE"/>
    <w:rsid w:val="004A0B48"/>
    <w:rsid w:val="004A0EC9"/>
    <w:rsid w:val="004A0F92"/>
    <w:rsid w:val="004A146B"/>
    <w:rsid w:val="004A2503"/>
    <w:rsid w:val="004A318A"/>
    <w:rsid w:val="004A34A1"/>
    <w:rsid w:val="004A36F1"/>
    <w:rsid w:val="004A417C"/>
    <w:rsid w:val="004A45B2"/>
    <w:rsid w:val="004A4BA6"/>
    <w:rsid w:val="004A5DAF"/>
    <w:rsid w:val="004A5FBD"/>
    <w:rsid w:val="004A68BF"/>
    <w:rsid w:val="004A6948"/>
    <w:rsid w:val="004A6BF2"/>
    <w:rsid w:val="004A6C9D"/>
    <w:rsid w:val="004A7566"/>
    <w:rsid w:val="004B0850"/>
    <w:rsid w:val="004B178A"/>
    <w:rsid w:val="004B1915"/>
    <w:rsid w:val="004B195D"/>
    <w:rsid w:val="004B26BC"/>
    <w:rsid w:val="004B2ED7"/>
    <w:rsid w:val="004B376B"/>
    <w:rsid w:val="004B3EF8"/>
    <w:rsid w:val="004B499B"/>
    <w:rsid w:val="004B49CC"/>
    <w:rsid w:val="004B4DA4"/>
    <w:rsid w:val="004B4F83"/>
    <w:rsid w:val="004B54C6"/>
    <w:rsid w:val="004B5624"/>
    <w:rsid w:val="004B577C"/>
    <w:rsid w:val="004B58A8"/>
    <w:rsid w:val="004B62CB"/>
    <w:rsid w:val="004B62F2"/>
    <w:rsid w:val="004B6337"/>
    <w:rsid w:val="004B6A31"/>
    <w:rsid w:val="004B6D0F"/>
    <w:rsid w:val="004B6EE0"/>
    <w:rsid w:val="004B7564"/>
    <w:rsid w:val="004C0420"/>
    <w:rsid w:val="004C052B"/>
    <w:rsid w:val="004C0607"/>
    <w:rsid w:val="004C1188"/>
    <w:rsid w:val="004C14A9"/>
    <w:rsid w:val="004C173E"/>
    <w:rsid w:val="004C1B46"/>
    <w:rsid w:val="004C2734"/>
    <w:rsid w:val="004C38E4"/>
    <w:rsid w:val="004C3F61"/>
    <w:rsid w:val="004C3FE7"/>
    <w:rsid w:val="004C408C"/>
    <w:rsid w:val="004C4189"/>
    <w:rsid w:val="004C45AA"/>
    <w:rsid w:val="004C47A5"/>
    <w:rsid w:val="004C4876"/>
    <w:rsid w:val="004C50CC"/>
    <w:rsid w:val="004C510B"/>
    <w:rsid w:val="004C51CD"/>
    <w:rsid w:val="004C5206"/>
    <w:rsid w:val="004C54F3"/>
    <w:rsid w:val="004C6BB3"/>
    <w:rsid w:val="004C6DF4"/>
    <w:rsid w:val="004C7BE4"/>
    <w:rsid w:val="004D01B6"/>
    <w:rsid w:val="004D0E73"/>
    <w:rsid w:val="004D13C3"/>
    <w:rsid w:val="004D1A74"/>
    <w:rsid w:val="004D20B6"/>
    <w:rsid w:val="004D249D"/>
    <w:rsid w:val="004D2BEC"/>
    <w:rsid w:val="004D3E2F"/>
    <w:rsid w:val="004D411E"/>
    <w:rsid w:val="004D4568"/>
    <w:rsid w:val="004D4F70"/>
    <w:rsid w:val="004D5112"/>
    <w:rsid w:val="004D517A"/>
    <w:rsid w:val="004D5384"/>
    <w:rsid w:val="004D5662"/>
    <w:rsid w:val="004D60A5"/>
    <w:rsid w:val="004D68F4"/>
    <w:rsid w:val="004D7677"/>
    <w:rsid w:val="004D7733"/>
    <w:rsid w:val="004E092C"/>
    <w:rsid w:val="004E0CAA"/>
    <w:rsid w:val="004E13A1"/>
    <w:rsid w:val="004E1441"/>
    <w:rsid w:val="004E1672"/>
    <w:rsid w:val="004E1F4D"/>
    <w:rsid w:val="004E214E"/>
    <w:rsid w:val="004E2553"/>
    <w:rsid w:val="004E265E"/>
    <w:rsid w:val="004E2814"/>
    <w:rsid w:val="004E2C54"/>
    <w:rsid w:val="004E3479"/>
    <w:rsid w:val="004E4200"/>
    <w:rsid w:val="004E43CE"/>
    <w:rsid w:val="004E46B5"/>
    <w:rsid w:val="004E4C7F"/>
    <w:rsid w:val="004E4E2F"/>
    <w:rsid w:val="004E552B"/>
    <w:rsid w:val="004E5CFE"/>
    <w:rsid w:val="004E5FB3"/>
    <w:rsid w:val="004E6A92"/>
    <w:rsid w:val="004E70DF"/>
    <w:rsid w:val="004E748A"/>
    <w:rsid w:val="004E76C3"/>
    <w:rsid w:val="004E7A4D"/>
    <w:rsid w:val="004E7EA6"/>
    <w:rsid w:val="004F09F4"/>
    <w:rsid w:val="004F0BD0"/>
    <w:rsid w:val="004F0E4D"/>
    <w:rsid w:val="004F18BB"/>
    <w:rsid w:val="004F1F2C"/>
    <w:rsid w:val="004F2182"/>
    <w:rsid w:val="004F2834"/>
    <w:rsid w:val="004F2900"/>
    <w:rsid w:val="004F2BC3"/>
    <w:rsid w:val="004F2C70"/>
    <w:rsid w:val="004F2E07"/>
    <w:rsid w:val="004F2EF3"/>
    <w:rsid w:val="004F3A94"/>
    <w:rsid w:val="004F3B3C"/>
    <w:rsid w:val="004F3DAB"/>
    <w:rsid w:val="004F49D1"/>
    <w:rsid w:val="004F537D"/>
    <w:rsid w:val="004F56F1"/>
    <w:rsid w:val="004F5E87"/>
    <w:rsid w:val="004F5F84"/>
    <w:rsid w:val="004F61CD"/>
    <w:rsid w:val="004F6357"/>
    <w:rsid w:val="004F653A"/>
    <w:rsid w:val="004F664B"/>
    <w:rsid w:val="004F666C"/>
    <w:rsid w:val="004F6D67"/>
    <w:rsid w:val="004F6D9C"/>
    <w:rsid w:val="004F7191"/>
    <w:rsid w:val="004F753D"/>
    <w:rsid w:val="004F7A24"/>
    <w:rsid w:val="004F7D99"/>
    <w:rsid w:val="0050039B"/>
    <w:rsid w:val="00500441"/>
    <w:rsid w:val="00500595"/>
    <w:rsid w:val="00500B18"/>
    <w:rsid w:val="00500BE4"/>
    <w:rsid w:val="00501B83"/>
    <w:rsid w:val="00501DB6"/>
    <w:rsid w:val="00501F19"/>
    <w:rsid w:val="005022DE"/>
    <w:rsid w:val="00502770"/>
    <w:rsid w:val="00502B9B"/>
    <w:rsid w:val="005034F1"/>
    <w:rsid w:val="00503EA7"/>
    <w:rsid w:val="0050423F"/>
    <w:rsid w:val="00504D9B"/>
    <w:rsid w:val="005056AB"/>
    <w:rsid w:val="0050611C"/>
    <w:rsid w:val="00506990"/>
    <w:rsid w:val="0050713A"/>
    <w:rsid w:val="0050722E"/>
    <w:rsid w:val="005072DD"/>
    <w:rsid w:val="005076AA"/>
    <w:rsid w:val="00507AD5"/>
    <w:rsid w:val="00507CC3"/>
    <w:rsid w:val="005101C2"/>
    <w:rsid w:val="0051045B"/>
    <w:rsid w:val="005106B8"/>
    <w:rsid w:val="00510759"/>
    <w:rsid w:val="005108FC"/>
    <w:rsid w:val="00510A61"/>
    <w:rsid w:val="00510B23"/>
    <w:rsid w:val="00510B84"/>
    <w:rsid w:val="00510B9E"/>
    <w:rsid w:val="00511D0D"/>
    <w:rsid w:val="005126BB"/>
    <w:rsid w:val="00512944"/>
    <w:rsid w:val="00512C28"/>
    <w:rsid w:val="00513191"/>
    <w:rsid w:val="0051331E"/>
    <w:rsid w:val="00513691"/>
    <w:rsid w:val="00513922"/>
    <w:rsid w:val="00514F96"/>
    <w:rsid w:val="00514FAD"/>
    <w:rsid w:val="005156D1"/>
    <w:rsid w:val="00515DE1"/>
    <w:rsid w:val="0051650C"/>
    <w:rsid w:val="0051684A"/>
    <w:rsid w:val="00516EE1"/>
    <w:rsid w:val="005175FC"/>
    <w:rsid w:val="00517F13"/>
    <w:rsid w:val="00520274"/>
    <w:rsid w:val="00520739"/>
    <w:rsid w:val="00520BCB"/>
    <w:rsid w:val="0052171C"/>
    <w:rsid w:val="00521B9F"/>
    <w:rsid w:val="00521FBE"/>
    <w:rsid w:val="0052246E"/>
    <w:rsid w:val="00522B15"/>
    <w:rsid w:val="00522B7F"/>
    <w:rsid w:val="005231CA"/>
    <w:rsid w:val="0052405E"/>
    <w:rsid w:val="0052412D"/>
    <w:rsid w:val="005249B6"/>
    <w:rsid w:val="00524AB4"/>
    <w:rsid w:val="00524EBF"/>
    <w:rsid w:val="00524F39"/>
    <w:rsid w:val="0052502E"/>
    <w:rsid w:val="00525F0C"/>
    <w:rsid w:val="005262DA"/>
    <w:rsid w:val="00526317"/>
    <w:rsid w:val="005263F7"/>
    <w:rsid w:val="0052664B"/>
    <w:rsid w:val="00526C1A"/>
    <w:rsid w:val="005273FC"/>
    <w:rsid w:val="0052760E"/>
    <w:rsid w:val="005276B8"/>
    <w:rsid w:val="0052780B"/>
    <w:rsid w:val="00527906"/>
    <w:rsid w:val="005300C4"/>
    <w:rsid w:val="005307CB"/>
    <w:rsid w:val="005308C4"/>
    <w:rsid w:val="005308FB"/>
    <w:rsid w:val="00530BA3"/>
    <w:rsid w:val="00530C81"/>
    <w:rsid w:val="00530E75"/>
    <w:rsid w:val="00530EEA"/>
    <w:rsid w:val="00531091"/>
    <w:rsid w:val="005314A6"/>
    <w:rsid w:val="005317ED"/>
    <w:rsid w:val="00531970"/>
    <w:rsid w:val="0053255B"/>
    <w:rsid w:val="00532CEA"/>
    <w:rsid w:val="0053301F"/>
    <w:rsid w:val="0053338F"/>
    <w:rsid w:val="00533C65"/>
    <w:rsid w:val="00534093"/>
    <w:rsid w:val="0053455F"/>
    <w:rsid w:val="00534647"/>
    <w:rsid w:val="0053486D"/>
    <w:rsid w:val="00534AD1"/>
    <w:rsid w:val="00534EF0"/>
    <w:rsid w:val="00534F83"/>
    <w:rsid w:val="005350D6"/>
    <w:rsid w:val="005359AB"/>
    <w:rsid w:val="00535D59"/>
    <w:rsid w:val="00535FC6"/>
    <w:rsid w:val="00536B05"/>
    <w:rsid w:val="0053747F"/>
    <w:rsid w:val="0054033E"/>
    <w:rsid w:val="00540D2F"/>
    <w:rsid w:val="00540E6A"/>
    <w:rsid w:val="00540F88"/>
    <w:rsid w:val="0054100F"/>
    <w:rsid w:val="00541363"/>
    <w:rsid w:val="005415B9"/>
    <w:rsid w:val="005419FB"/>
    <w:rsid w:val="00541E99"/>
    <w:rsid w:val="00541E9E"/>
    <w:rsid w:val="00542E31"/>
    <w:rsid w:val="00542F4F"/>
    <w:rsid w:val="005431CB"/>
    <w:rsid w:val="00543469"/>
    <w:rsid w:val="00543566"/>
    <w:rsid w:val="005439A4"/>
    <w:rsid w:val="00543CFA"/>
    <w:rsid w:val="00544ABC"/>
    <w:rsid w:val="00544B40"/>
    <w:rsid w:val="00544EE2"/>
    <w:rsid w:val="00545C1D"/>
    <w:rsid w:val="00545C52"/>
    <w:rsid w:val="00545DD8"/>
    <w:rsid w:val="005463A0"/>
    <w:rsid w:val="005466E3"/>
    <w:rsid w:val="00546D57"/>
    <w:rsid w:val="00547815"/>
    <w:rsid w:val="005502DD"/>
    <w:rsid w:val="00550916"/>
    <w:rsid w:val="00550BD7"/>
    <w:rsid w:val="00550E8C"/>
    <w:rsid w:val="00550EAB"/>
    <w:rsid w:val="00551094"/>
    <w:rsid w:val="00551197"/>
    <w:rsid w:val="005519B6"/>
    <w:rsid w:val="00551D3A"/>
    <w:rsid w:val="00551D9D"/>
    <w:rsid w:val="00552842"/>
    <w:rsid w:val="005536A4"/>
    <w:rsid w:val="00553D95"/>
    <w:rsid w:val="0055465E"/>
    <w:rsid w:val="00554882"/>
    <w:rsid w:val="005549B8"/>
    <w:rsid w:val="00554FC4"/>
    <w:rsid w:val="005551BE"/>
    <w:rsid w:val="00555229"/>
    <w:rsid w:val="00555515"/>
    <w:rsid w:val="00556AC8"/>
    <w:rsid w:val="00556DC5"/>
    <w:rsid w:val="0055743B"/>
    <w:rsid w:val="00557756"/>
    <w:rsid w:val="00557982"/>
    <w:rsid w:val="00557B49"/>
    <w:rsid w:val="00557EB2"/>
    <w:rsid w:val="00560568"/>
    <w:rsid w:val="00560869"/>
    <w:rsid w:val="0056137D"/>
    <w:rsid w:val="005615C9"/>
    <w:rsid w:val="005616DD"/>
    <w:rsid w:val="00561929"/>
    <w:rsid w:val="0056197C"/>
    <w:rsid w:val="00562198"/>
    <w:rsid w:val="0056231C"/>
    <w:rsid w:val="00562741"/>
    <w:rsid w:val="00562AE1"/>
    <w:rsid w:val="005630DE"/>
    <w:rsid w:val="0056356C"/>
    <w:rsid w:val="00563D15"/>
    <w:rsid w:val="005651BB"/>
    <w:rsid w:val="0056561C"/>
    <w:rsid w:val="0056566E"/>
    <w:rsid w:val="00565BB2"/>
    <w:rsid w:val="00566345"/>
    <w:rsid w:val="005666D2"/>
    <w:rsid w:val="005671CA"/>
    <w:rsid w:val="005677DD"/>
    <w:rsid w:val="00567C7D"/>
    <w:rsid w:val="005709FC"/>
    <w:rsid w:val="00570B50"/>
    <w:rsid w:val="00570B9B"/>
    <w:rsid w:val="00570DEE"/>
    <w:rsid w:val="005711DA"/>
    <w:rsid w:val="00571ABE"/>
    <w:rsid w:val="00571BBB"/>
    <w:rsid w:val="00571F71"/>
    <w:rsid w:val="00572E6F"/>
    <w:rsid w:val="005734F0"/>
    <w:rsid w:val="0057360C"/>
    <w:rsid w:val="00573A36"/>
    <w:rsid w:val="005741A9"/>
    <w:rsid w:val="00574933"/>
    <w:rsid w:val="00574E1C"/>
    <w:rsid w:val="005752C3"/>
    <w:rsid w:val="00575A5A"/>
    <w:rsid w:val="0057642D"/>
    <w:rsid w:val="0057695F"/>
    <w:rsid w:val="0057731C"/>
    <w:rsid w:val="00577580"/>
    <w:rsid w:val="005776BE"/>
    <w:rsid w:val="00577BA2"/>
    <w:rsid w:val="00577BD9"/>
    <w:rsid w:val="00577BDC"/>
    <w:rsid w:val="00581A1C"/>
    <w:rsid w:val="00582A40"/>
    <w:rsid w:val="005832F7"/>
    <w:rsid w:val="00583B54"/>
    <w:rsid w:val="00583BAE"/>
    <w:rsid w:val="00583FF4"/>
    <w:rsid w:val="005842E8"/>
    <w:rsid w:val="00584405"/>
    <w:rsid w:val="0058440B"/>
    <w:rsid w:val="005848E1"/>
    <w:rsid w:val="00584C5E"/>
    <w:rsid w:val="00584FBA"/>
    <w:rsid w:val="005861C9"/>
    <w:rsid w:val="0058644F"/>
    <w:rsid w:val="00586D72"/>
    <w:rsid w:val="00587984"/>
    <w:rsid w:val="00590785"/>
    <w:rsid w:val="00590B67"/>
    <w:rsid w:val="00590C14"/>
    <w:rsid w:val="00590E1E"/>
    <w:rsid w:val="005919EA"/>
    <w:rsid w:val="00592588"/>
    <w:rsid w:val="00592AE0"/>
    <w:rsid w:val="00592D5A"/>
    <w:rsid w:val="00593010"/>
    <w:rsid w:val="0059325C"/>
    <w:rsid w:val="00593290"/>
    <w:rsid w:val="00594DBE"/>
    <w:rsid w:val="00594F6D"/>
    <w:rsid w:val="00594F9E"/>
    <w:rsid w:val="005954F0"/>
    <w:rsid w:val="005957F6"/>
    <w:rsid w:val="00595872"/>
    <w:rsid w:val="00595A2E"/>
    <w:rsid w:val="00596809"/>
    <w:rsid w:val="00596B95"/>
    <w:rsid w:val="00596D1B"/>
    <w:rsid w:val="00597490"/>
    <w:rsid w:val="005977B5"/>
    <w:rsid w:val="00597CFB"/>
    <w:rsid w:val="005A0CBC"/>
    <w:rsid w:val="005A0EC2"/>
    <w:rsid w:val="005A0F1A"/>
    <w:rsid w:val="005A118A"/>
    <w:rsid w:val="005A132F"/>
    <w:rsid w:val="005A172F"/>
    <w:rsid w:val="005A17B2"/>
    <w:rsid w:val="005A1A99"/>
    <w:rsid w:val="005A1D3B"/>
    <w:rsid w:val="005A1DDC"/>
    <w:rsid w:val="005A2663"/>
    <w:rsid w:val="005A296E"/>
    <w:rsid w:val="005A2BF1"/>
    <w:rsid w:val="005A2E41"/>
    <w:rsid w:val="005A3137"/>
    <w:rsid w:val="005A3309"/>
    <w:rsid w:val="005A36B5"/>
    <w:rsid w:val="005A38B5"/>
    <w:rsid w:val="005A3AA5"/>
    <w:rsid w:val="005A3D2E"/>
    <w:rsid w:val="005A5102"/>
    <w:rsid w:val="005A511F"/>
    <w:rsid w:val="005A571D"/>
    <w:rsid w:val="005A5A5A"/>
    <w:rsid w:val="005A5D3F"/>
    <w:rsid w:val="005A5DE6"/>
    <w:rsid w:val="005A5EC5"/>
    <w:rsid w:val="005A6341"/>
    <w:rsid w:val="005A63DF"/>
    <w:rsid w:val="005A651D"/>
    <w:rsid w:val="005A6AF5"/>
    <w:rsid w:val="005A6CA7"/>
    <w:rsid w:val="005A7227"/>
    <w:rsid w:val="005A72DF"/>
    <w:rsid w:val="005B0461"/>
    <w:rsid w:val="005B1068"/>
    <w:rsid w:val="005B1495"/>
    <w:rsid w:val="005B16D2"/>
    <w:rsid w:val="005B1F3B"/>
    <w:rsid w:val="005B25F2"/>
    <w:rsid w:val="005B2DB4"/>
    <w:rsid w:val="005B31D2"/>
    <w:rsid w:val="005B36C0"/>
    <w:rsid w:val="005B3E8B"/>
    <w:rsid w:val="005B41E3"/>
    <w:rsid w:val="005B4304"/>
    <w:rsid w:val="005B4329"/>
    <w:rsid w:val="005B4D0D"/>
    <w:rsid w:val="005B4DEA"/>
    <w:rsid w:val="005B53B9"/>
    <w:rsid w:val="005B5B5F"/>
    <w:rsid w:val="005B5ECD"/>
    <w:rsid w:val="005B6964"/>
    <w:rsid w:val="005B6C51"/>
    <w:rsid w:val="005B7269"/>
    <w:rsid w:val="005B7B28"/>
    <w:rsid w:val="005B7BA4"/>
    <w:rsid w:val="005B7EAE"/>
    <w:rsid w:val="005C020B"/>
    <w:rsid w:val="005C0231"/>
    <w:rsid w:val="005C02F2"/>
    <w:rsid w:val="005C04D5"/>
    <w:rsid w:val="005C0B07"/>
    <w:rsid w:val="005C0D11"/>
    <w:rsid w:val="005C20E0"/>
    <w:rsid w:val="005C2246"/>
    <w:rsid w:val="005C26C0"/>
    <w:rsid w:val="005C28CD"/>
    <w:rsid w:val="005C29E4"/>
    <w:rsid w:val="005C2E1A"/>
    <w:rsid w:val="005C3345"/>
    <w:rsid w:val="005C3424"/>
    <w:rsid w:val="005C3E3C"/>
    <w:rsid w:val="005C4F92"/>
    <w:rsid w:val="005C5159"/>
    <w:rsid w:val="005C615C"/>
    <w:rsid w:val="005C6DD9"/>
    <w:rsid w:val="005C71AD"/>
    <w:rsid w:val="005C7218"/>
    <w:rsid w:val="005C7349"/>
    <w:rsid w:val="005C79FB"/>
    <w:rsid w:val="005D0193"/>
    <w:rsid w:val="005D0B39"/>
    <w:rsid w:val="005D0E8A"/>
    <w:rsid w:val="005D140E"/>
    <w:rsid w:val="005D166F"/>
    <w:rsid w:val="005D1A4F"/>
    <w:rsid w:val="005D1A95"/>
    <w:rsid w:val="005D1B40"/>
    <w:rsid w:val="005D1E75"/>
    <w:rsid w:val="005D1EC3"/>
    <w:rsid w:val="005D248F"/>
    <w:rsid w:val="005D2CB7"/>
    <w:rsid w:val="005D2FAB"/>
    <w:rsid w:val="005D3268"/>
    <w:rsid w:val="005D3D1C"/>
    <w:rsid w:val="005D3F3E"/>
    <w:rsid w:val="005D441A"/>
    <w:rsid w:val="005D4954"/>
    <w:rsid w:val="005D4F5A"/>
    <w:rsid w:val="005D5327"/>
    <w:rsid w:val="005D5777"/>
    <w:rsid w:val="005D5995"/>
    <w:rsid w:val="005D599B"/>
    <w:rsid w:val="005D5C06"/>
    <w:rsid w:val="005D5DBF"/>
    <w:rsid w:val="005D5E73"/>
    <w:rsid w:val="005D60AD"/>
    <w:rsid w:val="005D64E0"/>
    <w:rsid w:val="005D7166"/>
    <w:rsid w:val="005D7BC3"/>
    <w:rsid w:val="005D7E72"/>
    <w:rsid w:val="005E0D2A"/>
    <w:rsid w:val="005E100D"/>
    <w:rsid w:val="005E1374"/>
    <w:rsid w:val="005E147B"/>
    <w:rsid w:val="005E15AB"/>
    <w:rsid w:val="005E1A70"/>
    <w:rsid w:val="005E1EA1"/>
    <w:rsid w:val="005E256A"/>
    <w:rsid w:val="005E2895"/>
    <w:rsid w:val="005E30BB"/>
    <w:rsid w:val="005E3264"/>
    <w:rsid w:val="005E3821"/>
    <w:rsid w:val="005E399E"/>
    <w:rsid w:val="005E39CF"/>
    <w:rsid w:val="005E3A0C"/>
    <w:rsid w:val="005E3D61"/>
    <w:rsid w:val="005E3EE1"/>
    <w:rsid w:val="005E43BB"/>
    <w:rsid w:val="005E45E4"/>
    <w:rsid w:val="005E494F"/>
    <w:rsid w:val="005E4964"/>
    <w:rsid w:val="005E509C"/>
    <w:rsid w:val="005E50B7"/>
    <w:rsid w:val="005E533A"/>
    <w:rsid w:val="005E6F5A"/>
    <w:rsid w:val="005E756D"/>
    <w:rsid w:val="005E772F"/>
    <w:rsid w:val="005E77FD"/>
    <w:rsid w:val="005E79EC"/>
    <w:rsid w:val="005E7AB3"/>
    <w:rsid w:val="005E7C93"/>
    <w:rsid w:val="005E7DA3"/>
    <w:rsid w:val="005E7E96"/>
    <w:rsid w:val="005F024A"/>
    <w:rsid w:val="005F029B"/>
    <w:rsid w:val="005F0330"/>
    <w:rsid w:val="005F03BD"/>
    <w:rsid w:val="005F0AE3"/>
    <w:rsid w:val="005F0B39"/>
    <w:rsid w:val="005F0E97"/>
    <w:rsid w:val="005F0EEE"/>
    <w:rsid w:val="005F14B4"/>
    <w:rsid w:val="005F1CED"/>
    <w:rsid w:val="005F1E2C"/>
    <w:rsid w:val="005F2985"/>
    <w:rsid w:val="005F301A"/>
    <w:rsid w:val="005F30D3"/>
    <w:rsid w:val="005F384E"/>
    <w:rsid w:val="005F4478"/>
    <w:rsid w:val="005F4D9B"/>
    <w:rsid w:val="005F53F3"/>
    <w:rsid w:val="005F5DA1"/>
    <w:rsid w:val="005F5E56"/>
    <w:rsid w:val="005F5E9B"/>
    <w:rsid w:val="005F6183"/>
    <w:rsid w:val="005F6AB0"/>
    <w:rsid w:val="005F6C9D"/>
    <w:rsid w:val="005F70F2"/>
    <w:rsid w:val="006006D0"/>
    <w:rsid w:val="0060097B"/>
    <w:rsid w:val="00600ABD"/>
    <w:rsid w:val="00600C77"/>
    <w:rsid w:val="00600F68"/>
    <w:rsid w:val="0060174A"/>
    <w:rsid w:val="00601BF6"/>
    <w:rsid w:val="00602720"/>
    <w:rsid w:val="006027DA"/>
    <w:rsid w:val="0060291F"/>
    <w:rsid w:val="00602BAA"/>
    <w:rsid w:val="00602DBC"/>
    <w:rsid w:val="00602E10"/>
    <w:rsid w:val="006035C0"/>
    <w:rsid w:val="006038DD"/>
    <w:rsid w:val="006042CC"/>
    <w:rsid w:val="006044C4"/>
    <w:rsid w:val="00604C2F"/>
    <w:rsid w:val="0060532A"/>
    <w:rsid w:val="00605A2C"/>
    <w:rsid w:val="0060669B"/>
    <w:rsid w:val="00606DEB"/>
    <w:rsid w:val="006100CD"/>
    <w:rsid w:val="006106D3"/>
    <w:rsid w:val="00610895"/>
    <w:rsid w:val="00610FFA"/>
    <w:rsid w:val="00611246"/>
    <w:rsid w:val="00611EF3"/>
    <w:rsid w:val="0061233A"/>
    <w:rsid w:val="00612F9E"/>
    <w:rsid w:val="00613042"/>
    <w:rsid w:val="006139F1"/>
    <w:rsid w:val="00614035"/>
    <w:rsid w:val="00614B14"/>
    <w:rsid w:val="00614C06"/>
    <w:rsid w:val="00615665"/>
    <w:rsid w:val="00615CDE"/>
    <w:rsid w:val="00615D7D"/>
    <w:rsid w:val="00617810"/>
    <w:rsid w:val="0061795C"/>
    <w:rsid w:val="0062017A"/>
    <w:rsid w:val="0062077D"/>
    <w:rsid w:val="00620B8A"/>
    <w:rsid w:val="006210A7"/>
    <w:rsid w:val="00621515"/>
    <w:rsid w:val="00621583"/>
    <w:rsid w:val="006215B3"/>
    <w:rsid w:val="00621D01"/>
    <w:rsid w:val="00621F2D"/>
    <w:rsid w:val="00621F73"/>
    <w:rsid w:val="00621FD0"/>
    <w:rsid w:val="00622931"/>
    <w:rsid w:val="00623218"/>
    <w:rsid w:val="006233DD"/>
    <w:rsid w:val="00623686"/>
    <w:rsid w:val="00623CF4"/>
    <w:rsid w:val="00624C9B"/>
    <w:rsid w:val="00624F30"/>
    <w:rsid w:val="00625CBB"/>
    <w:rsid w:val="00625EE7"/>
    <w:rsid w:val="00626C4F"/>
    <w:rsid w:val="00627379"/>
    <w:rsid w:val="006302E8"/>
    <w:rsid w:val="00630484"/>
    <w:rsid w:val="00630A2C"/>
    <w:rsid w:val="00630B49"/>
    <w:rsid w:val="00630F3B"/>
    <w:rsid w:val="0063111B"/>
    <w:rsid w:val="0063111C"/>
    <w:rsid w:val="00631411"/>
    <w:rsid w:val="00631CF5"/>
    <w:rsid w:val="006320AD"/>
    <w:rsid w:val="00632362"/>
    <w:rsid w:val="00632618"/>
    <w:rsid w:val="006336F4"/>
    <w:rsid w:val="006338FE"/>
    <w:rsid w:val="00633ACF"/>
    <w:rsid w:val="00634265"/>
    <w:rsid w:val="006343A0"/>
    <w:rsid w:val="00634892"/>
    <w:rsid w:val="0063533D"/>
    <w:rsid w:val="0063564B"/>
    <w:rsid w:val="006356AE"/>
    <w:rsid w:val="00636B4A"/>
    <w:rsid w:val="006370C0"/>
    <w:rsid w:val="006373EA"/>
    <w:rsid w:val="00637B7B"/>
    <w:rsid w:val="00637CA1"/>
    <w:rsid w:val="00637FA9"/>
    <w:rsid w:val="00640187"/>
    <w:rsid w:val="006402BE"/>
    <w:rsid w:val="0064035E"/>
    <w:rsid w:val="006404F4"/>
    <w:rsid w:val="006406D2"/>
    <w:rsid w:val="00640B36"/>
    <w:rsid w:val="00641979"/>
    <w:rsid w:val="00641C55"/>
    <w:rsid w:val="00641CE2"/>
    <w:rsid w:val="00641F7F"/>
    <w:rsid w:val="0064245C"/>
    <w:rsid w:val="006436DB"/>
    <w:rsid w:val="00643721"/>
    <w:rsid w:val="00643BB6"/>
    <w:rsid w:val="00643E6F"/>
    <w:rsid w:val="0064421B"/>
    <w:rsid w:val="006444F0"/>
    <w:rsid w:val="00644E12"/>
    <w:rsid w:val="0064550F"/>
    <w:rsid w:val="0064578A"/>
    <w:rsid w:val="00645796"/>
    <w:rsid w:val="0064588D"/>
    <w:rsid w:val="00645AE4"/>
    <w:rsid w:val="00645DDD"/>
    <w:rsid w:val="00645FC5"/>
    <w:rsid w:val="00646062"/>
    <w:rsid w:val="00646721"/>
    <w:rsid w:val="00646DAA"/>
    <w:rsid w:val="00646F86"/>
    <w:rsid w:val="00647769"/>
    <w:rsid w:val="006504AA"/>
    <w:rsid w:val="006504F3"/>
    <w:rsid w:val="0065067C"/>
    <w:rsid w:val="006507B3"/>
    <w:rsid w:val="006508B5"/>
    <w:rsid w:val="006509D9"/>
    <w:rsid w:val="00650CBA"/>
    <w:rsid w:val="00651329"/>
    <w:rsid w:val="006517C4"/>
    <w:rsid w:val="006519B9"/>
    <w:rsid w:val="00653D9D"/>
    <w:rsid w:val="00654403"/>
    <w:rsid w:val="00654951"/>
    <w:rsid w:val="00654DCD"/>
    <w:rsid w:val="006553A9"/>
    <w:rsid w:val="006558D0"/>
    <w:rsid w:val="00655AB1"/>
    <w:rsid w:val="00655F75"/>
    <w:rsid w:val="00655F8B"/>
    <w:rsid w:val="00656304"/>
    <w:rsid w:val="00656581"/>
    <w:rsid w:val="006568A6"/>
    <w:rsid w:val="006576A1"/>
    <w:rsid w:val="00657E60"/>
    <w:rsid w:val="006600CB"/>
    <w:rsid w:val="00660501"/>
    <w:rsid w:val="00660679"/>
    <w:rsid w:val="006611A4"/>
    <w:rsid w:val="0066136E"/>
    <w:rsid w:val="0066206C"/>
    <w:rsid w:val="006635E8"/>
    <w:rsid w:val="006640B6"/>
    <w:rsid w:val="006641E1"/>
    <w:rsid w:val="00664712"/>
    <w:rsid w:val="00664721"/>
    <w:rsid w:val="0066533D"/>
    <w:rsid w:val="00665DE0"/>
    <w:rsid w:val="00666019"/>
    <w:rsid w:val="006662BC"/>
    <w:rsid w:val="00666364"/>
    <w:rsid w:val="0066677C"/>
    <w:rsid w:val="00666E88"/>
    <w:rsid w:val="00666EA0"/>
    <w:rsid w:val="00666F37"/>
    <w:rsid w:val="006671C3"/>
    <w:rsid w:val="006672C5"/>
    <w:rsid w:val="006672CA"/>
    <w:rsid w:val="00667A48"/>
    <w:rsid w:val="00670502"/>
    <w:rsid w:val="006708DE"/>
    <w:rsid w:val="00670ED9"/>
    <w:rsid w:val="00671198"/>
    <w:rsid w:val="006712B7"/>
    <w:rsid w:val="00671607"/>
    <w:rsid w:val="0067172B"/>
    <w:rsid w:val="00671AFF"/>
    <w:rsid w:val="00671CBC"/>
    <w:rsid w:val="00671D50"/>
    <w:rsid w:val="00671F93"/>
    <w:rsid w:val="00672073"/>
    <w:rsid w:val="006721AD"/>
    <w:rsid w:val="006725EC"/>
    <w:rsid w:val="00673062"/>
    <w:rsid w:val="00673275"/>
    <w:rsid w:val="00674208"/>
    <w:rsid w:val="00674860"/>
    <w:rsid w:val="00674B74"/>
    <w:rsid w:val="00674FC2"/>
    <w:rsid w:val="00675094"/>
    <w:rsid w:val="006751E0"/>
    <w:rsid w:val="00675B0D"/>
    <w:rsid w:val="00675B65"/>
    <w:rsid w:val="00675BDA"/>
    <w:rsid w:val="0067601F"/>
    <w:rsid w:val="00676101"/>
    <w:rsid w:val="006762C0"/>
    <w:rsid w:val="00676787"/>
    <w:rsid w:val="00676B7C"/>
    <w:rsid w:val="006770E3"/>
    <w:rsid w:val="00677AC8"/>
    <w:rsid w:val="00677B7E"/>
    <w:rsid w:val="00680F0B"/>
    <w:rsid w:val="00681C4F"/>
    <w:rsid w:val="00681F29"/>
    <w:rsid w:val="00682468"/>
    <w:rsid w:val="00682485"/>
    <w:rsid w:val="006825C4"/>
    <w:rsid w:val="00682957"/>
    <w:rsid w:val="006829DF"/>
    <w:rsid w:val="00682E02"/>
    <w:rsid w:val="00682E88"/>
    <w:rsid w:val="0068306B"/>
    <w:rsid w:val="006831AD"/>
    <w:rsid w:val="00683887"/>
    <w:rsid w:val="006838FA"/>
    <w:rsid w:val="006840C4"/>
    <w:rsid w:val="00684D5D"/>
    <w:rsid w:val="00684F0B"/>
    <w:rsid w:val="0068502D"/>
    <w:rsid w:val="006850DC"/>
    <w:rsid w:val="00685597"/>
    <w:rsid w:val="00685CD6"/>
    <w:rsid w:val="00686191"/>
    <w:rsid w:val="0068673F"/>
    <w:rsid w:val="00686ACC"/>
    <w:rsid w:val="00686F1D"/>
    <w:rsid w:val="00686F67"/>
    <w:rsid w:val="00687044"/>
    <w:rsid w:val="006871B0"/>
    <w:rsid w:val="006875A0"/>
    <w:rsid w:val="00687BC7"/>
    <w:rsid w:val="0069017E"/>
    <w:rsid w:val="00690DB8"/>
    <w:rsid w:val="006915C1"/>
    <w:rsid w:val="00691BB1"/>
    <w:rsid w:val="00692052"/>
    <w:rsid w:val="00692660"/>
    <w:rsid w:val="00692B23"/>
    <w:rsid w:val="00692C7E"/>
    <w:rsid w:val="00692DC1"/>
    <w:rsid w:val="006933F3"/>
    <w:rsid w:val="006939D0"/>
    <w:rsid w:val="006945C8"/>
    <w:rsid w:val="006947DC"/>
    <w:rsid w:val="00694C12"/>
    <w:rsid w:val="00694E6A"/>
    <w:rsid w:val="006951AC"/>
    <w:rsid w:val="0069526E"/>
    <w:rsid w:val="00696396"/>
    <w:rsid w:val="00696756"/>
    <w:rsid w:val="00696CAA"/>
    <w:rsid w:val="00697581"/>
    <w:rsid w:val="00697741"/>
    <w:rsid w:val="00697935"/>
    <w:rsid w:val="006A07BC"/>
    <w:rsid w:val="006A09D1"/>
    <w:rsid w:val="006A0B7B"/>
    <w:rsid w:val="006A0DEA"/>
    <w:rsid w:val="006A10B7"/>
    <w:rsid w:val="006A1145"/>
    <w:rsid w:val="006A1818"/>
    <w:rsid w:val="006A19D6"/>
    <w:rsid w:val="006A22E2"/>
    <w:rsid w:val="006A2948"/>
    <w:rsid w:val="006A2D8E"/>
    <w:rsid w:val="006A31D7"/>
    <w:rsid w:val="006A3FE7"/>
    <w:rsid w:val="006A4731"/>
    <w:rsid w:val="006A4BD9"/>
    <w:rsid w:val="006A4C3D"/>
    <w:rsid w:val="006A51AB"/>
    <w:rsid w:val="006A56F5"/>
    <w:rsid w:val="006A5764"/>
    <w:rsid w:val="006A5CF9"/>
    <w:rsid w:val="006A72DE"/>
    <w:rsid w:val="006A7751"/>
    <w:rsid w:val="006A78E5"/>
    <w:rsid w:val="006A7A3F"/>
    <w:rsid w:val="006A7B56"/>
    <w:rsid w:val="006A7E77"/>
    <w:rsid w:val="006B0016"/>
    <w:rsid w:val="006B033E"/>
    <w:rsid w:val="006B0806"/>
    <w:rsid w:val="006B138A"/>
    <w:rsid w:val="006B1460"/>
    <w:rsid w:val="006B15F2"/>
    <w:rsid w:val="006B1EA9"/>
    <w:rsid w:val="006B2AF4"/>
    <w:rsid w:val="006B2C8F"/>
    <w:rsid w:val="006B2F54"/>
    <w:rsid w:val="006B3ADC"/>
    <w:rsid w:val="006B3E6C"/>
    <w:rsid w:val="006B3FD6"/>
    <w:rsid w:val="006B424F"/>
    <w:rsid w:val="006B46D1"/>
    <w:rsid w:val="006B4B36"/>
    <w:rsid w:val="006B4CFC"/>
    <w:rsid w:val="006B52E3"/>
    <w:rsid w:val="006B5896"/>
    <w:rsid w:val="006B594F"/>
    <w:rsid w:val="006B5DD3"/>
    <w:rsid w:val="006B620B"/>
    <w:rsid w:val="006B6501"/>
    <w:rsid w:val="006B6A78"/>
    <w:rsid w:val="006B772F"/>
    <w:rsid w:val="006C0355"/>
    <w:rsid w:val="006C0953"/>
    <w:rsid w:val="006C0A54"/>
    <w:rsid w:val="006C0A5C"/>
    <w:rsid w:val="006C0C1A"/>
    <w:rsid w:val="006C186F"/>
    <w:rsid w:val="006C1C38"/>
    <w:rsid w:val="006C20ED"/>
    <w:rsid w:val="006C2C50"/>
    <w:rsid w:val="006C2CC5"/>
    <w:rsid w:val="006C2DF3"/>
    <w:rsid w:val="006C40D8"/>
    <w:rsid w:val="006C4496"/>
    <w:rsid w:val="006C4725"/>
    <w:rsid w:val="006C49F1"/>
    <w:rsid w:val="006C4B46"/>
    <w:rsid w:val="006C528F"/>
    <w:rsid w:val="006C54D1"/>
    <w:rsid w:val="006C6A5C"/>
    <w:rsid w:val="006C7043"/>
    <w:rsid w:val="006C7222"/>
    <w:rsid w:val="006C7345"/>
    <w:rsid w:val="006C76A8"/>
    <w:rsid w:val="006C79C4"/>
    <w:rsid w:val="006C7D04"/>
    <w:rsid w:val="006D018B"/>
    <w:rsid w:val="006D0658"/>
    <w:rsid w:val="006D0724"/>
    <w:rsid w:val="006D0905"/>
    <w:rsid w:val="006D0B3F"/>
    <w:rsid w:val="006D0D0D"/>
    <w:rsid w:val="006D19D7"/>
    <w:rsid w:val="006D1C05"/>
    <w:rsid w:val="006D1DB9"/>
    <w:rsid w:val="006D3001"/>
    <w:rsid w:val="006D33F4"/>
    <w:rsid w:val="006D34FA"/>
    <w:rsid w:val="006D3F78"/>
    <w:rsid w:val="006D402D"/>
    <w:rsid w:val="006D406B"/>
    <w:rsid w:val="006D4713"/>
    <w:rsid w:val="006D4A28"/>
    <w:rsid w:val="006D5017"/>
    <w:rsid w:val="006D58A8"/>
    <w:rsid w:val="006D5B55"/>
    <w:rsid w:val="006D5B82"/>
    <w:rsid w:val="006D5E5B"/>
    <w:rsid w:val="006D6C4E"/>
    <w:rsid w:val="006D6D00"/>
    <w:rsid w:val="006D6F34"/>
    <w:rsid w:val="006D6F65"/>
    <w:rsid w:val="006D74DA"/>
    <w:rsid w:val="006D774B"/>
    <w:rsid w:val="006D7D9A"/>
    <w:rsid w:val="006D7E02"/>
    <w:rsid w:val="006D7E46"/>
    <w:rsid w:val="006E0128"/>
    <w:rsid w:val="006E0287"/>
    <w:rsid w:val="006E0921"/>
    <w:rsid w:val="006E0FCE"/>
    <w:rsid w:val="006E1630"/>
    <w:rsid w:val="006E1FEF"/>
    <w:rsid w:val="006E214A"/>
    <w:rsid w:val="006E2966"/>
    <w:rsid w:val="006E2B9E"/>
    <w:rsid w:val="006E2BAA"/>
    <w:rsid w:val="006E3008"/>
    <w:rsid w:val="006E3210"/>
    <w:rsid w:val="006E3A0F"/>
    <w:rsid w:val="006E435F"/>
    <w:rsid w:val="006E47A3"/>
    <w:rsid w:val="006E5005"/>
    <w:rsid w:val="006E53CF"/>
    <w:rsid w:val="006E59B0"/>
    <w:rsid w:val="006E60D2"/>
    <w:rsid w:val="006E6137"/>
    <w:rsid w:val="006E6BE9"/>
    <w:rsid w:val="006E6D26"/>
    <w:rsid w:val="006E6F35"/>
    <w:rsid w:val="006E7BE7"/>
    <w:rsid w:val="006E7C41"/>
    <w:rsid w:val="006E7C6E"/>
    <w:rsid w:val="006F1A7B"/>
    <w:rsid w:val="006F1DCF"/>
    <w:rsid w:val="006F1FAF"/>
    <w:rsid w:val="006F21C5"/>
    <w:rsid w:val="006F2246"/>
    <w:rsid w:val="006F2533"/>
    <w:rsid w:val="006F2A13"/>
    <w:rsid w:val="006F2AE8"/>
    <w:rsid w:val="006F2AF4"/>
    <w:rsid w:val="006F2C04"/>
    <w:rsid w:val="006F31E3"/>
    <w:rsid w:val="006F39E1"/>
    <w:rsid w:val="006F3B09"/>
    <w:rsid w:val="006F3D68"/>
    <w:rsid w:val="006F4661"/>
    <w:rsid w:val="006F47EF"/>
    <w:rsid w:val="006F4B2B"/>
    <w:rsid w:val="006F4E36"/>
    <w:rsid w:val="006F5121"/>
    <w:rsid w:val="006F5DE2"/>
    <w:rsid w:val="006F5E6C"/>
    <w:rsid w:val="006F5F1F"/>
    <w:rsid w:val="006F6791"/>
    <w:rsid w:val="006F73E5"/>
    <w:rsid w:val="006F742B"/>
    <w:rsid w:val="006F7750"/>
    <w:rsid w:val="006F77F0"/>
    <w:rsid w:val="006F7FC4"/>
    <w:rsid w:val="00700339"/>
    <w:rsid w:val="00700B56"/>
    <w:rsid w:val="00700C28"/>
    <w:rsid w:val="00701003"/>
    <w:rsid w:val="007010CD"/>
    <w:rsid w:val="00701354"/>
    <w:rsid w:val="007013D0"/>
    <w:rsid w:val="007015DF"/>
    <w:rsid w:val="00701D0D"/>
    <w:rsid w:val="00702416"/>
    <w:rsid w:val="00702541"/>
    <w:rsid w:val="00702EB1"/>
    <w:rsid w:val="00703657"/>
    <w:rsid w:val="007041FE"/>
    <w:rsid w:val="0070447D"/>
    <w:rsid w:val="00704DBA"/>
    <w:rsid w:val="007054AC"/>
    <w:rsid w:val="00705C88"/>
    <w:rsid w:val="00706312"/>
    <w:rsid w:val="00706421"/>
    <w:rsid w:val="00706C9A"/>
    <w:rsid w:val="0070701C"/>
    <w:rsid w:val="00707F99"/>
    <w:rsid w:val="007107B1"/>
    <w:rsid w:val="00711FCF"/>
    <w:rsid w:val="00712352"/>
    <w:rsid w:val="0071239D"/>
    <w:rsid w:val="00713076"/>
    <w:rsid w:val="007137CE"/>
    <w:rsid w:val="00713B7B"/>
    <w:rsid w:val="0071424F"/>
    <w:rsid w:val="007145AA"/>
    <w:rsid w:val="007145BD"/>
    <w:rsid w:val="0071489D"/>
    <w:rsid w:val="007149A0"/>
    <w:rsid w:val="007169F3"/>
    <w:rsid w:val="00716AD2"/>
    <w:rsid w:val="00717184"/>
    <w:rsid w:val="007206FB"/>
    <w:rsid w:val="00720883"/>
    <w:rsid w:val="00721005"/>
    <w:rsid w:val="007211EA"/>
    <w:rsid w:val="00721759"/>
    <w:rsid w:val="00721762"/>
    <w:rsid w:val="007217F6"/>
    <w:rsid w:val="00721B2B"/>
    <w:rsid w:val="00721B87"/>
    <w:rsid w:val="00722258"/>
    <w:rsid w:val="00722259"/>
    <w:rsid w:val="00722318"/>
    <w:rsid w:val="007226BD"/>
    <w:rsid w:val="007234B7"/>
    <w:rsid w:val="00723861"/>
    <w:rsid w:val="00723BE8"/>
    <w:rsid w:val="00723D34"/>
    <w:rsid w:val="00723E53"/>
    <w:rsid w:val="007240C7"/>
    <w:rsid w:val="0072429B"/>
    <w:rsid w:val="00724574"/>
    <w:rsid w:val="0072462E"/>
    <w:rsid w:val="00725DE4"/>
    <w:rsid w:val="00726195"/>
    <w:rsid w:val="0072645A"/>
    <w:rsid w:val="00726BB0"/>
    <w:rsid w:val="00727583"/>
    <w:rsid w:val="00727B61"/>
    <w:rsid w:val="007310C3"/>
    <w:rsid w:val="007323CA"/>
    <w:rsid w:val="00732740"/>
    <w:rsid w:val="00732A47"/>
    <w:rsid w:val="00732F60"/>
    <w:rsid w:val="007334A5"/>
    <w:rsid w:val="007335F3"/>
    <w:rsid w:val="0073389A"/>
    <w:rsid w:val="00733C77"/>
    <w:rsid w:val="00733DE8"/>
    <w:rsid w:val="00733FC7"/>
    <w:rsid w:val="00734127"/>
    <w:rsid w:val="007342D8"/>
    <w:rsid w:val="0073446C"/>
    <w:rsid w:val="007349A0"/>
    <w:rsid w:val="00734AA6"/>
    <w:rsid w:val="00734F39"/>
    <w:rsid w:val="007353DC"/>
    <w:rsid w:val="0073546D"/>
    <w:rsid w:val="00735576"/>
    <w:rsid w:val="00735697"/>
    <w:rsid w:val="007358E8"/>
    <w:rsid w:val="007362B1"/>
    <w:rsid w:val="0073642B"/>
    <w:rsid w:val="00736585"/>
    <w:rsid w:val="00736AF8"/>
    <w:rsid w:val="00736DE0"/>
    <w:rsid w:val="0073717B"/>
    <w:rsid w:val="00740670"/>
    <w:rsid w:val="007418EB"/>
    <w:rsid w:val="00741EE2"/>
    <w:rsid w:val="00742354"/>
    <w:rsid w:val="007439C7"/>
    <w:rsid w:val="00743FF5"/>
    <w:rsid w:val="0074426A"/>
    <w:rsid w:val="0074454A"/>
    <w:rsid w:val="00744FA7"/>
    <w:rsid w:val="0074519E"/>
    <w:rsid w:val="00745315"/>
    <w:rsid w:val="00746617"/>
    <w:rsid w:val="0074689F"/>
    <w:rsid w:val="007469D1"/>
    <w:rsid w:val="00746C49"/>
    <w:rsid w:val="007471F5"/>
    <w:rsid w:val="00747D5F"/>
    <w:rsid w:val="007508EE"/>
    <w:rsid w:val="00750BB5"/>
    <w:rsid w:val="00751B13"/>
    <w:rsid w:val="00751CF1"/>
    <w:rsid w:val="007522E3"/>
    <w:rsid w:val="0075263F"/>
    <w:rsid w:val="00752B75"/>
    <w:rsid w:val="00752C36"/>
    <w:rsid w:val="00752D2D"/>
    <w:rsid w:val="00752E7A"/>
    <w:rsid w:val="00753871"/>
    <w:rsid w:val="007538D3"/>
    <w:rsid w:val="00753BAC"/>
    <w:rsid w:val="00753DFF"/>
    <w:rsid w:val="00753E4C"/>
    <w:rsid w:val="0075492D"/>
    <w:rsid w:val="00754AF3"/>
    <w:rsid w:val="00754C9F"/>
    <w:rsid w:val="0075558E"/>
    <w:rsid w:val="007558F8"/>
    <w:rsid w:val="00755B70"/>
    <w:rsid w:val="00755C67"/>
    <w:rsid w:val="0075640D"/>
    <w:rsid w:val="007564A2"/>
    <w:rsid w:val="00756795"/>
    <w:rsid w:val="00757331"/>
    <w:rsid w:val="00757B7C"/>
    <w:rsid w:val="00757D1C"/>
    <w:rsid w:val="00757F2B"/>
    <w:rsid w:val="00757F8A"/>
    <w:rsid w:val="007602D2"/>
    <w:rsid w:val="00760393"/>
    <w:rsid w:val="00760559"/>
    <w:rsid w:val="007605FD"/>
    <w:rsid w:val="00760719"/>
    <w:rsid w:val="00760A66"/>
    <w:rsid w:val="00760C7D"/>
    <w:rsid w:val="00761C66"/>
    <w:rsid w:val="007622DF"/>
    <w:rsid w:val="0076278F"/>
    <w:rsid w:val="0076279B"/>
    <w:rsid w:val="007629D9"/>
    <w:rsid w:val="00762C14"/>
    <w:rsid w:val="0076314A"/>
    <w:rsid w:val="007633AA"/>
    <w:rsid w:val="007633B4"/>
    <w:rsid w:val="00763A00"/>
    <w:rsid w:val="00763CD9"/>
    <w:rsid w:val="00763F31"/>
    <w:rsid w:val="007640E4"/>
    <w:rsid w:val="007646C1"/>
    <w:rsid w:val="007649E5"/>
    <w:rsid w:val="00764A01"/>
    <w:rsid w:val="00765568"/>
    <w:rsid w:val="0076574B"/>
    <w:rsid w:val="0076588A"/>
    <w:rsid w:val="007659C2"/>
    <w:rsid w:val="00766086"/>
    <w:rsid w:val="007660DC"/>
    <w:rsid w:val="007660F9"/>
    <w:rsid w:val="007665D1"/>
    <w:rsid w:val="00766985"/>
    <w:rsid w:val="00766B3B"/>
    <w:rsid w:val="00766C55"/>
    <w:rsid w:val="00767391"/>
    <w:rsid w:val="0076794C"/>
    <w:rsid w:val="00767EEE"/>
    <w:rsid w:val="00767F2D"/>
    <w:rsid w:val="007702BC"/>
    <w:rsid w:val="007702EB"/>
    <w:rsid w:val="00770753"/>
    <w:rsid w:val="00770AB7"/>
    <w:rsid w:val="00771187"/>
    <w:rsid w:val="00771762"/>
    <w:rsid w:val="00771795"/>
    <w:rsid w:val="00771E43"/>
    <w:rsid w:val="00772651"/>
    <w:rsid w:val="0077274F"/>
    <w:rsid w:val="0077285D"/>
    <w:rsid w:val="00772877"/>
    <w:rsid w:val="007728E3"/>
    <w:rsid w:val="00772DA0"/>
    <w:rsid w:val="00773AA2"/>
    <w:rsid w:val="00773DCA"/>
    <w:rsid w:val="00774306"/>
    <w:rsid w:val="0077458E"/>
    <w:rsid w:val="00774622"/>
    <w:rsid w:val="0077489A"/>
    <w:rsid w:val="00774EFE"/>
    <w:rsid w:val="00777078"/>
    <w:rsid w:val="0077797F"/>
    <w:rsid w:val="00777B33"/>
    <w:rsid w:val="00780026"/>
    <w:rsid w:val="007800E6"/>
    <w:rsid w:val="007808DC"/>
    <w:rsid w:val="00781184"/>
    <w:rsid w:val="00783150"/>
    <w:rsid w:val="007833D4"/>
    <w:rsid w:val="007834A8"/>
    <w:rsid w:val="00783B79"/>
    <w:rsid w:val="00783B8A"/>
    <w:rsid w:val="0078415D"/>
    <w:rsid w:val="007844C8"/>
    <w:rsid w:val="007850BE"/>
    <w:rsid w:val="007859E0"/>
    <w:rsid w:val="00785DF7"/>
    <w:rsid w:val="00785ED4"/>
    <w:rsid w:val="00786596"/>
    <w:rsid w:val="00786F3F"/>
    <w:rsid w:val="0078703A"/>
    <w:rsid w:val="00787AC2"/>
    <w:rsid w:val="00787AC8"/>
    <w:rsid w:val="00787C34"/>
    <w:rsid w:val="0079074D"/>
    <w:rsid w:val="00790E57"/>
    <w:rsid w:val="0079108F"/>
    <w:rsid w:val="00791144"/>
    <w:rsid w:val="0079140C"/>
    <w:rsid w:val="007916ED"/>
    <w:rsid w:val="007918D3"/>
    <w:rsid w:val="00791DE7"/>
    <w:rsid w:val="00791F93"/>
    <w:rsid w:val="007930BA"/>
    <w:rsid w:val="007933EE"/>
    <w:rsid w:val="00793817"/>
    <w:rsid w:val="00793D50"/>
    <w:rsid w:val="007949F0"/>
    <w:rsid w:val="00795138"/>
    <w:rsid w:val="007954CF"/>
    <w:rsid w:val="00795C68"/>
    <w:rsid w:val="00796200"/>
    <w:rsid w:val="007965AB"/>
    <w:rsid w:val="00796A5C"/>
    <w:rsid w:val="00797023"/>
    <w:rsid w:val="007A0653"/>
    <w:rsid w:val="007A0F6D"/>
    <w:rsid w:val="007A139C"/>
    <w:rsid w:val="007A15A3"/>
    <w:rsid w:val="007A202A"/>
    <w:rsid w:val="007A2669"/>
    <w:rsid w:val="007A276E"/>
    <w:rsid w:val="007A27C3"/>
    <w:rsid w:val="007A282A"/>
    <w:rsid w:val="007A36DB"/>
    <w:rsid w:val="007A37AF"/>
    <w:rsid w:val="007A4B6D"/>
    <w:rsid w:val="007A506A"/>
    <w:rsid w:val="007A5071"/>
    <w:rsid w:val="007A57BA"/>
    <w:rsid w:val="007A582C"/>
    <w:rsid w:val="007A61DA"/>
    <w:rsid w:val="007A667E"/>
    <w:rsid w:val="007A6AF2"/>
    <w:rsid w:val="007A6E32"/>
    <w:rsid w:val="007A7673"/>
    <w:rsid w:val="007A78C4"/>
    <w:rsid w:val="007B0035"/>
    <w:rsid w:val="007B02F3"/>
    <w:rsid w:val="007B0D69"/>
    <w:rsid w:val="007B0D8B"/>
    <w:rsid w:val="007B1100"/>
    <w:rsid w:val="007B1D45"/>
    <w:rsid w:val="007B1E95"/>
    <w:rsid w:val="007B2556"/>
    <w:rsid w:val="007B2655"/>
    <w:rsid w:val="007B2675"/>
    <w:rsid w:val="007B279A"/>
    <w:rsid w:val="007B2A8A"/>
    <w:rsid w:val="007B3259"/>
    <w:rsid w:val="007B3449"/>
    <w:rsid w:val="007B345F"/>
    <w:rsid w:val="007B378D"/>
    <w:rsid w:val="007B3FCC"/>
    <w:rsid w:val="007B427D"/>
    <w:rsid w:val="007B4BF4"/>
    <w:rsid w:val="007B4F3F"/>
    <w:rsid w:val="007B5488"/>
    <w:rsid w:val="007B55F2"/>
    <w:rsid w:val="007B5808"/>
    <w:rsid w:val="007B60B1"/>
    <w:rsid w:val="007B6F98"/>
    <w:rsid w:val="007B727A"/>
    <w:rsid w:val="007B74A5"/>
    <w:rsid w:val="007B7527"/>
    <w:rsid w:val="007B78F9"/>
    <w:rsid w:val="007C04F1"/>
    <w:rsid w:val="007C0823"/>
    <w:rsid w:val="007C0885"/>
    <w:rsid w:val="007C10BC"/>
    <w:rsid w:val="007C1576"/>
    <w:rsid w:val="007C1712"/>
    <w:rsid w:val="007C213A"/>
    <w:rsid w:val="007C22C2"/>
    <w:rsid w:val="007C28C2"/>
    <w:rsid w:val="007C2DB6"/>
    <w:rsid w:val="007C303D"/>
    <w:rsid w:val="007C3563"/>
    <w:rsid w:val="007C40B0"/>
    <w:rsid w:val="007C490E"/>
    <w:rsid w:val="007C4D52"/>
    <w:rsid w:val="007C4EEA"/>
    <w:rsid w:val="007C581F"/>
    <w:rsid w:val="007C5A1B"/>
    <w:rsid w:val="007C5BAA"/>
    <w:rsid w:val="007C5C94"/>
    <w:rsid w:val="007C614F"/>
    <w:rsid w:val="007C61DB"/>
    <w:rsid w:val="007C6403"/>
    <w:rsid w:val="007C6618"/>
    <w:rsid w:val="007C66AC"/>
    <w:rsid w:val="007C69FA"/>
    <w:rsid w:val="007C714C"/>
    <w:rsid w:val="007C7155"/>
    <w:rsid w:val="007C7377"/>
    <w:rsid w:val="007C7A04"/>
    <w:rsid w:val="007C7D94"/>
    <w:rsid w:val="007C7E3B"/>
    <w:rsid w:val="007D0012"/>
    <w:rsid w:val="007D0067"/>
    <w:rsid w:val="007D0265"/>
    <w:rsid w:val="007D0579"/>
    <w:rsid w:val="007D0724"/>
    <w:rsid w:val="007D0B99"/>
    <w:rsid w:val="007D0D32"/>
    <w:rsid w:val="007D1045"/>
    <w:rsid w:val="007D10B4"/>
    <w:rsid w:val="007D178B"/>
    <w:rsid w:val="007D2B08"/>
    <w:rsid w:val="007D2D3D"/>
    <w:rsid w:val="007D326E"/>
    <w:rsid w:val="007D3320"/>
    <w:rsid w:val="007D3C33"/>
    <w:rsid w:val="007D4062"/>
    <w:rsid w:val="007D4894"/>
    <w:rsid w:val="007D5119"/>
    <w:rsid w:val="007D5CE9"/>
    <w:rsid w:val="007D5E13"/>
    <w:rsid w:val="007D5E22"/>
    <w:rsid w:val="007D64DB"/>
    <w:rsid w:val="007D67CF"/>
    <w:rsid w:val="007D6CEE"/>
    <w:rsid w:val="007D75E3"/>
    <w:rsid w:val="007E0235"/>
    <w:rsid w:val="007E023C"/>
    <w:rsid w:val="007E08A5"/>
    <w:rsid w:val="007E0C2B"/>
    <w:rsid w:val="007E0EE0"/>
    <w:rsid w:val="007E133E"/>
    <w:rsid w:val="007E142A"/>
    <w:rsid w:val="007E1523"/>
    <w:rsid w:val="007E18F2"/>
    <w:rsid w:val="007E1967"/>
    <w:rsid w:val="007E1C05"/>
    <w:rsid w:val="007E1E1F"/>
    <w:rsid w:val="007E1EB3"/>
    <w:rsid w:val="007E200D"/>
    <w:rsid w:val="007E2354"/>
    <w:rsid w:val="007E24E2"/>
    <w:rsid w:val="007E2541"/>
    <w:rsid w:val="007E28EE"/>
    <w:rsid w:val="007E29FC"/>
    <w:rsid w:val="007E2EA9"/>
    <w:rsid w:val="007E330B"/>
    <w:rsid w:val="007E332A"/>
    <w:rsid w:val="007E337F"/>
    <w:rsid w:val="007E3801"/>
    <w:rsid w:val="007E381C"/>
    <w:rsid w:val="007E3BE0"/>
    <w:rsid w:val="007E3D2E"/>
    <w:rsid w:val="007E425C"/>
    <w:rsid w:val="007E459C"/>
    <w:rsid w:val="007E4677"/>
    <w:rsid w:val="007E4E6B"/>
    <w:rsid w:val="007E4E89"/>
    <w:rsid w:val="007E4FDC"/>
    <w:rsid w:val="007E5233"/>
    <w:rsid w:val="007E65DE"/>
    <w:rsid w:val="007E6EA2"/>
    <w:rsid w:val="007E7057"/>
    <w:rsid w:val="007E7A45"/>
    <w:rsid w:val="007F07B0"/>
    <w:rsid w:val="007F0C5B"/>
    <w:rsid w:val="007F0DAF"/>
    <w:rsid w:val="007F0E73"/>
    <w:rsid w:val="007F15D2"/>
    <w:rsid w:val="007F2186"/>
    <w:rsid w:val="007F21B7"/>
    <w:rsid w:val="007F2482"/>
    <w:rsid w:val="007F2724"/>
    <w:rsid w:val="007F2BF2"/>
    <w:rsid w:val="007F3353"/>
    <w:rsid w:val="007F3AA1"/>
    <w:rsid w:val="007F46CE"/>
    <w:rsid w:val="007F4BE1"/>
    <w:rsid w:val="007F4D97"/>
    <w:rsid w:val="007F4ED9"/>
    <w:rsid w:val="007F57E7"/>
    <w:rsid w:val="007F580B"/>
    <w:rsid w:val="007F688A"/>
    <w:rsid w:val="007F736A"/>
    <w:rsid w:val="00800053"/>
    <w:rsid w:val="00800103"/>
    <w:rsid w:val="008002C8"/>
    <w:rsid w:val="00800695"/>
    <w:rsid w:val="008006D1"/>
    <w:rsid w:val="0080082D"/>
    <w:rsid w:val="008008CA"/>
    <w:rsid w:val="00800D9F"/>
    <w:rsid w:val="00800DB0"/>
    <w:rsid w:val="00800F13"/>
    <w:rsid w:val="00801672"/>
    <w:rsid w:val="00801A9A"/>
    <w:rsid w:val="0080277D"/>
    <w:rsid w:val="00802D1A"/>
    <w:rsid w:val="0080304D"/>
    <w:rsid w:val="008036DC"/>
    <w:rsid w:val="00803A97"/>
    <w:rsid w:val="00803B13"/>
    <w:rsid w:val="00804372"/>
    <w:rsid w:val="00804AEF"/>
    <w:rsid w:val="00804BCF"/>
    <w:rsid w:val="008057D5"/>
    <w:rsid w:val="008060EB"/>
    <w:rsid w:val="0080683C"/>
    <w:rsid w:val="00806C5B"/>
    <w:rsid w:val="00807098"/>
    <w:rsid w:val="00807697"/>
    <w:rsid w:val="00807892"/>
    <w:rsid w:val="008100E4"/>
    <w:rsid w:val="00810823"/>
    <w:rsid w:val="00810DF5"/>
    <w:rsid w:val="0081140C"/>
    <w:rsid w:val="00811D2B"/>
    <w:rsid w:val="00812D03"/>
    <w:rsid w:val="008130AA"/>
    <w:rsid w:val="0081330D"/>
    <w:rsid w:val="00813933"/>
    <w:rsid w:val="00813E2D"/>
    <w:rsid w:val="0081458D"/>
    <w:rsid w:val="00814BE0"/>
    <w:rsid w:val="00814C4C"/>
    <w:rsid w:val="00814F49"/>
    <w:rsid w:val="00815270"/>
    <w:rsid w:val="008156AB"/>
    <w:rsid w:val="0081574A"/>
    <w:rsid w:val="00816719"/>
    <w:rsid w:val="00816FC9"/>
    <w:rsid w:val="0081716A"/>
    <w:rsid w:val="00817836"/>
    <w:rsid w:val="008204E5"/>
    <w:rsid w:val="008206BD"/>
    <w:rsid w:val="00820959"/>
    <w:rsid w:val="0082165F"/>
    <w:rsid w:val="00821BB4"/>
    <w:rsid w:val="00821BD2"/>
    <w:rsid w:val="00821C48"/>
    <w:rsid w:val="008228C0"/>
    <w:rsid w:val="00822EA4"/>
    <w:rsid w:val="00822F9C"/>
    <w:rsid w:val="0082325F"/>
    <w:rsid w:val="00823AAD"/>
    <w:rsid w:val="00824C3B"/>
    <w:rsid w:val="00824E2A"/>
    <w:rsid w:val="00824E3F"/>
    <w:rsid w:val="008251D7"/>
    <w:rsid w:val="00825BEE"/>
    <w:rsid w:val="00825E6A"/>
    <w:rsid w:val="0082600E"/>
    <w:rsid w:val="008262E3"/>
    <w:rsid w:val="0082631F"/>
    <w:rsid w:val="00826D35"/>
    <w:rsid w:val="008276D0"/>
    <w:rsid w:val="008278D3"/>
    <w:rsid w:val="00827D2D"/>
    <w:rsid w:val="008305BB"/>
    <w:rsid w:val="00830602"/>
    <w:rsid w:val="00830BCC"/>
    <w:rsid w:val="00830D7F"/>
    <w:rsid w:val="00831276"/>
    <w:rsid w:val="00831877"/>
    <w:rsid w:val="00831B67"/>
    <w:rsid w:val="00831C5A"/>
    <w:rsid w:val="00831C66"/>
    <w:rsid w:val="00831C7F"/>
    <w:rsid w:val="00832859"/>
    <w:rsid w:val="00832BFB"/>
    <w:rsid w:val="00832CEC"/>
    <w:rsid w:val="00832DB0"/>
    <w:rsid w:val="008333CB"/>
    <w:rsid w:val="00833734"/>
    <w:rsid w:val="00833BB6"/>
    <w:rsid w:val="00833C31"/>
    <w:rsid w:val="008341B1"/>
    <w:rsid w:val="008342AF"/>
    <w:rsid w:val="008345B3"/>
    <w:rsid w:val="00834796"/>
    <w:rsid w:val="008349A1"/>
    <w:rsid w:val="00835035"/>
    <w:rsid w:val="008355F1"/>
    <w:rsid w:val="0083567A"/>
    <w:rsid w:val="008365D2"/>
    <w:rsid w:val="00836857"/>
    <w:rsid w:val="00836D29"/>
    <w:rsid w:val="008370CA"/>
    <w:rsid w:val="0083723F"/>
    <w:rsid w:val="00837913"/>
    <w:rsid w:val="00837EE2"/>
    <w:rsid w:val="00840245"/>
    <w:rsid w:val="0084083E"/>
    <w:rsid w:val="00840BD8"/>
    <w:rsid w:val="00840EAB"/>
    <w:rsid w:val="008414AE"/>
    <w:rsid w:val="008417A6"/>
    <w:rsid w:val="00841EBC"/>
    <w:rsid w:val="00841FA3"/>
    <w:rsid w:val="008423C0"/>
    <w:rsid w:val="00843351"/>
    <w:rsid w:val="00844661"/>
    <w:rsid w:val="0084625A"/>
    <w:rsid w:val="00846322"/>
    <w:rsid w:val="00847298"/>
    <w:rsid w:val="008474EE"/>
    <w:rsid w:val="008478E0"/>
    <w:rsid w:val="008500D0"/>
    <w:rsid w:val="00850111"/>
    <w:rsid w:val="008509D0"/>
    <w:rsid w:val="00850C0B"/>
    <w:rsid w:val="00850C5A"/>
    <w:rsid w:val="00850F72"/>
    <w:rsid w:val="008510A8"/>
    <w:rsid w:val="0085120F"/>
    <w:rsid w:val="00851BB5"/>
    <w:rsid w:val="00851C2C"/>
    <w:rsid w:val="00851E97"/>
    <w:rsid w:val="008524A9"/>
    <w:rsid w:val="00852AEA"/>
    <w:rsid w:val="00852C8F"/>
    <w:rsid w:val="0085303B"/>
    <w:rsid w:val="0085327E"/>
    <w:rsid w:val="008533F1"/>
    <w:rsid w:val="00853907"/>
    <w:rsid w:val="00853B78"/>
    <w:rsid w:val="00853C46"/>
    <w:rsid w:val="008541FF"/>
    <w:rsid w:val="008544CC"/>
    <w:rsid w:val="00854CE8"/>
    <w:rsid w:val="00854DC8"/>
    <w:rsid w:val="00854F8C"/>
    <w:rsid w:val="008552EC"/>
    <w:rsid w:val="00855378"/>
    <w:rsid w:val="008553CC"/>
    <w:rsid w:val="00855592"/>
    <w:rsid w:val="00855D53"/>
    <w:rsid w:val="008564E2"/>
    <w:rsid w:val="0085706C"/>
    <w:rsid w:val="0085750E"/>
    <w:rsid w:val="00857DBC"/>
    <w:rsid w:val="00857E9C"/>
    <w:rsid w:val="00857F8B"/>
    <w:rsid w:val="0086019E"/>
    <w:rsid w:val="00860322"/>
    <w:rsid w:val="00860728"/>
    <w:rsid w:val="00860AF7"/>
    <w:rsid w:val="00860C52"/>
    <w:rsid w:val="00860FAD"/>
    <w:rsid w:val="00861217"/>
    <w:rsid w:val="008615CE"/>
    <w:rsid w:val="008616F9"/>
    <w:rsid w:val="00861BA3"/>
    <w:rsid w:val="00862371"/>
    <w:rsid w:val="008623CF"/>
    <w:rsid w:val="0086283F"/>
    <w:rsid w:val="00862A27"/>
    <w:rsid w:val="00862A3B"/>
    <w:rsid w:val="00862B09"/>
    <w:rsid w:val="00862CE6"/>
    <w:rsid w:val="008630C8"/>
    <w:rsid w:val="00863659"/>
    <w:rsid w:val="00863996"/>
    <w:rsid w:val="00863B4B"/>
    <w:rsid w:val="00863D6B"/>
    <w:rsid w:val="0086423E"/>
    <w:rsid w:val="00864EA6"/>
    <w:rsid w:val="00865489"/>
    <w:rsid w:val="00865A82"/>
    <w:rsid w:val="00865BFD"/>
    <w:rsid w:val="00865D72"/>
    <w:rsid w:val="0086680C"/>
    <w:rsid w:val="008668D6"/>
    <w:rsid w:val="00866914"/>
    <w:rsid w:val="00866989"/>
    <w:rsid w:val="00866A59"/>
    <w:rsid w:val="0086702C"/>
    <w:rsid w:val="00867168"/>
    <w:rsid w:val="0086724C"/>
    <w:rsid w:val="00867487"/>
    <w:rsid w:val="00867CA4"/>
    <w:rsid w:val="00867E58"/>
    <w:rsid w:val="00867F71"/>
    <w:rsid w:val="008705B9"/>
    <w:rsid w:val="00870711"/>
    <w:rsid w:val="00870B69"/>
    <w:rsid w:val="00870CFB"/>
    <w:rsid w:val="00870DDE"/>
    <w:rsid w:val="008710BA"/>
    <w:rsid w:val="00871267"/>
    <w:rsid w:val="00871E26"/>
    <w:rsid w:val="00872121"/>
    <w:rsid w:val="008723A6"/>
    <w:rsid w:val="00872902"/>
    <w:rsid w:val="00873A5D"/>
    <w:rsid w:val="00874007"/>
    <w:rsid w:val="008742C3"/>
    <w:rsid w:val="00874507"/>
    <w:rsid w:val="008748DF"/>
    <w:rsid w:val="00874CE2"/>
    <w:rsid w:val="00875347"/>
    <w:rsid w:val="00875FB0"/>
    <w:rsid w:val="00875FD2"/>
    <w:rsid w:val="008765CA"/>
    <w:rsid w:val="00876824"/>
    <w:rsid w:val="0087700B"/>
    <w:rsid w:val="00877079"/>
    <w:rsid w:val="00877504"/>
    <w:rsid w:val="008777F2"/>
    <w:rsid w:val="00880853"/>
    <w:rsid w:val="00880C60"/>
    <w:rsid w:val="00880DB5"/>
    <w:rsid w:val="00880EA7"/>
    <w:rsid w:val="008810D7"/>
    <w:rsid w:val="00881659"/>
    <w:rsid w:val="008816EB"/>
    <w:rsid w:val="008816EE"/>
    <w:rsid w:val="00881981"/>
    <w:rsid w:val="008822C3"/>
    <w:rsid w:val="00882D4E"/>
    <w:rsid w:val="008830FA"/>
    <w:rsid w:val="0088377F"/>
    <w:rsid w:val="00883D9F"/>
    <w:rsid w:val="00883E6A"/>
    <w:rsid w:val="0088434E"/>
    <w:rsid w:val="00884EFE"/>
    <w:rsid w:val="00885225"/>
    <w:rsid w:val="00885537"/>
    <w:rsid w:val="00885555"/>
    <w:rsid w:val="00885728"/>
    <w:rsid w:val="008857B6"/>
    <w:rsid w:val="00885ABE"/>
    <w:rsid w:val="008861B4"/>
    <w:rsid w:val="00886C36"/>
    <w:rsid w:val="0088709B"/>
    <w:rsid w:val="00887249"/>
    <w:rsid w:val="008873B2"/>
    <w:rsid w:val="0088792E"/>
    <w:rsid w:val="008879C3"/>
    <w:rsid w:val="008908AC"/>
    <w:rsid w:val="008911AA"/>
    <w:rsid w:val="008914B8"/>
    <w:rsid w:val="008919AB"/>
    <w:rsid w:val="00891CF6"/>
    <w:rsid w:val="008924CE"/>
    <w:rsid w:val="00892861"/>
    <w:rsid w:val="00892947"/>
    <w:rsid w:val="00892F9B"/>
    <w:rsid w:val="00893977"/>
    <w:rsid w:val="00893C22"/>
    <w:rsid w:val="0089449A"/>
    <w:rsid w:val="008947B2"/>
    <w:rsid w:val="00894DCE"/>
    <w:rsid w:val="008959D7"/>
    <w:rsid w:val="00896305"/>
    <w:rsid w:val="00896361"/>
    <w:rsid w:val="008963A5"/>
    <w:rsid w:val="00896571"/>
    <w:rsid w:val="008968F7"/>
    <w:rsid w:val="00896BCE"/>
    <w:rsid w:val="008A0317"/>
    <w:rsid w:val="008A07EA"/>
    <w:rsid w:val="008A0AB8"/>
    <w:rsid w:val="008A0AE2"/>
    <w:rsid w:val="008A0F95"/>
    <w:rsid w:val="008A1128"/>
    <w:rsid w:val="008A176A"/>
    <w:rsid w:val="008A1E76"/>
    <w:rsid w:val="008A1F67"/>
    <w:rsid w:val="008A2260"/>
    <w:rsid w:val="008A2791"/>
    <w:rsid w:val="008A2A79"/>
    <w:rsid w:val="008A2C44"/>
    <w:rsid w:val="008A3007"/>
    <w:rsid w:val="008A3B14"/>
    <w:rsid w:val="008A3CD2"/>
    <w:rsid w:val="008A4148"/>
    <w:rsid w:val="008A4266"/>
    <w:rsid w:val="008A4762"/>
    <w:rsid w:val="008A4DD9"/>
    <w:rsid w:val="008A4E97"/>
    <w:rsid w:val="008A52A5"/>
    <w:rsid w:val="008A5910"/>
    <w:rsid w:val="008A59D6"/>
    <w:rsid w:val="008A5AF5"/>
    <w:rsid w:val="008A5C60"/>
    <w:rsid w:val="008A60DB"/>
    <w:rsid w:val="008A6810"/>
    <w:rsid w:val="008A715A"/>
    <w:rsid w:val="008A7224"/>
    <w:rsid w:val="008A76D1"/>
    <w:rsid w:val="008A7867"/>
    <w:rsid w:val="008A7932"/>
    <w:rsid w:val="008B020E"/>
    <w:rsid w:val="008B102A"/>
    <w:rsid w:val="008B13E9"/>
    <w:rsid w:val="008B15C4"/>
    <w:rsid w:val="008B1A2A"/>
    <w:rsid w:val="008B2111"/>
    <w:rsid w:val="008B2DCE"/>
    <w:rsid w:val="008B3043"/>
    <w:rsid w:val="008B33B6"/>
    <w:rsid w:val="008B3776"/>
    <w:rsid w:val="008B380A"/>
    <w:rsid w:val="008B3B13"/>
    <w:rsid w:val="008B4016"/>
    <w:rsid w:val="008B4169"/>
    <w:rsid w:val="008B44BB"/>
    <w:rsid w:val="008B47F3"/>
    <w:rsid w:val="008B4B4C"/>
    <w:rsid w:val="008B4C88"/>
    <w:rsid w:val="008B55AB"/>
    <w:rsid w:val="008B56C6"/>
    <w:rsid w:val="008B5D74"/>
    <w:rsid w:val="008B5F75"/>
    <w:rsid w:val="008B669C"/>
    <w:rsid w:val="008C0680"/>
    <w:rsid w:val="008C0B5C"/>
    <w:rsid w:val="008C12CE"/>
    <w:rsid w:val="008C1345"/>
    <w:rsid w:val="008C17FE"/>
    <w:rsid w:val="008C1B9B"/>
    <w:rsid w:val="008C1E69"/>
    <w:rsid w:val="008C1E85"/>
    <w:rsid w:val="008C1F3E"/>
    <w:rsid w:val="008C208B"/>
    <w:rsid w:val="008C2326"/>
    <w:rsid w:val="008C2650"/>
    <w:rsid w:val="008C26CD"/>
    <w:rsid w:val="008C3471"/>
    <w:rsid w:val="008C3E80"/>
    <w:rsid w:val="008C425D"/>
    <w:rsid w:val="008C4798"/>
    <w:rsid w:val="008C511A"/>
    <w:rsid w:val="008C5A05"/>
    <w:rsid w:val="008C5F1B"/>
    <w:rsid w:val="008C652B"/>
    <w:rsid w:val="008C70B7"/>
    <w:rsid w:val="008C7245"/>
    <w:rsid w:val="008C7DEB"/>
    <w:rsid w:val="008C7F54"/>
    <w:rsid w:val="008D013F"/>
    <w:rsid w:val="008D223B"/>
    <w:rsid w:val="008D2564"/>
    <w:rsid w:val="008D2764"/>
    <w:rsid w:val="008D278F"/>
    <w:rsid w:val="008D2BB6"/>
    <w:rsid w:val="008D2CC0"/>
    <w:rsid w:val="008D3BA5"/>
    <w:rsid w:val="008D3D8B"/>
    <w:rsid w:val="008D407F"/>
    <w:rsid w:val="008D41C4"/>
    <w:rsid w:val="008D4299"/>
    <w:rsid w:val="008D42C0"/>
    <w:rsid w:val="008D4379"/>
    <w:rsid w:val="008D448B"/>
    <w:rsid w:val="008D4B52"/>
    <w:rsid w:val="008D4C5A"/>
    <w:rsid w:val="008D52FC"/>
    <w:rsid w:val="008D5AB6"/>
    <w:rsid w:val="008D63CE"/>
    <w:rsid w:val="008D64DA"/>
    <w:rsid w:val="008D67C1"/>
    <w:rsid w:val="008D6886"/>
    <w:rsid w:val="008D6A2C"/>
    <w:rsid w:val="008D6B58"/>
    <w:rsid w:val="008D6C1F"/>
    <w:rsid w:val="008D7B78"/>
    <w:rsid w:val="008E0F88"/>
    <w:rsid w:val="008E1353"/>
    <w:rsid w:val="008E162D"/>
    <w:rsid w:val="008E1C82"/>
    <w:rsid w:val="008E25B9"/>
    <w:rsid w:val="008E291C"/>
    <w:rsid w:val="008E2BA1"/>
    <w:rsid w:val="008E2C94"/>
    <w:rsid w:val="008E2D53"/>
    <w:rsid w:val="008E3134"/>
    <w:rsid w:val="008E3186"/>
    <w:rsid w:val="008E3667"/>
    <w:rsid w:val="008E44C6"/>
    <w:rsid w:val="008E4D42"/>
    <w:rsid w:val="008E4EF9"/>
    <w:rsid w:val="008E519F"/>
    <w:rsid w:val="008E5476"/>
    <w:rsid w:val="008E5BDC"/>
    <w:rsid w:val="008E5D98"/>
    <w:rsid w:val="008E6562"/>
    <w:rsid w:val="008E6975"/>
    <w:rsid w:val="008E72CF"/>
    <w:rsid w:val="008E7445"/>
    <w:rsid w:val="008E7631"/>
    <w:rsid w:val="008E7C47"/>
    <w:rsid w:val="008E7F55"/>
    <w:rsid w:val="008F009E"/>
    <w:rsid w:val="008F0113"/>
    <w:rsid w:val="008F01C3"/>
    <w:rsid w:val="008F03E7"/>
    <w:rsid w:val="008F068D"/>
    <w:rsid w:val="008F07E2"/>
    <w:rsid w:val="008F0D60"/>
    <w:rsid w:val="008F1053"/>
    <w:rsid w:val="008F24AA"/>
    <w:rsid w:val="008F284E"/>
    <w:rsid w:val="008F2899"/>
    <w:rsid w:val="008F2A09"/>
    <w:rsid w:val="008F2AAA"/>
    <w:rsid w:val="008F3888"/>
    <w:rsid w:val="008F4418"/>
    <w:rsid w:val="008F44BD"/>
    <w:rsid w:val="008F45F0"/>
    <w:rsid w:val="008F490E"/>
    <w:rsid w:val="008F555D"/>
    <w:rsid w:val="008F58EC"/>
    <w:rsid w:val="008F5A01"/>
    <w:rsid w:val="008F679C"/>
    <w:rsid w:val="008F6D5F"/>
    <w:rsid w:val="008F7043"/>
    <w:rsid w:val="008F74F9"/>
    <w:rsid w:val="008F75B3"/>
    <w:rsid w:val="009004F0"/>
    <w:rsid w:val="00900834"/>
    <w:rsid w:val="00900D61"/>
    <w:rsid w:val="00900E3D"/>
    <w:rsid w:val="009011BC"/>
    <w:rsid w:val="009013B9"/>
    <w:rsid w:val="0090167E"/>
    <w:rsid w:val="00901AB2"/>
    <w:rsid w:val="0090226D"/>
    <w:rsid w:val="0090254E"/>
    <w:rsid w:val="00902739"/>
    <w:rsid w:val="00903684"/>
    <w:rsid w:val="00903791"/>
    <w:rsid w:val="00903948"/>
    <w:rsid w:val="00903F44"/>
    <w:rsid w:val="0090433D"/>
    <w:rsid w:val="00904436"/>
    <w:rsid w:val="009045CE"/>
    <w:rsid w:val="00904DEC"/>
    <w:rsid w:val="0090560E"/>
    <w:rsid w:val="00906B7F"/>
    <w:rsid w:val="00906C6F"/>
    <w:rsid w:val="00907319"/>
    <w:rsid w:val="009074FE"/>
    <w:rsid w:val="009078E6"/>
    <w:rsid w:val="00907FCC"/>
    <w:rsid w:val="00910502"/>
    <w:rsid w:val="00910A15"/>
    <w:rsid w:val="00910D54"/>
    <w:rsid w:val="00910D74"/>
    <w:rsid w:val="00910EAB"/>
    <w:rsid w:val="0091109F"/>
    <w:rsid w:val="009111D4"/>
    <w:rsid w:val="0091126C"/>
    <w:rsid w:val="00911EDE"/>
    <w:rsid w:val="00911FAE"/>
    <w:rsid w:val="009123AA"/>
    <w:rsid w:val="009126BE"/>
    <w:rsid w:val="00912CE7"/>
    <w:rsid w:val="00912DE0"/>
    <w:rsid w:val="00913CB9"/>
    <w:rsid w:val="009147B0"/>
    <w:rsid w:val="00915258"/>
    <w:rsid w:val="00915422"/>
    <w:rsid w:val="009158C5"/>
    <w:rsid w:val="009169BF"/>
    <w:rsid w:val="00916AB2"/>
    <w:rsid w:val="00917224"/>
    <w:rsid w:val="0091753D"/>
    <w:rsid w:val="0091757E"/>
    <w:rsid w:val="00917935"/>
    <w:rsid w:val="009179EF"/>
    <w:rsid w:val="009200EC"/>
    <w:rsid w:val="00921388"/>
    <w:rsid w:val="0092197D"/>
    <w:rsid w:val="0092223A"/>
    <w:rsid w:val="0092240B"/>
    <w:rsid w:val="00923015"/>
    <w:rsid w:val="0092327B"/>
    <w:rsid w:val="009237B4"/>
    <w:rsid w:val="00923A08"/>
    <w:rsid w:val="00923A5F"/>
    <w:rsid w:val="00923D00"/>
    <w:rsid w:val="00923ED1"/>
    <w:rsid w:val="009246A2"/>
    <w:rsid w:val="00924E0E"/>
    <w:rsid w:val="00925B75"/>
    <w:rsid w:val="00925C07"/>
    <w:rsid w:val="00925DC8"/>
    <w:rsid w:val="009262D6"/>
    <w:rsid w:val="00926ECA"/>
    <w:rsid w:val="00930121"/>
    <w:rsid w:val="00930343"/>
    <w:rsid w:val="009304BC"/>
    <w:rsid w:val="009312B9"/>
    <w:rsid w:val="00931A28"/>
    <w:rsid w:val="00931AE3"/>
    <w:rsid w:val="00931CA7"/>
    <w:rsid w:val="00931FED"/>
    <w:rsid w:val="00932157"/>
    <w:rsid w:val="00932762"/>
    <w:rsid w:val="00932C93"/>
    <w:rsid w:val="0093374D"/>
    <w:rsid w:val="00933AFB"/>
    <w:rsid w:val="00933CB0"/>
    <w:rsid w:val="00933D11"/>
    <w:rsid w:val="00933D1A"/>
    <w:rsid w:val="0093402D"/>
    <w:rsid w:val="00934E50"/>
    <w:rsid w:val="00934E86"/>
    <w:rsid w:val="00935816"/>
    <w:rsid w:val="00935A5B"/>
    <w:rsid w:val="00935AF1"/>
    <w:rsid w:val="00935B6E"/>
    <w:rsid w:val="00935CB4"/>
    <w:rsid w:val="00936585"/>
    <w:rsid w:val="00936FE7"/>
    <w:rsid w:val="009372F0"/>
    <w:rsid w:val="009375A4"/>
    <w:rsid w:val="00937A3E"/>
    <w:rsid w:val="009404D2"/>
    <w:rsid w:val="009405C7"/>
    <w:rsid w:val="00940A7C"/>
    <w:rsid w:val="00940AD2"/>
    <w:rsid w:val="009411F8"/>
    <w:rsid w:val="00941353"/>
    <w:rsid w:val="00941C11"/>
    <w:rsid w:val="00941CBB"/>
    <w:rsid w:val="00941D5E"/>
    <w:rsid w:val="00942B35"/>
    <w:rsid w:val="00942CD3"/>
    <w:rsid w:val="009430F0"/>
    <w:rsid w:val="0094316C"/>
    <w:rsid w:val="00943514"/>
    <w:rsid w:val="00943A0A"/>
    <w:rsid w:val="00944B9E"/>
    <w:rsid w:val="00944DBD"/>
    <w:rsid w:val="00945405"/>
    <w:rsid w:val="009456F6"/>
    <w:rsid w:val="00945973"/>
    <w:rsid w:val="0094664D"/>
    <w:rsid w:val="00946B51"/>
    <w:rsid w:val="00946C97"/>
    <w:rsid w:val="009473D3"/>
    <w:rsid w:val="009478A9"/>
    <w:rsid w:val="00947AF9"/>
    <w:rsid w:val="00947E36"/>
    <w:rsid w:val="00947E86"/>
    <w:rsid w:val="009501F1"/>
    <w:rsid w:val="0095025F"/>
    <w:rsid w:val="00950C24"/>
    <w:rsid w:val="00951E93"/>
    <w:rsid w:val="00951EC2"/>
    <w:rsid w:val="00953552"/>
    <w:rsid w:val="009543BD"/>
    <w:rsid w:val="0095446E"/>
    <w:rsid w:val="0095483F"/>
    <w:rsid w:val="00955AB5"/>
    <w:rsid w:val="009562F2"/>
    <w:rsid w:val="0095647E"/>
    <w:rsid w:val="00956DAE"/>
    <w:rsid w:val="00957154"/>
    <w:rsid w:val="00957A25"/>
    <w:rsid w:val="009600D6"/>
    <w:rsid w:val="00960229"/>
    <w:rsid w:val="00960338"/>
    <w:rsid w:val="00960CBD"/>
    <w:rsid w:val="00960E19"/>
    <w:rsid w:val="00960F2C"/>
    <w:rsid w:val="00960F89"/>
    <w:rsid w:val="009611B7"/>
    <w:rsid w:val="00961997"/>
    <w:rsid w:val="0096199D"/>
    <w:rsid w:val="00961A75"/>
    <w:rsid w:val="00961AD9"/>
    <w:rsid w:val="00961BDF"/>
    <w:rsid w:val="009624C2"/>
    <w:rsid w:val="00962791"/>
    <w:rsid w:val="00962A75"/>
    <w:rsid w:val="009630FB"/>
    <w:rsid w:val="00963960"/>
    <w:rsid w:val="00963A8E"/>
    <w:rsid w:val="00964219"/>
    <w:rsid w:val="0096462D"/>
    <w:rsid w:val="009665A3"/>
    <w:rsid w:val="00966905"/>
    <w:rsid w:val="0096696E"/>
    <w:rsid w:val="00966C9B"/>
    <w:rsid w:val="00966FAF"/>
    <w:rsid w:val="009671BF"/>
    <w:rsid w:val="00967D01"/>
    <w:rsid w:val="00967EB5"/>
    <w:rsid w:val="00967F3F"/>
    <w:rsid w:val="00970849"/>
    <w:rsid w:val="009708E7"/>
    <w:rsid w:val="009718E7"/>
    <w:rsid w:val="00971B6D"/>
    <w:rsid w:val="00971B7F"/>
    <w:rsid w:val="00972457"/>
    <w:rsid w:val="00972C14"/>
    <w:rsid w:val="00973EAC"/>
    <w:rsid w:val="00973F47"/>
    <w:rsid w:val="00974203"/>
    <w:rsid w:val="00974825"/>
    <w:rsid w:val="00975151"/>
    <w:rsid w:val="00975604"/>
    <w:rsid w:val="009756DE"/>
    <w:rsid w:val="00975772"/>
    <w:rsid w:val="00975C40"/>
    <w:rsid w:val="00975E36"/>
    <w:rsid w:val="00975E52"/>
    <w:rsid w:val="009760BD"/>
    <w:rsid w:val="009764DF"/>
    <w:rsid w:val="0097675C"/>
    <w:rsid w:val="00976D7A"/>
    <w:rsid w:val="0097700E"/>
    <w:rsid w:val="0097706B"/>
    <w:rsid w:val="009772CC"/>
    <w:rsid w:val="0097796C"/>
    <w:rsid w:val="00977C5A"/>
    <w:rsid w:val="00977EE1"/>
    <w:rsid w:val="00980193"/>
    <w:rsid w:val="009802A7"/>
    <w:rsid w:val="00980A5B"/>
    <w:rsid w:val="00980AE2"/>
    <w:rsid w:val="00980B5E"/>
    <w:rsid w:val="00980D6B"/>
    <w:rsid w:val="00981131"/>
    <w:rsid w:val="00981A11"/>
    <w:rsid w:val="00982A5C"/>
    <w:rsid w:val="0098303C"/>
    <w:rsid w:val="009833C9"/>
    <w:rsid w:val="0098356C"/>
    <w:rsid w:val="00983C3D"/>
    <w:rsid w:val="00983D86"/>
    <w:rsid w:val="00983EDC"/>
    <w:rsid w:val="00983FC8"/>
    <w:rsid w:val="00984282"/>
    <w:rsid w:val="00984324"/>
    <w:rsid w:val="00984514"/>
    <w:rsid w:val="00984E2F"/>
    <w:rsid w:val="00984F30"/>
    <w:rsid w:val="00984F77"/>
    <w:rsid w:val="00985001"/>
    <w:rsid w:val="00985D8C"/>
    <w:rsid w:val="00985DBE"/>
    <w:rsid w:val="009862FB"/>
    <w:rsid w:val="009869F0"/>
    <w:rsid w:val="00986D19"/>
    <w:rsid w:val="00986DCB"/>
    <w:rsid w:val="00987CD3"/>
    <w:rsid w:val="00987E4A"/>
    <w:rsid w:val="00990091"/>
    <w:rsid w:val="00990615"/>
    <w:rsid w:val="00990EDF"/>
    <w:rsid w:val="009911CF"/>
    <w:rsid w:val="00991607"/>
    <w:rsid w:val="009919C0"/>
    <w:rsid w:val="00991C1F"/>
    <w:rsid w:val="009920CC"/>
    <w:rsid w:val="0099234D"/>
    <w:rsid w:val="00992DA9"/>
    <w:rsid w:val="0099326B"/>
    <w:rsid w:val="00993526"/>
    <w:rsid w:val="00993A9C"/>
    <w:rsid w:val="00994240"/>
    <w:rsid w:val="009948C3"/>
    <w:rsid w:val="00994AE0"/>
    <w:rsid w:val="00995213"/>
    <w:rsid w:val="009957DA"/>
    <w:rsid w:val="00995899"/>
    <w:rsid w:val="00995951"/>
    <w:rsid w:val="00995DF2"/>
    <w:rsid w:val="00995F53"/>
    <w:rsid w:val="0099609C"/>
    <w:rsid w:val="00996635"/>
    <w:rsid w:val="00996680"/>
    <w:rsid w:val="00996982"/>
    <w:rsid w:val="00996ACD"/>
    <w:rsid w:val="0099795B"/>
    <w:rsid w:val="009A01D3"/>
    <w:rsid w:val="009A036A"/>
    <w:rsid w:val="009A03C3"/>
    <w:rsid w:val="009A03F5"/>
    <w:rsid w:val="009A053A"/>
    <w:rsid w:val="009A09D0"/>
    <w:rsid w:val="009A1AE1"/>
    <w:rsid w:val="009A28DC"/>
    <w:rsid w:val="009A32E0"/>
    <w:rsid w:val="009A3789"/>
    <w:rsid w:val="009A3BB4"/>
    <w:rsid w:val="009A4289"/>
    <w:rsid w:val="009A447F"/>
    <w:rsid w:val="009A452D"/>
    <w:rsid w:val="009A4868"/>
    <w:rsid w:val="009A4C32"/>
    <w:rsid w:val="009A513C"/>
    <w:rsid w:val="009A5281"/>
    <w:rsid w:val="009A53DB"/>
    <w:rsid w:val="009A5987"/>
    <w:rsid w:val="009A5A53"/>
    <w:rsid w:val="009A6D55"/>
    <w:rsid w:val="009A72CE"/>
    <w:rsid w:val="009B0141"/>
    <w:rsid w:val="009B0728"/>
    <w:rsid w:val="009B13E0"/>
    <w:rsid w:val="009B13FC"/>
    <w:rsid w:val="009B1753"/>
    <w:rsid w:val="009B1B5B"/>
    <w:rsid w:val="009B1DD8"/>
    <w:rsid w:val="009B1ED0"/>
    <w:rsid w:val="009B1FE2"/>
    <w:rsid w:val="009B23ED"/>
    <w:rsid w:val="009B268D"/>
    <w:rsid w:val="009B297A"/>
    <w:rsid w:val="009B308A"/>
    <w:rsid w:val="009B31D4"/>
    <w:rsid w:val="009B3A96"/>
    <w:rsid w:val="009B45F5"/>
    <w:rsid w:val="009B4671"/>
    <w:rsid w:val="009B4833"/>
    <w:rsid w:val="009B4873"/>
    <w:rsid w:val="009B4FA7"/>
    <w:rsid w:val="009B52C0"/>
    <w:rsid w:val="009B566C"/>
    <w:rsid w:val="009B5839"/>
    <w:rsid w:val="009B6851"/>
    <w:rsid w:val="009B6DDA"/>
    <w:rsid w:val="009B79E0"/>
    <w:rsid w:val="009C005E"/>
    <w:rsid w:val="009C0165"/>
    <w:rsid w:val="009C016D"/>
    <w:rsid w:val="009C03D5"/>
    <w:rsid w:val="009C075D"/>
    <w:rsid w:val="009C07C9"/>
    <w:rsid w:val="009C0AC1"/>
    <w:rsid w:val="009C10C2"/>
    <w:rsid w:val="009C1151"/>
    <w:rsid w:val="009C1739"/>
    <w:rsid w:val="009C17CE"/>
    <w:rsid w:val="009C1F9B"/>
    <w:rsid w:val="009C206A"/>
    <w:rsid w:val="009C2A1E"/>
    <w:rsid w:val="009C30D6"/>
    <w:rsid w:val="009C354D"/>
    <w:rsid w:val="009C408A"/>
    <w:rsid w:val="009C4C83"/>
    <w:rsid w:val="009C588D"/>
    <w:rsid w:val="009C5F5F"/>
    <w:rsid w:val="009C6207"/>
    <w:rsid w:val="009C6899"/>
    <w:rsid w:val="009C6FAB"/>
    <w:rsid w:val="009C76DE"/>
    <w:rsid w:val="009D01FD"/>
    <w:rsid w:val="009D1070"/>
    <w:rsid w:val="009D1851"/>
    <w:rsid w:val="009D19BC"/>
    <w:rsid w:val="009D232B"/>
    <w:rsid w:val="009D253A"/>
    <w:rsid w:val="009D2541"/>
    <w:rsid w:val="009D28B3"/>
    <w:rsid w:val="009D3367"/>
    <w:rsid w:val="009D3660"/>
    <w:rsid w:val="009D4F26"/>
    <w:rsid w:val="009D5069"/>
    <w:rsid w:val="009D541F"/>
    <w:rsid w:val="009D564C"/>
    <w:rsid w:val="009D5C1B"/>
    <w:rsid w:val="009D5C92"/>
    <w:rsid w:val="009D6655"/>
    <w:rsid w:val="009D71F2"/>
    <w:rsid w:val="009D75D7"/>
    <w:rsid w:val="009D7D80"/>
    <w:rsid w:val="009E1637"/>
    <w:rsid w:val="009E19F3"/>
    <w:rsid w:val="009E1B96"/>
    <w:rsid w:val="009E1C84"/>
    <w:rsid w:val="009E1E84"/>
    <w:rsid w:val="009E21E5"/>
    <w:rsid w:val="009E2E9D"/>
    <w:rsid w:val="009E3076"/>
    <w:rsid w:val="009E371B"/>
    <w:rsid w:val="009E45B0"/>
    <w:rsid w:val="009E47D8"/>
    <w:rsid w:val="009E538B"/>
    <w:rsid w:val="009E5C14"/>
    <w:rsid w:val="009E5D55"/>
    <w:rsid w:val="009E5DB3"/>
    <w:rsid w:val="009E6D2D"/>
    <w:rsid w:val="009E6EE9"/>
    <w:rsid w:val="009E708B"/>
    <w:rsid w:val="009E7203"/>
    <w:rsid w:val="009E74B4"/>
    <w:rsid w:val="009F1743"/>
    <w:rsid w:val="009F234B"/>
    <w:rsid w:val="009F2EC4"/>
    <w:rsid w:val="009F3087"/>
    <w:rsid w:val="009F38AC"/>
    <w:rsid w:val="009F3DC0"/>
    <w:rsid w:val="009F42D8"/>
    <w:rsid w:val="009F4CB8"/>
    <w:rsid w:val="009F4E7F"/>
    <w:rsid w:val="009F52BF"/>
    <w:rsid w:val="009F53B6"/>
    <w:rsid w:val="009F57AC"/>
    <w:rsid w:val="009F59E8"/>
    <w:rsid w:val="009F63DA"/>
    <w:rsid w:val="009F6879"/>
    <w:rsid w:val="009F68E2"/>
    <w:rsid w:val="00A001D9"/>
    <w:rsid w:val="00A00DE3"/>
    <w:rsid w:val="00A0134A"/>
    <w:rsid w:val="00A01747"/>
    <w:rsid w:val="00A01DED"/>
    <w:rsid w:val="00A03EE9"/>
    <w:rsid w:val="00A049DC"/>
    <w:rsid w:val="00A04E1A"/>
    <w:rsid w:val="00A04EF6"/>
    <w:rsid w:val="00A04F83"/>
    <w:rsid w:val="00A0595E"/>
    <w:rsid w:val="00A05D31"/>
    <w:rsid w:val="00A064CE"/>
    <w:rsid w:val="00A068FF"/>
    <w:rsid w:val="00A06A85"/>
    <w:rsid w:val="00A06BCF"/>
    <w:rsid w:val="00A06C9C"/>
    <w:rsid w:val="00A06EFC"/>
    <w:rsid w:val="00A07013"/>
    <w:rsid w:val="00A07234"/>
    <w:rsid w:val="00A072DE"/>
    <w:rsid w:val="00A074E2"/>
    <w:rsid w:val="00A07996"/>
    <w:rsid w:val="00A079C4"/>
    <w:rsid w:val="00A07DF5"/>
    <w:rsid w:val="00A10223"/>
    <w:rsid w:val="00A102D6"/>
    <w:rsid w:val="00A109A9"/>
    <w:rsid w:val="00A10F5E"/>
    <w:rsid w:val="00A11005"/>
    <w:rsid w:val="00A117F8"/>
    <w:rsid w:val="00A11956"/>
    <w:rsid w:val="00A11D5E"/>
    <w:rsid w:val="00A11FB5"/>
    <w:rsid w:val="00A12B13"/>
    <w:rsid w:val="00A131B4"/>
    <w:rsid w:val="00A133F8"/>
    <w:rsid w:val="00A13650"/>
    <w:rsid w:val="00A13C36"/>
    <w:rsid w:val="00A13D9B"/>
    <w:rsid w:val="00A14032"/>
    <w:rsid w:val="00A14528"/>
    <w:rsid w:val="00A14843"/>
    <w:rsid w:val="00A14C8A"/>
    <w:rsid w:val="00A15031"/>
    <w:rsid w:val="00A1572B"/>
    <w:rsid w:val="00A15B79"/>
    <w:rsid w:val="00A15C0C"/>
    <w:rsid w:val="00A15F6B"/>
    <w:rsid w:val="00A160E1"/>
    <w:rsid w:val="00A166C1"/>
    <w:rsid w:val="00A166C7"/>
    <w:rsid w:val="00A167E2"/>
    <w:rsid w:val="00A16CAE"/>
    <w:rsid w:val="00A16DA4"/>
    <w:rsid w:val="00A1723F"/>
    <w:rsid w:val="00A20B3D"/>
    <w:rsid w:val="00A21053"/>
    <w:rsid w:val="00A211EB"/>
    <w:rsid w:val="00A2189F"/>
    <w:rsid w:val="00A21CB6"/>
    <w:rsid w:val="00A21D01"/>
    <w:rsid w:val="00A21F94"/>
    <w:rsid w:val="00A2222E"/>
    <w:rsid w:val="00A22674"/>
    <w:rsid w:val="00A22909"/>
    <w:rsid w:val="00A22A21"/>
    <w:rsid w:val="00A22A6D"/>
    <w:rsid w:val="00A22EF1"/>
    <w:rsid w:val="00A23180"/>
    <w:rsid w:val="00A24311"/>
    <w:rsid w:val="00A24750"/>
    <w:rsid w:val="00A254A4"/>
    <w:rsid w:val="00A2566F"/>
    <w:rsid w:val="00A2619F"/>
    <w:rsid w:val="00A2656D"/>
    <w:rsid w:val="00A26B9B"/>
    <w:rsid w:val="00A26D6D"/>
    <w:rsid w:val="00A27974"/>
    <w:rsid w:val="00A302EA"/>
    <w:rsid w:val="00A30CB8"/>
    <w:rsid w:val="00A310BE"/>
    <w:rsid w:val="00A31106"/>
    <w:rsid w:val="00A317B9"/>
    <w:rsid w:val="00A3232E"/>
    <w:rsid w:val="00A327B4"/>
    <w:rsid w:val="00A3283F"/>
    <w:rsid w:val="00A32E31"/>
    <w:rsid w:val="00A33294"/>
    <w:rsid w:val="00A3389D"/>
    <w:rsid w:val="00A33A24"/>
    <w:rsid w:val="00A34732"/>
    <w:rsid w:val="00A35255"/>
    <w:rsid w:val="00A356EC"/>
    <w:rsid w:val="00A357B7"/>
    <w:rsid w:val="00A35C2C"/>
    <w:rsid w:val="00A35E0C"/>
    <w:rsid w:val="00A360B1"/>
    <w:rsid w:val="00A36389"/>
    <w:rsid w:val="00A369A7"/>
    <w:rsid w:val="00A36DAB"/>
    <w:rsid w:val="00A36E9D"/>
    <w:rsid w:val="00A36F40"/>
    <w:rsid w:val="00A37722"/>
    <w:rsid w:val="00A37A28"/>
    <w:rsid w:val="00A4198C"/>
    <w:rsid w:val="00A42180"/>
    <w:rsid w:val="00A429E1"/>
    <w:rsid w:val="00A42B4B"/>
    <w:rsid w:val="00A42C12"/>
    <w:rsid w:val="00A42EA9"/>
    <w:rsid w:val="00A42FDF"/>
    <w:rsid w:val="00A430A0"/>
    <w:rsid w:val="00A43238"/>
    <w:rsid w:val="00A4338C"/>
    <w:rsid w:val="00A43551"/>
    <w:rsid w:val="00A436A4"/>
    <w:rsid w:val="00A43813"/>
    <w:rsid w:val="00A43A7D"/>
    <w:rsid w:val="00A43DC3"/>
    <w:rsid w:val="00A44180"/>
    <w:rsid w:val="00A44AA7"/>
    <w:rsid w:val="00A44C82"/>
    <w:rsid w:val="00A44CC0"/>
    <w:rsid w:val="00A44ED5"/>
    <w:rsid w:val="00A45193"/>
    <w:rsid w:val="00A453F2"/>
    <w:rsid w:val="00A45C05"/>
    <w:rsid w:val="00A463A8"/>
    <w:rsid w:val="00A46F8C"/>
    <w:rsid w:val="00A47544"/>
    <w:rsid w:val="00A47636"/>
    <w:rsid w:val="00A4794B"/>
    <w:rsid w:val="00A47E5D"/>
    <w:rsid w:val="00A50A9C"/>
    <w:rsid w:val="00A50BD0"/>
    <w:rsid w:val="00A50C38"/>
    <w:rsid w:val="00A50EC8"/>
    <w:rsid w:val="00A515F5"/>
    <w:rsid w:val="00A5196B"/>
    <w:rsid w:val="00A51E7A"/>
    <w:rsid w:val="00A526ED"/>
    <w:rsid w:val="00A52895"/>
    <w:rsid w:val="00A52C77"/>
    <w:rsid w:val="00A52CAC"/>
    <w:rsid w:val="00A52E49"/>
    <w:rsid w:val="00A52F9E"/>
    <w:rsid w:val="00A53456"/>
    <w:rsid w:val="00A535BB"/>
    <w:rsid w:val="00A53F72"/>
    <w:rsid w:val="00A5407E"/>
    <w:rsid w:val="00A54346"/>
    <w:rsid w:val="00A545AC"/>
    <w:rsid w:val="00A5463E"/>
    <w:rsid w:val="00A54830"/>
    <w:rsid w:val="00A548C9"/>
    <w:rsid w:val="00A54C7C"/>
    <w:rsid w:val="00A55231"/>
    <w:rsid w:val="00A552C4"/>
    <w:rsid w:val="00A55BAC"/>
    <w:rsid w:val="00A567C0"/>
    <w:rsid w:val="00A5705C"/>
    <w:rsid w:val="00A57388"/>
    <w:rsid w:val="00A60382"/>
    <w:rsid w:val="00A60526"/>
    <w:rsid w:val="00A605F5"/>
    <w:rsid w:val="00A60777"/>
    <w:rsid w:val="00A60B55"/>
    <w:rsid w:val="00A60B60"/>
    <w:rsid w:val="00A60DA1"/>
    <w:rsid w:val="00A60EBF"/>
    <w:rsid w:val="00A61765"/>
    <w:rsid w:val="00A617BE"/>
    <w:rsid w:val="00A618FA"/>
    <w:rsid w:val="00A61CD3"/>
    <w:rsid w:val="00A61D6D"/>
    <w:rsid w:val="00A6246F"/>
    <w:rsid w:val="00A6263F"/>
    <w:rsid w:val="00A63128"/>
    <w:rsid w:val="00A631CC"/>
    <w:rsid w:val="00A63C33"/>
    <w:rsid w:val="00A63CDB"/>
    <w:rsid w:val="00A63F63"/>
    <w:rsid w:val="00A64057"/>
    <w:rsid w:val="00A64106"/>
    <w:rsid w:val="00A648B6"/>
    <w:rsid w:val="00A64946"/>
    <w:rsid w:val="00A64E82"/>
    <w:rsid w:val="00A650F6"/>
    <w:rsid w:val="00A651DC"/>
    <w:rsid w:val="00A65599"/>
    <w:rsid w:val="00A656FD"/>
    <w:rsid w:val="00A661DA"/>
    <w:rsid w:val="00A66557"/>
    <w:rsid w:val="00A66C09"/>
    <w:rsid w:val="00A66F64"/>
    <w:rsid w:val="00A67342"/>
    <w:rsid w:val="00A67753"/>
    <w:rsid w:val="00A67C2E"/>
    <w:rsid w:val="00A67CA2"/>
    <w:rsid w:val="00A70410"/>
    <w:rsid w:val="00A705CA"/>
    <w:rsid w:val="00A707A6"/>
    <w:rsid w:val="00A71170"/>
    <w:rsid w:val="00A718DB"/>
    <w:rsid w:val="00A71B08"/>
    <w:rsid w:val="00A71C2D"/>
    <w:rsid w:val="00A71C83"/>
    <w:rsid w:val="00A71F4E"/>
    <w:rsid w:val="00A721C5"/>
    <w:rsid w:val="00A723C5"/>
    <w:rsid w:val="00A72564"/>
    <w:rsid w:val="00A72896"/>
    <w:rsid w:val="00A728E8"/>
    <w:rsid w:val="00A73A6F"/>
    <w:rsid w:val="00A74001"/>
    <w:rsid w:val="00A7467F"/>
    <w:rsid w:val="00A748F6"/>
    <w:rsid w:val="00A7491E"/>
    <w:rsid w:val="00A74B22"/>
    <w:rsid w:val="00A74EA0"/>
    <w:rsid w:val="00A75306"/>
    <w:rsid w:val="00A7559E"/>
    <w:rsid w:val="00A75CD3"/>
    <w:rsid w:val="00A76B77"/>
    <w:rsid w:val="00A76B99"/>
    <w:rsid w:val="00A76D52"/>
    <w:rsid w:val="00A77098"/>
    <w:rsid w:val="00A77772"/>
    <w:rsid w:val="00A77844"/>
    <w:rsid w:val="00A779ED"/>
    <w:rsid w:val="00A77A9F"/>
    <w:rsid w:val="00A77C19"/>
    <w:rsid w:val="00A80A3B"/>
    <w:rsid w:val="00A80EEE"/>
    <w:rsid w:val="00A80F67"/>
    <w:rsid w:val="00A81249"/>
    <w:rsid w:val="00A816BE"/>
    <w:rsid w:val="00A81785"/>
    <w:rsid w:val="00A81AD5"/>
    <w:rsid w:val="00A81CC6"/>
    <w:rsid w:val="00A81D8C"/>
    <w:rsid w:val="00A81EED"/>
    <w:rsid w:val="00A83552"/>
    <w:rsid w:val="00A844BF"/>
    <w:rsid w:val="00A84908"/>
    <w:rsid w:val="00A84B16"/>
    <w:rsid w:val="00A84DA7"/>
    <w:rsid w:val="00A84F0A"/>
    <w:rsid w:val="00A86273"/>
    <w:rsid w:val="00A86B8A"/>
    <w:rsid w:val="00A87004"/>
    <w:rsid w:val="00A873A7"/>
    <w:rsid w:val="00A8745C"/>
    <w:rsid w:val="00A90C5B"/>
    <w:rsid w:val="00A9100E"/>
    <w:rsid w:val="00A910BB"/>
    <w:rsid w:val="00A91615"/>
    <w:rsid w:val="00A9162E"/>
    <w:rsid w:val="00A91689"/>
    <w:rsid w:val="00A919D4"/>
    <w:rsid w:val="00A91DFA"/>
    <w:rsid w:val="00A91ECB"/>
    <w:rsid w:val="00A91F04"/>
    <w:rsid w:val="00A920AD"/>
    <w:rsid w:val="00A920C4"/>
    <w:rsid w:val="00A92229"/>
    <w:rsid w:val="00A92996"/>
    <w:rsid w:val="00A92D6D"/>
    <w:rsid w:val="00A92F97"/>
    <w:rsid w:val="00A936E8"/>
    <w:rsid w:val="00A936FE"/>
    <w:rsid w:val="00A9394B"/>
    <w:rsid w:val="00A93E66"/>
    <w:rsid w:val="00A93EA8"/>
    <w:rsid w:val="00A94041"/>
    <w:rsid w:val="00A94390"/>
    <w:rsid w:val="00A94B75"/>
    <w:rsid w:val="00A94C07"/>
    <w:rsid w:val="00A96067"/>
    <w:rsid w:val="00A960B9"/>
    <w:rsid w:val="00A961BA"/>
    <w:rsid w:val="00A97B6D"/>
    <w:rsid w:val="00A97FD7"/>
    <w:rsid w:val="00AA0D79"/>
    <w:rsid w:val="00AA0E31"/>
    <w:rsid w:val="00AA103A"/>
    <w:rsid w:val="00AA1886"/>
    <w:rsid w:val="00AA19A8"/>
    <w:rsid w:val="00AA2154"/>
    <w:rsid w:val="00AA2792"/>
    <w:rsid w:val="00AA29FA"/>
    <w:rsid w:val="00AA2EB5"/>
    <w:rsid w:val="00AA352C"/>
    <w:rsid w:val="00AA3A05"/>
    <w:rsid w:val="00AA3FB3"/>
    <w:rsid w:val="00AA4244"/>
    <w:rsid w:val="00AA42D6"/>
    <w:rsid w:val="00AA4A7F"/>
    <w:rsid w:val="00AA57EF"/>
    <w:rsid w:val="00AA5ECC"/>
    <w:rsid w:val="00AA6972"/>
    <w:rsid w:val="00AA6A4F"/>
    <w:rsid w:val="00AA6B81"/>
    <w:rsid w:val="00AA6D00"/>
    <w:rsid w:val="00AA6DD6"/>
    <w:rsid w:val="00AA70E7"/>
    <w:rsid w:val="00AA7296"/>
    <w:rsid w:val="00AA763F"/>
    <w:rsid w:val="00AA7A5A"/>
    <w:rsid w:val="00AA7D5B"/>
    <w:rsid w:val="00AB02E2"/>
    <w:rsid w:val="00AB03E4"/>
    <w:rsid w:val="00AB0B93"/>
    <w:rsid w:val="00AB1101"/>
    <w:rsid w:val="00AB12B3"/>
    <w:rsid w:val="00AB17CF"/>
    <w:rsid w:val="00AB1910"/>
    <w:rsid w:val="00AB1AAC"/>
    <w:rsid w:val="00AB1F74"/>
    <w:rsid w:val="00AB2722"/>
    <w:rsid w:val="00AB27C6"/>
    <w:rsid w:val="00AB2AA3"/>
    <w:rsid w:val="00AB312E"/>
    <w:rsid w:val="00AB3361"/>
    <w:rsid w:val="00AB3395"/>
    <w:rsid w:val="00AB3528"/>
    <w:rsid w:val="00AB3BDE"/>
    <w:rsid w:val="00AB3CC6"/>
    <w:rsid w:val="00AB4005"/>
    <w:rsid w:val="00AB40B2"/>
    <w:rsid w:val="00AB4518"/>
    <w:rsid w:val="00AB4B0F"/>
    <w:rsid w:val="00AB4C65"/>
    <w:rsid w:val="00AB4EDA"/>
    <w:rsid w:val="00AB5301"/>
    <w:rsid w:val="00AB539C"/>
    <w:rsid w:val="00AB5934"/>
    <w:rsid w:val="00AB5A4E"/>
    <w:rsid w:val="00AB5DFB"/>
    <w:rsid w:val="00AB6AEE"/>
    <w:rsid w:val="00AB6B34"/>
    <w:rsid w:val="00AB6C34"/>
    <w:rsid w:val="00AB70F4"/>
    <w:rsid w:val="00AB75FB"/>
    <w:rsid w:val="00AC033A"/>
    <w:rsid w:val="00AC0877"/>
    <w:rsid w:val="00AC0D86"/>
    <w:rsid w:val="00AC0EB4"/>
    <w:rsid w:val="00AC0EF2"/>
    <w:rsid w:val="00AC1538"/>
    <w:rsid w:val="00AC1633"/>
    <w:rsid w:val="00AC1821"/>
    <w:rsid w:val="00AC1EC6"/>
    <w:rsid w:val="00AC252D"/>
    <w:rsid w:val="00AC2AAE"/>
    <w:rsid w:val="00AC382B"/>
    <w:rsid w:val="00AC3F2F"/>
    <w:rsid w:val="00AC42F7"/>
    <w:rsid w:val="00AC4856"/>
    <w:rsid w:val="00AC49D0"/>
    <w:rsid w:val="00AC4AB6"/>
    <w:rsid w:val="00AC4E87"/>
    <w:rsid w:val="00AC5031"/>
    <w:rsid w:val="00AC5036"/>
    <w:rsid w:val="00AC5487"/>
    <w:rsid w:val="00AC558D"/>
    <w:rsid w:val="00AC6816"/>
    <w:rsid w:val="00AC6AAF"/>
    <w:rsid w:val="00AC6B65"/>
    <w:rsid w:val="00AC6D8B"/>
    <w:rsid w:val="00AC7735"/>
    <w:rsid w:val="00AC7EBB"/>
    <w:rsid w:val="00AD01D3"/>
    <w:rsid w:val="00AD05F3"/>
    <w:rsid w:val="00AD0888"/>
    <w:rsid w:val="00AD0D0E"/>
    <w:rsid w:val="00AD13F8"/>
    <w:rsid w:val="00AD162E"/>
    <w:rsid w:val="00AD194A"/>
    <w:rsid w:val="00AD2120"/>
    <w:rsid w:val="00AD2C59"/>
    <w:rsid w:val="00AD33CC"/>
    <w:rsid w:val="00AD3F06"/>
    <w:rsid w:val="00AD41DB"/>
    <w:rsid w:val="00AD436D"/>
    <w:rsid w:val="00AD4A2C"/>
    <w:rsid w:val="00AD4DA6"/>
    <w:rsid w:val="00AD4E90"/>
    <w:rsid w:val="00AD5445"/>
    <w:rsid w:val="00AD691C"/>
    <w:rsid w:val="00AD69EF"/>
    <w:rsid w:val="00AD7B81"/>
    <w:rsid w:val="00AD7BE3"/>
    <w:rsid w:val="00AD7C5D"/>
    <w:rsid w:val="00AE0076"/>
    <w:rsid w:val="00AE00EC"/>
    <w:rsid w:val="00AE030A"/>
    <w:rsid w:val="00AE07F9"/>
    <w:rsid w:val="00AE094D"/>
    <w:rsid w:val="00AE0AAA"/>
    <w:rsid w:val="00AE0BF6"/>
    <w:rsid w:val="00AE1CBB"/>
    <w:rsid w:val="00AE1E72"/>
    <w:rsid w:val="00AE1FEB"/>
    <w:rsid w:val="00AE20C8"/>
    <w:rsid w:val="00AE21D3"/>
    <w:rsid w:val="00AE3749"/>
    <w:rsid w:val="00AE39EE"/>
    <w:rsid w:val="00AE3C17"/>
    <w:rsid w:val="00AE3C2E"/>
    <w:rsid w:val="00AE3EBB"/>
    <w:rsid w:val="00AE4730"/>
    <w:rsid w:val="00AE4C8F"/>
    <w:rsid w:val="00AE4CAE"/>
    <w:rsid w:val="00AE5062"/>
    <w:rsid w:val="00AE57C5"/>
    <w:rsid w:val="00AE64CF"/>
    <w:rsid w:val="00AE6774"/>
    <w:rsid w:val="00AE6AFA"/>
    <w:rsid w:val="00AE6DB0"/>
    <w:rsid w:val="00AE714F"/>
    <w:rsid w:val="00AE7180"/>
    <w:rsid w:val="00AE75B6"/>
    <w:rsid w:val="00AE7961"/>
    <w:rsid w:val="00AF0507"/>
    <w:rsid w:val="00AF05C7"/>
    <w:rsid w:val="00AF0C5A"/>
    <w:rsid w:val="00AF15FB"/>
    <w:rsid w:val="00AF1620"/>
    <w:rsid w:val="00AF1D31"/>
    <w:rsid w:val="00AF2430"/>
    <w:rsid w:val="00AF26F0"/>
    <w:rsid w:val="00AF2D70"/>
    <w:rsid w:val="00AF2EE5"/>
    <w:rsid w:val="00AF3207"/>
    <w:rsid w:val="00AF323D"/>
    <w:rsid w:val="00AF3DA8"/>
    <w:rsid w:val="00AF454A"/>
    <w:rsid w:val="00AF49E7"/>
    <w:rsid w:val="00AF4A2C"/>
    <w:rsid w:val="00AF4A65"/>
    <w:rsid w:val="00AF56DB"/>
    <w:rsid w:val="00AF5F00"/>
    <w:rsid w:val="00AF6694"/>
    <w:rsid w:val="00AF69CB"/>
    <w:rsid w:val="00AF6C21"/>
    <w:rsid w:val="00AF6DAD"/>
    <w:rsid w:val="00AF6FBF"/>
    <w:rsid w:val="00AF7135"/>
    <w:rsid w:val="00AF7680"/>
    <w:rsid w:val="00AF773F"/>
    <w:rsid w:val="00B005BA"/>
    <w:rsid w:val="00B00778"/>
    <w:rsid w:val="00B010B3"/>
    <w:rsid w:val="00B01449"/>
    <w:rsid w:val="00B01C12"/>
    <w:rsid w:val="00B01F78"/>
    <w:rsid w:val="00B02006"/>
    <w:rsid w:val="00B02971"/>
    <w:rsid w:val="00B029C2"/>
    <w:rsid w:val="00B0361E"/>
    <w:rsid w:val="00B036C8"/>
    <w:rsid w:val="00B03EBA"/>
    <w:rsid w:val="00B043D8"/>
    <w:rsid w:val="00B04516"/>
    <w:rsid w:val="00B048CA"/>
    <w:rsid w:val="00B04DF9"/>
    <w:rsid w:val="00B06354"/>
    <w:rsid w:val="00B066A1"/>
    <w:rsid w:val="00B06EB3"/>
    <w:rsid w:val="00B074FA"/>
    <w:rsid w:val="00B07701"/>
    <w:rsid w:val="00B07E07"/>
    <w:rsid w:val="00B11045"/>
    <w:rsid w:val="00B11081"/>
    <w:rsid w:val="00B110CB"/>
    <w:rsid w:val="00B11586"/>
    <w:rsid w:val="00B11625"/>
    <w:rsid w:val="00B12016"/>
    <w:rsid w:val="00B12210"/>
    <w:rsid w:val="00B123B5"/>
    <w:rsid w:val="00B12506"/>
    <w:rsid w:val="00B12A35"/>
    <w:rsid w:val="00B12EA0"/>
    <w:rsid w:val="00B135EF"/>
    <w:rsid w:val="00B1382B"/>
    <w:rsid w:val="00B13B73"/>
    <w:rsid w:val="00B13D9C"/>
    <w:rsid w:val="00B14675"/>
    <w:rsid w:val="00B14907"/>
    <w:rsid w:val="00B15356"/>
    <w:rsid w:val="00B15B4F"/>
    <w:rsid w:val="00B16351"/>
    <w:rsid w:val="00B16A5A"/>
    <w:rsid w:val="00B16A86"/>
    <w:rsid w:val="00B16C0E"/>
    <w:rsid w:val="00B20B89"/>
    <w:rsid w:val="00B2117F"/>
    <w:rsid w:val="00B211E7"/>
    <w:rsid w:val="00B2143C"/>
    <w:rsid w:val="00B225E5"/>
    <w:rsid w:val="00B22608"/>
    <w:rsid w:val="00B228A4"/>
    <w:rsid w:val="00B233B4"/>
    <w:rsid w:val="00B242D6"/>
    <w:rsid w:val="00B24502"/>
    <w:rsid w:val="00B24C2D"/>
    <w:rsid w:val="00B2532C"/>
    <w:rsid w:val="00B25552"/>
    <w:rsid w:val="00B25ABB"/>
    <w:rsid w:val="00B25D74"/>
    <w:rsid w:val="00B25F4C"/>
    <w:rsid w:val="00B2613C"/>
    <w:rsid w:val="00B26FD2"/>
    <w:rsid w:val="00B270A5"/>
    <w:rsid w:val="00B27C17"/>
    <w:rsid w:val="00B27C89"/>
    <w:rsid w:val="00B30394"/>
    <w:rsid w:val="00B30641"/>
    <w:rsid w:val="00B30C53"/>
    <w:rsid w:val="00B30D04"/>
    <w:rsid w:val="00B30DD2"/>
    <w:rsid w:val="00B30E12"/>
    <w:rsid w:val="00B31004"/>
    <w:rsid w:val="00B31888"/>
    <w:rsid w:val="00B31A8E"/>
    <w:rsid w:val="00B31C1B"/>
    <w:rsid w:val="00B31C76"/>
    <w:rsid w:val="00B327FC"/>
    <w:rsid w:val="00B32833"/>
    <w:rsid w:val="00B32BBC"/>
    <w:rsid w:val="00B331D1"/>
    <w:rsid w:val="00B332B8"/>
    <w:rsid w:val="00B3342F"/>
    <w:rsid w:val="00B33DFD"/>
    <w:rsid w:val="00B34497"/>
    <w:rsid w:val="00B349FB"/>
    <w:rsid w:val="00B34B05"/>
    <w:rsid w:val="00B34C06"/>
    <w:rsid w:val="00B350F7"/>
    <w:rsid w:val="00B35F6D"/>
    <w:rsid w:val="00B35FBF"/>
    <w:rsid w:val="00B36DEF"/>
    <w:rsid w:val="00B370DE"/>
    <w:rsid w:val="00B3759A"/>
    <w:rsid w:val="00B37640"/>
    <w:rsid w:val="00B3768C"/>
    <w:rsid w:val="00B37800"/>
    <w:rsid w:val="00B378AE"/>
    <w:rsid w:val="00B37C35"/>
    <w:rsid w:val="00B37C61"/>
    <w:rsid w:val="00B37C74"/>
    <w:rsid w:val="00B405D4"/>
    <w:rsid w:val="00B418E8"/>
    <w:rsid w:val="00B422D5"/>
    <w:rsid w:val="00B42F48"/>
    <w:rsid w:val="00B44588"/>
    <w:rsid w:val="00B446D0"/>
    <w:rsid w:val="00B44800"/>
    <w:rsid w:val="00B44B26"/>
    <w:rsid w:val="00B4500A"/>
    <w:rsid w:val="00B453E4"/>
    <w:rsid w:val="00B46C1F"/>
    <w:rsid w:val="00B46C4F"/>
    <w:rsid w:val="00B47018"/>
    <w:rsid w:val="00B4710A"/>
    <w:rsid w:val="00B47418"/>
    <w:rsid w:val="00B475D4"/>
    <w:rsid w:val="00B47B27"/>
    <w:rsid w:val="00B500CF"/>
    <w:rsid w:val="00B50651"/>
    <w:rsid w:val="00B51CE7"/>
    <w:rsid w:val="00B51DBC"/>
    <w:rsid w:val="00B52DF4"/>
    <w:rsid w:val="00B5346E"/>
    <w:rsid w:val="00B5390B"/>
    <w:rsid w:val="00B539A0"/>
    <w:rsid w:val="00B53BF0"/>
    <w:rsid w:val="00B54A11"/>
    <w:rsid w:val="00B54BDA"/>
    <w:rsid w:val="00B55696"/>
    <w:rsid w:val="00B55BA1"/>
    <w:rsid w:val="00B56012"/>
    <w:rsid w:val="00B56462"/>
    <w:rsid w:val="00B564F2"/>
    <w:rsid w:val="00B57007"/>
    <w:rsid w:val="00B57684"/>
    <w:rsid w:val="00B576BE"/>
    <w:rsid w:val="00B576D6"/>
    <w:rsid w:val="00B578DF"/>
    <w:rsid w:val="00B57AE3"/>
    <w:rsid w:val="00B60379"/>
    <w:rsid w:val="00B60979"/>
    <w:rsid w:val="00B60B6B"/>
    <w:rsid w:val="00B610F3"/>
    <w:rsid w:val="00B61344"/>
    <w:rsid w:val="00B61945"/>
    <w:rsid w:val="00B61A22"/>
    <w:rsid w:val="00B62078"/>
    <w:rsid w:val="00B6258E"/>
    <w:rsid w:val="00B627A7"/>
    <w:rsid w:val="00B62923"/>
    <w:rsid w:val="00B62C0E"/>
    <w:rsid w:val="00B62E8E"/>
    <w:rsid w:val="00B62FE7"/>
    <w:rsid w:val="00B6356E"/>
    <w:rsid w:val="00B63703"/>
    <w:rsid w:val="00B63C23"/>
    <w:rsid w:val="00B6436E"/>
    <w:rsid w:val="00B64C27"/>
    <w:rsid w:val="00B6549C"/>
    <w:rsid w:val="00B6555F"/>
    <w:rsid w:val="00B65668"/>
    <w:rsid w:val="00B65D36"/>
    <w:rsid w:val="00B664EA"/>
    <w:rsid w:val="00B669CE"/>
    <w:rsid w:val="00B66C16"/>
    <w:rsid w:val="00B66CFF"/>
    <w:rsid w:val="00B6746E"/>
    <w:rsid w:val="00B67B8B"/>
    <w:rsid w:val="00B70C53"/>
    <w:rsid w:val="00B70C98"/>
    <w:rsid w:val="00B70D72"/>
    <w:rsid w:val="00B70F31"/>
    <w:rsid w:val="00B70FD4"/>
    <w:rsid w:val="00B70FE0"/>
    <w:rsid w:val="00B710EE"/>
    <w:rsid w:val="00B718F5"/>
    <w:rsid w:val="00B72671"/>
    <w:rsid w:val="00B736DF"/>
    <w:rsid w:val="00B73D3F"/>
    <w:rsid w:val="00B73DF0"/>
    <w:rsid w:val="00B74C42"/>
    <w:rsid w:val="00B75362"/>
    <w:rsid w:val="00B75848"/>
    <w:rsid w:val="00B763A5"/>
    <w:rsid w:val="00B765A5"/>
    <w:rsid w:val="00B766D5"/>
    <w:rsid w:val="00B774C1"/>
    <w:rsid w:val="00B77692"/>
    <w:rsid w:val="00B77744"/>
    <w:rsid w:val="00B77A9E"/>
    <w:rsid w:val="00B8081E"/>
    <w:rsid w:val="00B809BD"/>
    <w:rsid w:val="00B816ED"/>
    <w:rsid w:val="00B8202A"/>
    <w:rsid w:val="00B8203C"/>
    <w:rsid w:val="00B82F83"/>
    <w:rsid w:val="00B8310C"/>
    <w:rsid w:val="00B8380F"/>
    <w:rsid w:val="00B83A12"/>
    <w:rsid w:val="00B83E75"/>
    <w:rsid w:val="00B83EAE"/>
    <w:rsid w:val="00B83F2D"/>
    <w:rsid w:val="00B8465D"/>
    <w:rsid w:val="00B8578D"/>
    <w:rsid w:val="00B8637C"/>
    <w:rsid w:val="00B866E1"/>
    <w:rsid w:val="00B873EE"/>
    <w:rsid w:val="00B90C01"/>
    <w:rsid w:val="00B90FE2"/>
    <w:rsid w:val="00B91248"/>
    <w:rsid w:val="00B915A7"/>
    <w:rsid w:val="00B91E3C"/>
    <w:rsid w:val="00B921DB"/>
    <w:rsid w:val="00B92CEE"/>
    <w:rsid w:val="00B936CC"/>
    <w:rsid w:val="00B9383D"/>
    <w:rsid w:val="00B938F9"/>
    <w:rsid w:val="00B93B0C"/>
    <w:rsid w:val="00B93CF9"/>
    <w:rsid w:val="00B94119"/>
    <w:rsid w:val="00B94258"/>
    <w:rsid w:val="00B9439A"/>
    <w:rsid w:val="00B9439F"/>
    <w:rsid w:val="00B94DB7"/>
    <w:rsid w:val="00B951EB"/>
    <w:rsid w:val="00B9550B"/>
    <w:rsid w:val="00B95F6B"/>
    <w:rsid w:val="00B9624C"/>
    <w:rsid w:val="00B962F3"/>
    <w:rsid w:val="00B963DF"/>
    <w:rsid w:val="00B96545"/>
    <w:rsid w:val="00B969CC"/>
    <w:rsid w:val="00B96A2A"/>
    <w:rsid w:val="00B96A70"/>
    <w:rsid w:val="00B974D3"/>
    <w:rsid w:val="00B97842"/>
    <w:rsid w:val="00B9791A"/>
    <w:rsid w:val="00B979D9"/>
    <w:rsid w:val="00B97E4C"/>
    <w:rsid w:val="00B97F84"/>
    <w:rsid w:val="00BA0057"/>
    <w:rsid w:val="00BA007A"/>
    <w:rsid w:val="00BA00A0"/>
    <w:rsid w:val="00BA0270"/>
    <w:rsid w:val="00BA0516"/>
    <w:rsid w:val="00BA0BDB"/>
    <w:rsid w:val="00BA1154"/>
    <w:rsid w:val="00BA1823"/>
    <w:rsid w:val="00BA1826"/>
    <w:rsid w:val="00BA19FE"/>
    <w:rsid w:val="00BA20FF"/>
    <w:rsid w:val="00BA2BC0"/>
    <w:rsid w:val="00BA2EBD"/>
    <w:rsid w:val="00BA3023"/>
    <w:rsid w:val="00BA3648"/>
    <w:rsid w:val="00BA3D29"/>
    <w:rsid w:val="00BA3D82"/>
    <w:rsid w:val="00BA3F04"/>
    <w:rsid w:val="00BA43A7"/>
    <w:rsid w:val="00BA43B9"/>
    <w:rsid w:val="00BA44E6"/>
    <w:rsid w:val="00BA4B4F"/>
    <w:rsid w:val="00BA4EF6"/>
    <w:rsid w:val="00BA50D8"/>
    <w:rsid w:val="00BA5744"/>
    <w:rsid w:val="00BA578F"/>
    <w:rsid w:val="00BA5880"/>
    <w:rsid w:val="00BA58A4"/>
    <w:rsid w:val="00BA67EF"/>
    <w:rsid w:val="00BA6A7B"/>
    <w:rsid w:val="00BA75C2"/>
    <w:rsid w:val="00BA77FC"/>
    <w:rsid w:val="00BA7A11"/>
    <w:rsid w:val="00BA7AC1"/>
    <w:rsid w:val="00BA7B45"/>
    <w:rsid w:val="00BA7C77"/>
    <w:rsid w:val="00BA7E02"/>
    <w:rsid w:val="00BB00B4"/>
    <w:rsid w:val="00BB0A3E"/>
    <w:rsid w:val="00BB0B56"/>
    <w:rsid w:val="00BB12E3"/>
    <w:rsid w:val="00BB163A"/>
    <w:rsid w:val="00BB2928"/>
    <w:rsid w:val="00BB32FB"/>
    <w:rsid w:val="00BB3AEF"/>
    <w:rsid w:val="00BB433F"/>
    <w:rsid w:val="00BB4698"/>
    <w:rsid w:val="00BB501B"/>
    <w:rsid w:val="00BB5062"/>
    <w:rsid w:val="00BB593B"/>
    <w:rsid w:val="00BB6174"/>
    <w:rsid w:val="00BB6256"/>
    <w:rsid w:val="00BB645B"/>
    <w:rsid w:val="00BB650D"/>
    <w:rsid w:val="00BB6839"/>
    <w:rsid w:val="00BB71A7"/>
    <w:rsid w:val="00BB7D3A"/>
    <w:rsid w:val="00BB7D4F"/>
    <w:rsid w:val="00BC0153"/>
    <w:rsid w:val="00BC01B6"/>
    <w:rsid w:val="00BC0742"/>
    <w:rsid w:val="00BC0AA9"/>
    <w:rsid w:val="00BC0BA7"/>
    <w:rsid w:val="00BC0D0E"/>
    <w:rsid w:val="00BC125B"/>
    <w:rsid w:val="00BC14E7"/>
    <w:rsid w:val="00BC151B"/>
    <w:rsid w:val="00BC16DB"/>
    <w:rsid w:val="00BC1C74"/>
    <w:rsid w:val="00BC22D8"/>
    <w:rsid w:val="00BC2701"/>
    <w:rsid w:val="00BC2D02"/>
    <w:rsid w:val="00BC359D"/>
    <w:rsid w:val="00BC3786"/>
    <w:rsid w:val="00BC3AE5"/>
    <w:rsid w:val="00BC3B31"/>
    <w:rsid w:val="00BC4449"/>
    <w:rsid w:val="00BC4530"/>
    <w:rsid w:val="00BC46EF"/>
    <w:rsid w:val="00BC48FC"/>
    <w:rsid w:val="00BC4934"/>
    <w:rsid w:val="00BC4B1D"/>
    <w:rsid w:val="00BC4C76"/>
    <w:rsid w:val="00BC574E"/>
    <w:rsid w:val="00BC5CD5"/>
    <w:rsid w:val="00BC5D3B"/>
    <w:rsid w:val="00BC674E"/>
    <w:rsid w:val="00BC68B3"/>
    <w:rsid w:val="00BC71FA"/>
    <w:rsid w:val="00BC726E"/>
    <w:rsid w:val="00BC7353"/>
    <w:rsid w:val="00BC73F3"/>
    <w:rsid w:val="00BC7487"/>
    <w:rsid w:val="00BC758A"/>
    <w:rsid w:val="00BC7B58"/>
    <w:rsid w:val="00BC7C4D"/>
    <w:rsid w:val="00BD01BE"/>
    <w:rsid w:val="00BD04E4"/>
    <w:rsid w:val="00BD05D6"/>
    <w:rsid w:val="00BD09C6"/>
    <w:rsid w:val="00BD12EA"/>
    <w:rsid w:val="00BD140C"/>
    <w:rsid w:val="00BD1ACD"/>
    <w:rsid w:val="00BD1CD1"/>
    <w:rsid w:val="00BD1E59"/>
    <w:rsid w:val="00BD213C"/>
    <w:rsid w:val="00BD27C0"/>
    <w:rsid w:val="00BD338D"/>
    <w:rsid w:val="00BD343C"/>
    <w:rsid w:val="00BD371C"/>
    <w:rsid w:val="00BD3C93"/>
    <w:rsid w:val="00BD4DC7"/>
    <w:rsid w:val="00BD52D8"/>
    <w:rsid w:val="00BD620A"/>
    <w:rsid w:val="00BD6347"/>
    <w:rsid w:val="00BD6456"/>
    <w:rsid w:val="00BD6F89"/>
    <w:rsid w:val="00BD76A6"/>
    <w:rsid w:val="00BD77C3"/>
    <w:rsid w:val="00BD7BE8"/>
    <w:rsid w:val="00BE0126"/>
    <w:rsid w:val="00BE0A02"/>
    <w:rsid w:val="00BE1378"/>
    <w:rsid w:val="00BE18A3"/>
    <w:rsid w:val="00BE21CF"/>
    <w:rsid w:val="00BE289A"/>
    <w:rsid w:val="00BE2BAA"/>
    <w:rsid w:val="00BE2F77"/>
    <w:rsid w:val="00BE311B"/>
    <w:rsid w:val="00BE31BB"/>
    <w:rsid w:val="00BE4C98"/>
    <w:rsid w:val="00BE4E61"/>
    <w:rsid w:val="00BE5E31"/>
    <w:rsid w:val="00BE5F6A"/>
    <w:rsid w:val="00BE67D8"/>
    <w:rsid w:val="00BE686B"/>
    <w:rsid w:val="00BE71E3"/>
    <w:rsid w:val="00BE73AC"/>
    <w:rsid w:val="00BE7926"/>
    <w:rsid w:val="00BE7E9C"/>
    <w:rsid w:val="00BF050A"/>
    <w:rsid w:val="00BF060B"/>
    <w:rsid w:val="00BF12AD"/>
    <w:rsid w:val="00BF170D"/>
    <w:rsid w:val="00BF1E74"/>
    <w:rsid w:val="00BF1E98"/>
    <w:rsid w:val="00BF266D"/>
    <w:rsid w:val="00BF2B41"/>
    <w:rsid w:val="00BF36C7"/>
    <w:rsid w:val="00BF3953"/>
    <w:rsid w:val="00BF3CA1"/>
    <w:rsid w:val="00BF4AA4"/>
    <w:rsid w:val="00BF5083"/>
    <w:rsid w:val="00BF562F"/>
    <w:rsid w:val="00BF57AC"/>
    <w:rsid w:val="00BF605C"/>
    <w:rsid w:val="00BF6509"/>
    <w:rsid w:val="00BF6662"/>
    <w:rsid w:val="00BF6745"/>
    <w:rsid w:val="00BF690D"/>
    <w:rsid w:val="00BF6A60"/>
    <w:rsid w:val="00BF6DDD"/>
    <w:rsid w:val="00BF6F9F"/>
    <w:rsid w:val="00BF6FB9"/>
    <w:rsid w:val="00BF7194"/>
    <w:rsid w:val="00BF7917"/>
    <w:rsid w:val="00BF79E4"/>
    <w:rsid w:val="00BF7E28"/>
    <w:rsid w:val="00C0035B"/>
    <w:rsid w:val="00C021B1"/>
    <w:rsid w:val="00C02589"/>
    <w:rsid w:val="00C029AE"/>
    <w:rsid w:val="00C02C9F"/>
    <w:rsid w:val="00C02D4F"/>
    <w:rsid w:val="00C03A7F"/>
    <w:rsid w:val="00C03B92"/>
    <w:rsid w:val="00C04B07"/>
    <w:rsid w:val="00C056AE"/>
    <w:rsid w:val="00C05AE2"/>
    <w:rsid w:val="00C05BC1"/>
    <w:rsid w:val="00C05E37"/>
    <w:rsid w:val="00C065E3"/>
    <w:rsid w:val="00C06A2D"/>
    <w:rsid w:val="00C0707C"/>
    <w:rsid w:val="00C07CBA"/>
    <w:rsid w:val="00C07F43"/>
    <w:rsid w:val="00C10077"/>
    <w:rsid w:val="00C107CD"/>
    <w:rsid w:val="00C10839"/>
    <w:rsid w:val="00C113CC"/>
    <w:rsid w:val="00C11458"/>
    <w:rsid w:val="00C117AA"/>
    <w:rsid w:val="00C1183F"/>
    <w:rsid w:val="00C12132"/>
    <w:rsid w:val="00C12F78"/>
    <w:rsid w:val="00C13278"/>
    <w:rsid w:val="00C13610"/>
    <w:rsid w:val="00C139D3"/>
    <w:rsid w:val="00C13A5B"/>
    <w:rsid w:val="00C13C97"/>
    <w:rsid w:val="00C13E5B"/>
    <w:rsid w:val="00C14744"/>
    <w:rsid w:val="00C14835"/>
    <w:rsid w:val="00C14E06"/>
    <w:rsid w:val="00C14EFF"/>
    <w:rsid w:val="00C153FF"/>
    <w:rsid w:val="00C1584C"/>
    <w:rsid w:val="00C15EAA"/>
    <w:rsid w:val="00C160DC"/>
    <w:rsid w:val="00C162D0"/>
    <w:rsid w:val="00C16C18"/>
    <w:rsid w:val="00C16EE0"/>
    <w:rsid w:val="00C170F0"/>
    <w:rsid w:val="00C20420"/>
    <w:rsid w:val="00C21135"/>
    <w:rsid w:val="00C2113D"/>
    <w:rsid w:val="00C21EB8"/>
    <w:rsid w:val="00C2282C"/>
    <w:rsid w:val="00C22928"/>
    <w:rsid w:val="00C22A5C"/>
    <w:rsid w:val="00C22A95"/>
    <w:rsid w:val="00C22EF2"/>
    <w:rsid w:val="00C23EE0"/>
    <w:rsid w:val="00C23F42"/>
    <w:rsid w:val="00C24232"/>
    <w:rsid w:val="00C24293"/>
    <w:rsid w:val="00C24917"/>
    <w:rsid w:val="00C2668E"/>
    <w:rsid w:val="00C26C24"/>
    <w:rsid w:val="00C26D7C"/>
    <w:rsid w:val="00C27F08"/>
    <w:rsid w:val="00C30018"/>
    <w:rsid w:val="00C303C1"/>
    <w:rsid w:val="00C31323"/>
    <w:rsid w:val="00C31507"/>
    <w:rsid w:val="00C317C9"/>
    <w:rsid w:val="00C31F9D"/>
    <w:rsid w:val="00C31FBF"/>
    <w:rsid w:val="00C31FC9"/>
    <w:rsid w:val="00C32123"/>
    <w:rsid w:val="00C32576"/>
    <w:rsid w:val="00C3259A"/>
    <w:rsid w:val="00C32D28"/>
    <w:rsid w:val="00C32F32"/>
    <w:rsid w:val="00C33348"/>
    <w:rsid w:val="00C339D1"/>
    <w:rsid w:val="00C33A11"/>
    <w:rsid w:val="00C33A6B"/>
    <w:rsid w:val="00C33BCD"/>
    <w:rsid w:val="00C33E42"/>
    <w:rsid w:val="00C33ED1"/>
    <w:rsid w:val="00C3441E"/>
    <w:rsid w:val="00C345BA"/>
    <w:rsid w:val="00C346AB"/>
    <w:rsid w:val="00C34B63"/>
    <w:rsid w:val="00C35480"/>
    <w:rsid w:val="00C356DA"/>
    <w:rsid w:val="00C376EB"/>
    <w:rsid w:val="00C4026F"/>
    <w:rsid w:val="00C407E9"/>
    <w:rsid w:val="00C40879"/>
    <w:rsid w:val="00C40A09"/>
    <w:rsid w:val="00C40A85"/>
    <w:rsid w:val="00C40B11"/>
    <w:rsid w:val="00C41122"/>
    <w:rsid w:val="00C417E1"/>
    <w:rsid w:val="00C41BE0"/>
    <w:rsid w:val="00C41CFF"/>
    <w:rsid w:val="00C4232B"/>
    <w:rsid w:val="00C423B3"/>
    <w:rsid w:val="00C425F5"/>
    <w:rsid w:val="00C427DA"/>
    <w:rsid w:val="00C4287B"/>
    <w:rsid w:val="00C428AD"/>
    <w:rsid w:val="00C42C8D"/>
    <w:rsid w:val="00C43538"/>
    <w:rsid w:val="00C43C18"/>
    <w:rsid w:val="00C44608"/>
    <w:rsid w:val="00C446CF"/>
    <w:rsid w:val="00C44B99"/>
    <w:rsid w:val="00C44CDC"/>
    <w:rsid w:val="00C452E6"/>
    <w:rsid w:val="00C45405"/>
    <w:rsid w:val="00C4594D"/>
    <w:rsid w:val="00C46554"/>
    <w:rsid w:val="00C467A9"/>
    <w:rsid w:val="00C46DA9"/>
    <w:rsid w:val="00C475E9"/>
    <w:rsid w:val="00C47C90"/>
    <w:rsid w:val="00C5040D"/>
    <w:rsid w:val="00C50477"/>
    <w:rsid w:val="00C507CB"/>
    <w:rsid w:val="00C50816"/>
    <w:rsid w:val="00C50F17"/>
    <w:rsid w:val="00C50FA6"/>
    <w:rsid w:val="00C512E8"/>
    <w:rsid w:val="00C5162C"/>
    <w:rsid w:val="00C517B0"/>
    <w:rsid w:val="00C524A9"/>
    <w:rsid w:val="00C52AAF"/>
    <w:rsid w:val="00C52DB5"/>
    <w:rsid w:val="00C52F08"/>
    <w:rsid w:val="00C53065"/>
    <w:rsid w:val="00C530E2"/>
    <w:rsid w:val="00C535E6"/>
    <w:rsid w:val="00C53AAD"/>
    <w:rsid w:val="00C53D8A"/>
    <w:rsid w:val="00C544CD"/>
    <w:rsid w:val="00C54F69"/>
    <w:rsid w:val="00C552F4"/>
    <w:rsid w:val="00C55307"/>
    <w:rsid w:val="00C55439"/>
    <w:rsid w:val="00C55664"/>
    <w:rsid w:val="00C55B13"/>
    <w:rsid w:val="00C55D2A"/>
    <w:rsid w:val="00C5610E"/>
    <w:rsid w:val="00C56153"/>
    <w:rsid w:val="00C56D80"/>
    <w:rsid w:val="00C56F8D"/>
    <w:rsid w:val="00C579D8"/>
    <w:rsid w:val="00C57E2A"/>
    <w:rsid w:val="00C60674"/>
    <w:rsid w:val="00C6077D"/>
    <w:rsid w:val="00C61025"/>
    <w:rsid w:val="00C61131"/>
    <w:rsid w:val="00C6167B"/>
    <w:rsid w:val="00C61751"/>
    <w:rsid w:val="00C61A2C"/>
    <w:rsid w:val="00C6211C"/>
    <w:rsid w:val="00C62B81"/>
    <w:rsid w:val="00C62C2F"/>
    <w:rsid w:val="00C62DC3"/>
    <w:rsid w:val="00C62EF1"/>
    <w:rsid w:val="00C63079"/>
    <w:rsid w:val="00C6312E"/>
    <w:rsid w:val="00C6379B"/>
    <w:rsid w:val="00C6391D"/>
    <w:rsid w:val="00C64215"/>
    <w:rsid w:val="00C64246"/>
    <w:rsid w:val="00C643C5"/>
    <w:rsid w:val="00C6489C"/>
    <w:rsid w:val="00C649C1"/>
    <w:rsid w:val="00C64F89"/>
    <w:rsid w:val="00C65538"/>
    <w:rsid w:val="00C65E2D"/>
    <w:rsid w:val="00C6628E"/>
    <w:rsid w:val="00C66892"/>
    <w:rsid w:val="00C6695E"/>
    <w:rsid w:val="00C66BCA"/>
    <w:rsid w:val="00C67B33"/>
    <w:rsid w:val="00C67D3B"/>
    <w:rsid w:val="00C70992"/>
    <w:rsid w:val="00C70C35"/>
    <w:rsid w:val="00C70E0D"/>
    <w:rsid w:val="00C719C4"/>
    <w:rsid w:val="00C71AA5"/>
    <w:rsid w:val="00C71EEA"/>
    <w:rsid w:val="00C7240C"/>
    <w:rsid w:val="00C7280C"/>
    <w:rsid w:val="00C7433B"/>
    <w:rsid w:val="00C74997"/>
    <w:rsid w:val="00C7506C"/>
    <w:rsid w:val="00C75130"/>
    <w:rsid w:val="00C7536C"/>
    <w:rsid w:val="00C75603"/>
    <w:rsid w:val="00C760A7"/>
    <w:rsid w:val="00C766A3"/>
    <w:rsid w:val="00C80493"/>
    <w:rsid w:val="00C80952"/>
    <w:rsid w:val="00C80A16"/>
    <w:rsid w:val="00C83186"/>
    <w:rsid w:val="00C83DA9"/>
    <w:rsid w:val="00C83EB7"/>
    <w:rsid w:val="00C83F80"/>
    <w:rsid w:val="00C8455D"/>
    <w:rsid w:val="00C8495B"/>
    <w:rsid w:val="00C84C33"/>
    <w:rsid w:val="00C8530D"/>
    <w:rsid w:val="00C856C0"/>
    <w:rsid w:val="00C85897"/>
    <w:rsid w:val="00C85A33"/>
    <w:rsid w:val="00C85E2D"/>
    <w:rsid w:val="00C85EE8"/>
    <w:rsid w:val="00C8606C"/>
    <w:rsid w:val="00C86589"/>
    <w:rsid w:val="00C86E39"/>
    <w:rsid w:val="00C8744A"/>
    <w:rsid w:val="00C87452"/>
    <w:rsid w:val="00C8782C"/>
    <w:rsid w:val="00C8793F"/>
    <w:rsid w:val="00C906BA"/>
    <w:rsid w:val="00C91938"/>
    <w:rsid w:val="00C91C74"/>
    <w:rsid w:val="00C93007"/>
    <w:rsid w:val="00C93107"/>
    <w:rsid w:val="00C93700"/>
    <w:rsid w:val="00C93790"/>
    <w:rsid w:val="00C9385E"/>
    <w:rsid w:val="00C9399A"/>
    <w:rsid w:val="00C939EF"/>
    <w:rsid w:val="00C949B2"/>
    <w:rsid w:val="00C94F85"/>
    <w:rsid w:val="00C9511C"/>
    <w:rsid w:val="00C954E8"/>
    <w:rsid w:val="00C95913"/>
    <w:rsid w:val="00C95A95"/>
    <w:rsid w:val="00C96055"/>
    <w:rsid w:val="00C96450"/>
    <w:rsid w:val="00C966C3"/>
    <w:rsid w:val="00C9671E"/>
    <w:rsid w:val="00C96C70"/>
    <w:rsid w:val="00C96DDB"/>
    <w:rsid w:val="00C9768D"/>
    <w:rsid w:val="00C97820"/>
    <w:rsid w:val="00C97F4C"/>
    <w:rsid w:val="00CA0704"/>
    <w:rsid w:val="00CA0BFE"/>
    <w:rsid w:val="00CA0C4E"/>
    <w:rsid w:val="00CA0D7A"/>
    <w:rsid w:val="00CA1025"/>
    <w:rsid w:val="00CA19F3"/>
    <w:rsid w:val="00CA1B2E"/>
    <w:rsid w:val="00CA2415"/>
    <w:rsid w:val="00CA2EA4"/>
    <w:rsid w:val="00CA3144"/>
    <w:rsid w:val="00CA328F"/>
    <w:rsid w:val="00CA32F8"/>
    <w:rsid w:val="00CA33D5"/>
    <w:rsid w:val="00CA3554"/>
    <w:rsid w:val="00CA3E07"/>
    <w:rsid w:val="00CA3E9D"/>
    <w:rsid w:val="00CA4131"/>
    <w:rsid w:val="00CA43FD"/>
    <w:rsid w:val="00CA4A13"/>
    <w:rsid w:val="00CA4A87"/>
    <w:rsid w:val="00CA4F55"/>
    <w:rsid w:val="00CA5A72"/>
    <w:rsid w:val="00CA5F5D"/>
    <w:rsid w:val="00CA6AB2"/>
    <w:rsid w:val="00CA731C"/>
    <w:rsid w:val="00CA7709"/>
    <w:rsid w:val="00CA7A72"/>
    <w:rsid w:val="00CB06F4"/>
    <w:rsid w:val="00CB0FC4"/>
    <w:rsid w:val="00CB0FF4"/>
    <w:rsid w:val="00CB14F1"/>
    <w:rsid w:val="00CB1B43"/>
    <w:rsid w:val="00CB2447"/>
    <w:rsid w:val="00CB260C"/>
    <w:rsid w:val="00CB2F3D"/>
    <w:rsid w:val="00CB34BC"/>
    <w:rsid w:val="00CB4181"/>
    <w:rsid w:val="00CB4590"/>
    <w:rsid w:val="00CB4A95"/>
    <w:rsid w:val="00CB58C7"/>
    <w:rsid w:val="00CB58D8"/>
    <w:rsid w:val="00CB59CD"/>
    <w:rsid w:val="00CB5EC4"/>
    <w:rsid w:val="00CB615F"/>
    <w:rsid w:val="00CB6B4B"/>
    <w:rsid w:val="00CB6EDA"/>
    <w:rsid w:val="00CB76F9"/>
    <w:rsid w:val="00CB7B02"/>
    <w:rsid w:val="00CC0398"/>
    <w:rsid w:val="00CC0684"/>
    <w:rsid w:val="00CC10D8"/>
    <w:rsid w:val="00CC1667"/>
    <w:rsid w:val="00CC1E96"/>
    <w:rsid w:val="00CC2287"/>
    <w:rsid w:val="00CC23DF"/>
    <w:rsid w:val="00CC2531"/>
    <w:rsid w:val="00CC2A69"/>
    <w:rsid w:val="00CC30D6"/>
    <w:rsid w:val="00CC3117"/>
    <w:rsid w:val="00CC3301"/>
    <w:rsid w:val="00CC3E0A"/>
    <w:rsid w:val="00CC43DA"/>
    <w:rsid w:val="00CC44E2"/>
    <w:rsid w:val="00CC5046"/>
    <w:rsid w:val="00CC50FA"/>
    <w:rsid w:val="00CC58B6"/>
    <w:rsid w:val="00CC6047"/>
    <w:rsid w:val="00CC6319"/>
    <w:rsid w:val="00CC634D"/>
    <w:rsid w:val="00CC6F83"/>
    <w:rsid w:val="00CC7103"/>
    <w:rsid w:val="00CC79CD"/>
    <w:rsid w:val="00CC79D2"/>
    <w:rsid w:val="00CD016A"/>
    <w:rsid w:val="00CD0808"/>
    <w:rsid w:val="00CD0D98"/>
    <w:rsid w:val="00CD14E6"/>
    <w:rsid w:val="00CD1D69"/>
    <w:rsid w:val="00CD1EBA"/>
    <w:rsid w:val="00CD2787"/>
    <w:rsid w:val="00CD3BCB"/>
    <w:rsid w:val="00CD400C"/>
    <w:rsid w:val="00CD4125"/>
    <w:rsid w:val="00CD42C4"/>
    <w:rsid w:val="00CD45EA"/>
    <w:rsid w:val="00CD46AE"/>
    <w:rsid w:val="00CD5231"/>
    <w:rsid w:val="00CD5347"/>
    <w:rsid w:val="00CD589E"/>
    <w:rsid w:val="00CD623C"/>
    <w:rsid w:val="00CD6328"/>
    <w:rsid w:val="00CD6372"/>
    <w:rsid w:val="00CD67EE"/>
    <w:rsid w:val="00CD69B5"/>
    <w:rsid w:val="00CD70E2"/>
    <w:rsid w:val="00CD7562"/>
    <w:rsid w:val="00CE0470"/>
    <w:rsid w:val="00CE081F"/>
    <w:rsid w:val="00CE0CA3"/>
    <w:rsid w:val="00CE1099"/>
    <w:rsid w:val="00CE143B"/>
    <w:rsid w:val="00CE144E"/>
    <w:rsid w:val="00CE1506"/>
    <w:rsid w:val="00CE1C6F"/>
    <w:rsid w:val="00CE1DD8"/>
    <w:rsid w:val="00CE2910"/>
    <w:rsid w:val="00CE2D1E"/>
    <w:rsid w:val="00CE2EB9"/>
    <w:rsid w:val="00CE51FA"/>
    <w:rsid w:val="00CE548C"/>
    <w:rsid w:val="00CE577B"/>
    <w:rsid w:val="00CE5EF5"/>
    <w:rsid w:val="00CE6001"/>
    <w:rsid w:val="00CE6226"/>
    <w:rsid w:val="00CE6311"/>
    <w:rsid w:val="00CE651B"/>
    <w:rsid w:val="00CE6982"/>
    <w:rsid w:val="00CE6D1E"/>
    <w:rsid w:val="00CE7151"/>
    <w:rsid w:val="00CF02EF"/>
    <w:rsid w:val="00CF0861"/>
    <w:rsid w:val="00CF0954"/>
    <w:rsid w:val="00CF0B14"/>
    <w:rsid w:val="00CF1B6C"/>
    <w:rsid w:val="00CF1CEF"/>
    <w:rsid w:val="00CF1D8D"/>
    <w:rsid w:val="00CF21F8"/>
    <w:rsid w:val="00CF2571"/>
    <w:rsid w:val="00CF29B7"/>
    <w:rsid w:val="00CF2D24"/>
    <w:rsid w:val="00CF30D0"/>
    <w:rsid w:val="00CF38B1"/>
    <w:rsid w:val="00CF3D70"/>
    <w:rsid w:val="00CF44FA"/>
    <w:rsid w:val="00CF4BB9"/>
    <w:rsid w:val="00CF4E81"/>
    <w:rsid w:val="00CF5227"/>
    <w:rsid w:val="00CF5537"/>
    <w:rsid w:val="00CF619A"/>
    <w:rsid w:val="00CF644D"/>
    <w:rsid w:val="00CF6A72"/>
    <w:rsid w:val="00CF7CFF"/>
    <w:rsid w:val="00CF7D80"/>
    <w:rsid w:val="00D00056"/>
    <w:rsid w:val="00D00754"/>
    <w:rsid w:val="00D0145B"/>
    <w:rsid w:val="00D014C7"/>
    <w:rsid w:val="00D01913"/>
    <w:rsid w:val="00D0225E"/>
    <w:rsid w:val="00D024D8"/>
    <w:rsid w:val="00D0276A"/>
    <w:rsid w:val="00D02915"/>
    <w:rsid w:val="00D02B53"/>
    <w:rsid w:val="00D03DA3"/>
    <w:rsid w:val="00D04466"/>
    <w:rsid w:val="00D046A3"/>
    <w:rsid w:val="00D0498A"/>
    <w:rsid w:val="00D04CFD"/>
    <w:rsid w:val="00D04D44"/>
    <w:rsid w:val="00D050C1"/>
    <w:rsid w:val="00D05381"/>
    <w:rsid w:val="00D05407"/>
    <w:rsid w:val="00D05688"/>
    <w:rsid w:val="00D057BE"/>
    <w:rsid w:val="00D058C5"/>
    <w:rsid w:val="00D05961"/>
    <w:rsid w:val="00D05D1F"/>
    <w:rsid w:val="00D05F9D"/>
    <w:rsid w:val="00D06022"/>
    <w:rsid w:val="00D0703A"/>
    <w:rsid w:val="00D07074"/>
    <w:rsid w:val="00D10307"/>
    <w:rsid w:val="00D103D6"/>
    <w:rsid w:val="00D10457"/>
    <w:rsid w:val="00D10C21"/>
    <w:rsid w:val="00D10CCF"/>
    <w:rsid w:val="00D10FD0"/>
    <w:rsid w:val="00D117D2"/>
    <w:rsid w:val="00D118A9"/>
    <w:rsid w:val="00D11F59"/>
    <w:rsid w:val="00D12A50"/>
    <w:rsid w:val="00D12C77"/>
    <w:rsid w:val="00D130C2"/>
    <w:rsid w:val="00D13D89"/>
    <w:rsid w:val="00D149E1"/>
    <w:rsid w:val="00D149FB"/>
    <w:rsid w:val="00D14D9E"/>
    <w:rsid w:val="00D15F94"/>
    <w:rsid w:val="00D15FC6"/>
    <w:rsid w:val="00D161DB"/>
    <w:rsid w:val="00D1692A"/>
    <w:rsid w:val="00D169B8"/>
    <w:rsid w:val="00D16B30"/>
    <w:rsid w:val="00D1761A"/>
    <w:rsid w:val="00D178A1"/>
    <w:rsid w:val="00D20145"/>
    <w:rsid w:val="00D2050C"/>
    <w:rsid w:val="00D2070D"/>
    <w:rsid w:val="00D20B15"/>
    <w:rsid w:val="00D2113F"/>
    <w:rsid w:val="00D21EF5"/>
    <w:rsid w:val="00D22036"/>
    <w:rsid w:val="00D2230D"/>
    <w:rsid w:val="00D2261A"/>
    <w:rsid w:val="00D226EC"/>
    <w:rsid w:val="00D22A10"/>
    <w:rsid w:val="00D22BB6"/>
    <w:rsid w:val="00D23315"/>
    <w:rsid w:val="00D23318"/>
    <w:rsid w:val="00D23415"/>
    <w:rsid w:val="00D23629"/>
    <w:rsid w:val="00D241D3"/>
    <w:rsid w:val="00D244A6"/>
    <w:rsid w:val="00D2468E"/>
    <w:rsid w:val="00D25229"/>
    <w:rsid w:val="00D2548E"/>
    <w:rsid w:val="00D25B0B"/>
    <w:rsid w:val="00D25C91"/>
    <w:rsid w:val="00D2637C"/>
    <w:rsid w:val="00D267D9"/>
    <w:rsid w:val="00D26C26"/>
    <w:rsid w:val="00D27057"/>
    <w:rsid w:val="00D27159"/>
    <w:rsid w:val="00D27655"/>
    <w:rsid w:val="00D27D4B"/>
    <w:rsid w:val="00D27E95"/>
    <w:rsid w:val="00D30501"/>
    <w:rsid w:val="00D3086D"/>
    <w:rsid w:val="00D30FFA"/>
    <w:rsid w:val="00D3110A"/>
    <w:rsid w:val="00D32361"/>
    <w:rsid w:val="00D32497"/>
    <w:rsid w:val="00D3263A"/>
    <w:rsid w:val="00D326CF"/>
    <w:rsid w:val="00D32ABE"/>
    <w:rsid w:val="00D335E0"/>
    <w:rsid w:val="00D336A8"/>
    <w:rsid w:val="00D33B34"/>
    <w:rsid w:val="00D33CBA"/>
    <w:rsid w:val="00D33E41"/>
    <w:rsid w:val="00D34053"/>
    <w:rsid w:val="00D342EF"/>
    <w:rsid w:val="00D3435B"/>
    <w:rsid w:val="00D34AD3"/>
    <w:rsid w:val="00D350B8"/>
    <w:rsid w:val="00D35C36"/>
    <w:rsid w:val="00D35C4D"/>
    <w:rsid w:val="00D363FD"/>
    <w:rsid w:val="00D369B4"/>
    <w:rsid w:val="00D37157"/>
    <w:rsid w:val="00D37EB4"/>
    <w:rsid w:val="00D406A0"/>
    <w:rsid w:val="00D40B2F"/>
    <w:rsid w:val="00D40CC8"/>
    <w:rsid w:val="00D41089"/>
    <w:rsid w:val="00D41D26"/>
    <w:rsid w:val="00D41E45"/>
    <w:rsid w:val="00D41F02"/>
    <w:rsid w:val="00D4391A"/>
    <w:rsid w:val="00D43D4B"/>
    <w:rsid w:val="00D43DA7"/>
    <w:rsid w:val="00D43FB6"/>
    <w:rsid w:val="00D44060"/>
    <w:rsid w:val="00D447CE"/>
    <w:rsid w:val="00D4500A"/>
    <w:rsid w:val="00D45262"/>
    <w:rsid w:val="00D4539C"/>
    <w:rsid w:val="00D45D11"/>
    <w:rsid w:val="00D45D90"/>
    <w:rsid w:val="00D466F2"/>
    <w:rsid w:val="00D4696E"/>
    <w:rsid w:val="00D46B14"/>
    <w:rsid w:val="00D46B51"/>
    <w:rsid w:val="00D470D1"/>
    <w:rsid w:val="00D473CC"/>
    <w:rsid w:val="00D474F5"/>
    <w:rsid w:val="00D47834"/>
    <w:rsid w:val="00D5023C"/>
    <w:rsid w:val="00D50371"/>
    <w:rsid w:val="00D50621"/>
    <w:rsid w:val="00D50A57"/>
    <w:rsid w:val="00D5135D"/>
    <w:rsid w:val="00D5136D"/>
    <w:rsid w:val="00D51906"/>
    <w:rsid w:val="00D519C4"/>
    <w:rsid w:val="00D51D6D"/>
    <w:rsid w:val="00D52176"/>
    <w:rsid w:val="00D52360"/>
    <w:rsid w:val="00D52872"/>
    <w:rsid w:val="00D52930"/>
    <w:rsid w:val="00D52A89"/>
    <w:rsid w:val="00D52ED4"/>
    <w:rsid w:val="00D53226"/>
    <w:rsid w:val="00D533F1"/>
    <w:rsid w:val="00D53676"/>
    <w:rsid w:val="00D538AE"/>
    <w:rsid w:val="00D555E4"/>
    <w:rsid w:val="00D5588F"/>
    <w:rsid w:val="00D55AD6"/>
    <w:rsid w:val="00D56512"/>
    <w:rsid w:val="00D568FC"/>
    <w:rsid w:val="00D56E2A"/>
    <w:rsid w:val="00D57964"/>
    <w:rsid w:val="00D579A5"/>
    <w:rsid w:val="00D57AC5"/>
    <w:rsid w:val="00D57F99"/>
    <w:rsid w:val="00D60078"/>
    <w:rsid w:val="00D601C3"/>
    <w:rsid w:val="00D6056B"/>
    <w:rsid w:val="00D61AAD"/>
    <w:rsid w:val="00D61D82"/>
    <w:rsid w:val="00D62ADA"/>
    <w:rsid w:val="00D62B18"/>
    <w:rsid w:val="00D62C4C"/>
    <w:rsid w:val="00D62FFC"/>
    <w:rsid w:val="00D63548"/>
    <w:rsid w:val="00D6379C"/>
    <w:rsid w:val="00D6424B"/>
    <w:rsid w:val="00D644D4"/>
    <w:rsid w:val="00D64936"/>
    <w:rsid w:val="00D64B75"/>
    <w:rsid w:val="00D64F63"/>
    <w:rsid w:val="00D6547C"/>
    <w:rsid w:val="00D65841"/>
    <w:rsid w:val="00D65EFD"/>
    <w:rsid w:val="00D6603B"/>
    <w:rsid w:val="00D6606C"/>
    <w:rsid w:val="00D6627D"/>
    <w:rsid w:val="00D673B5"/>
    <w:rsid w:val="00D67610"/>
    <w:rsid w:val="00D6761B"/>
    <w:rsid w:val="00D67ADB"/>
    <w:rsid w:val="00D70077"/>
    <w:rsid w:val="00D70275"/>
    <w:rsid w:val="00D70613"/>
    <w:rsid w:val="00D70BA0"/>
    <w:rsid w:val="00D70EBB"/>
    <w:rsid w:val="00D716E4"/>
    <w:rsid w:val="00D7182C"/>
    <w:rsid w:val="00D71BEE"/>
    <w:rsid w:val="00D71BFE"/>
    <w:rsid w:val="00D72049"/>
    <w:rsid w:val="00D72346"/>
    <w:rsid w:val="00D724AE"/>
    <w:rsid w:val="00D72F76"/>
    <w:rsid w:val="00D7302B"/>
    <w:rsid w:val="00D735A7"/>
    <w:rsid w:val="00D73CAB"/>
    <w:rsid w:val="00D73E85"/>
    <w:rsid w:val="00D74321"/>
    <w:rsid w:val="00D74402"/>
    <w:rsid w:val="00D74CFE"/>
    <w:rsid w:val="00D74F79"/>
    <w:rsid w:val="00D75404"/>
    <w:rsid w:val="00D75B62"/>
    <w:rsid w:val="00D75C65"/>
    <w:rsid w:val="00D75E0A"/>
    <w:rsid w:val="00D7656C"/>
    <w:rsid w:val="00D76E22"/>
    <w:rsid w:val="00D76EE3"/>
    <w:rsid w:val="00D76FF4"/>
    <w:rsid w:val="00D77362"/>
    <w:rsid w:val="00D77A7B"/>
    <w:rsid w:val="00D8012D"/>
    <w:rsid w:val="00D803BB"/>
    <w:rsid w:val="00D804E7"/>
    <w:rsid w:val="00D805A6"/>
    <w:rsid w:val="00D808D4"/>
    <w:rsid w:val="00D813BC"/>
    <w:rsid w:val="00D81500"/>
    <w:rsid w:val="00D81507"/>
    <w:rsid w:val="00D816F5"/>
    <w:rsid w:val="00D81834"/>
    <w:rsid w:val="00D82493"/>
    <w:rsid w:val="00D827C8"/>
    <w:rsid w:val="00D828F4"/>
    <w:rsid w:val="00D82F4D"/>
    <w:rsid w:val="00D840AE"/>
    <w:rsid w:val="00D84493"/>
    <w:rsid w:val="00D8457B"/>
    <w:rsid w:val="00D84AEF"/>
    <w:rsid w:val="00D857A7"/>
    <w:rsid w:val="00D8614C"/>
    <w:rsid w:val="00D8660B"/>
    <w:rsid w:val="00D86637"/>
    <w:rsid w:val="00D867E2"/>
    <w:rsid w:val="00D86AF0"/>
    <w:rsid w:val="00D86B91"/>
    <w:rsid w:val="00D86EAC"/>
    <w:rsid w:val="00D872A7"/>
    <w:rsid w:val="00D87597"/>
    <w:rsid w:val="00D8790A"/>
    <w:rsid w:val="00D87ECA"/>
    <w:rsid w:val="00D90313"/>
    <w:rsid w:val="00D90314"/>
    <w:rsid w:val="00D909A5"/>
    <w:rsid w:val="00D91B0A"/>
    <w:rsid w:val="00D92412"/>
    <w:rsid w:val="00D92BAE"/>
    <w:rsid w:val="00D92C37"/>
    <w:rsid w:val="00D93242"/>
    <w:rsid w:val="00D93A53"/>
    <w:rsid w:val="00D93DC4"/>
    <w:rsid w:val="00D94140"/>
    <w:rsid w:val="00D9435F"/>
    <w:rsid w:val="00D95183"/>
    <w:rsid w:val="00D952C3"/>
    <w:rsid w:val="00D95939"/>
    <w:rsid w:val="00D95C80"/>
    <w:rsid w:val="00D96289"/>
    <w:rsid w:val="00D96413"/>
    <w:rsid w:val="00D965D5"/>
    <w:rsid w:val="00D96B8D"/>
    <w:rsid w:val="00D96C21"/>
    <w:rsid w:val="00D96D6B"/>
    <w:rsid w:val="00D96EAD"/>
    <w:rsid w:val="00D9778F"/>
    <w:rsid w:val="00D97A1E"/>
    <w:rsid w:val="00D97E7F"/>
    <w:rsid w:val="00DA017C"/>
    <w:rsid w:val="00DA063D"/>
    <w:rsid w:val="00DA08A5"/>
    <w:rsid w:val="00DA0F92"/>
    <w:rsid w:val="00DA12F9"/>
    <w:rsid w:val="00DA1572"/>
    <w:rsid w:val="00DA17D0"/>
    <w:rsid w:val="00DA2312"/>
    <w:rsid w:val="00DA2587"/>
    <w:rsid w:val="00DA286B"/>
    <w:rsid w:val="00DA2AAF"/>
    <w:rsid w:val="00DA2B96"/>
    <w:rsid w:val="00DA2C7E"/>
    <w:rsid w:val="00DA2EEC"/>
    <w:rsid w:val="00DA3312"/>
    <w:rsid w:val="00DA35DE"/>
    <w:rsid w:val="00DA3A6C"/>
    <w:rsid w:val="00DA3AD0"/>
    <w:rsid w:val="00DA3B27"/>
    <w:rsid w:val="00DA3BC6"/>
    <w:rsid w:val="00DA4614"/>
    <w:rsid w:val="00DA4ED9"/>
    <w:rsid w:val="00DA5E66"/>
    <w:rsid w:val="00DA6509"/>
    <w:rsid w:val="00DA6D50"/>
    <w:rsid w:val="00DA7030"/>
    <w:rsid w:val="00DA7214"/>
    <w:rsid w:val="00DA7E81"/>
    <w:rsid w:val="00DB0261"/>
    <w:rsid w:val="00DB03C6"/>
    <w:rsid w:val="00DB0723"/>
    <w:rsid w:val="00DB0845"/>
    <w:rsid w:val="00DB0967"/>
    <w:rsid w:val="00DB0A81"/>
    <w:rsid w:val="00DB10BC"/>
    <w:rsid w:val="00DB10F8"/>
    <w:rsid w:val="00DB2B50"/>
    <w:rsid w:val="00DB2E49"/>
    <w:rsid w:val="00DB3E1B"/>
    <w:rsid w:val="00DB4341"/>
    <w:rsid w:val="00DB43F1"/>
    <w:rsid w:val="00DB4A42"/>
    <w:rsid w:val="00DB4C85"/>
    <w:rsid w:val="00DB4F95"/>
    <w:rsid w:val="00DB51F3"/>
    <w:rsid w:val="00DB52E2"/>
    <w:rsid w:val="00DB5F98"/>
    <w:rsid w:val="00DB66B0"/>
    <w:rsid w:val="00DB6814"/>
    <w:rsid w:val="00DB7607"/>
    <w:rsid w:val="00DB7BAA"/>
    <w:rsid w:val="00DC051F"/>
    <w:rsid w:val="00DC09B0"/>
    <w:rsid w:val="00DC1163"/>
    <w:rsid w:val="00DC15C9"/>
    <w:rsid w:val="00DC1607"/>
    <w:rsid w:val="00DC16C0"/>
    <w:rsid w:val="00DC1B76"/>
    <w:rsid w:val="00DC1E26"/>
    <w:rsid w:val="00DC24CA"/>
    <w:rsid w:val="00DC3246"/>
    <w:rsid w:val="00DC4156"/>
    <w:rsid w:val="00DC46CC"/>
    <w:rsid w:val="00DC4B51"/>
    <w:rsid w:val="00DC4B9C"/>
    <w:rsid w:val="00DC4BD1"/>
    <w:rsid w:val="00DC4BEE"/>
    <w:rsid w:val="00DC4D80"/>
    <w:rsid w:val="00DC54F1"/>
    <w:rsid w:val="00DC586F"/>
    <w:rsid w:val="00DC5F4C"/>
    <w:rsid w:val="00DC600B"/>
    <w:rsid w:val="00DC6164"/>
    <w:rsid w:val="00DC65C1"/>
    <w:rsid w:val="00DC6CAB"/>
    <w:rsid w:val="00DC7217"/>
    <w:rsid w:val="00DC7674"/>
    <w:rsid w:val="00DD0D5E"/>
    <w:rsid w:val="00DD0E42"/>
    <w:rsid w:val="00DD1489"/>
    <w:rsid w:val="00DD1625"/>
    <w:rsid w:val="00DD1918"/>
    <w:rsid w:val="00DD1AB1"/>
    <w:rsid w:val="00DD1FC0"/>
    <w:rsid w:val="00DD2399"/>
    <w:rsid w:val="00DD24C4"/>
    <w:rsid w:val="00DD2743"/>
    <w:rsid w:val="00DD2E1A"/>
    <w:rsid w:val="00DD33BD"/>
    <w:rsid w:val="00DD3A00"/>
    <w:rsid w:val="00DD3D2E"/>
    <w:rsid w:val="00DD3EE1"/>
    <w:rsid w:val="00DD423E"/>
    <w:rsid w:val="00DD43E7"/>
    <w:rsid w:val="00DD4503"/>
    <w:rsid w:val="00DD4795"/>
    <w:rsid w:val="00DD47F3"/>
    <w:rsid w:val="00DD4B02"/>
    <w:rsid w:val="00DD4F3A"/>
    <w:rsid w:val="00DD5101"/>
    <w:rsid w:val="00DD52F4"/>
    <w:rsid w:val="00DD5405"/>
    <w:rsid w:val="00DD579D"/>
    <w:rsid w:val="00DD5810"/>
    <w:rsid w:val="00DD5C2E"/>
    <w:rsid w:val="00DD5E2B"/>
    <w:rsid w:val="00DD5F21"/>
    <w:rsid w:val="00DD68A3"/>
    <w:rsid w:val="00DD6C03"/>
    <w:rsid w:val="00DD7054"/>
    <w:rsid w:val="00DD770E"/>
    <w:rsid w:val="00DD78ED"/>
    <w:rsid w:val="00DD79CF"/>
    <w:rsid w:val="00DE051C"/>
    <w:rsid w:val="00DE0799"/>
    <w:rsid w:val="00DE1497"/>
    <w:rsid w:val="00DE19C3"/>
    <w:rsid w:val="00DE1E6E"/>
    <w:rsid w:val="00DE208E"/>
    <w:rsid w:val="00DE2139"/>
    <w:rsid w:val="00DE2EF1"/>
    <w:rsid w:val="00DE31E7"/>
    <w:rsid w:val="00DE3BF0"/>
    <w:rsid w:val="00DE3D70"/>
    <w:rsid w:val="00DE3F1F"/>
    <w:rsid w:val="00DE408B"/>
    <w:rsid w:val="00DE408D"/>
    <w:rsid w:val="00DE462E"/>
    <w:rsid w:val="00DE474E"/>
    <w:rsid w:val="00DE4C23"/>
    <w:rsid w:val="00DE5898"/>
    <w:rsid w:val="00DE5B4D"/>
    <w:rsid w:val="00DE5CC9"/>
    <w:rsid w:val="00DE628A"/>
    <w:rsid w:val="00DE646B"/>
    <w:rsid w:val="00DE73D6"/>
    <w:rsid w:val="00DE7E76"/>
    <w:rsid w:val="00DE7ED8"/>
    <w:rsid w:val="00DE7F0C"/>
    <w:rsid w:val="00DF00C7"/>
    <w:rsid w:val="00DF0270"/>
    <w:rsid w:val="00DF1E87"/>
    <w:rsid w:val="00DF2BEC"/>
    <w:rsid w:val="00DF315B"/>
    <w:rsid w:val="00DF31D4"/>
    <w:rsid w:val="00DF4417"/>
    <w:rsid w:val="00DF4643"/>
    <w:rsid w:val="00DF4D3E"/>
    <w:rsid w:val="00DF5272"/>
    <w:rsid w:val="00DF5638"/>
    <w:rsid w:val="00DF5860"/>
    <w:rsid w:val="00DF5B88"/>
    <w:rsid w:val="00DF5F42"/>
    <w:rsid w:val="00DF6150"/>
    <w:rsid w:val="00DF62F3"/>
    <w:rsid w:val="00DF6B4C"/>
    <w:rsid w:val="00DF6E23"/>
    <w:rsid w:val="00DF6ED4"/>
    <w:rsid w:val="00DF7BA9"/>
    <w:rsid w:val="00DF7BEC"/>
    <w:rsid w:val="00E009AC"/>
    <w:rsid w:val="00E010B5"/>
    <w:rsid w:val="00E017A9"/>
    <w:rsid w:val="00E01C2C"/>
    <w:rsid w:val="00E01C2D"/>
    <w:rsid w:val="00E02957"/>
    <w:rsid w:val="00E02C7E"/>
    <w:rsid w:val="00E02CCA"/>
    <w:rsid w:val="00E03F97"/>
    <w:rsid w:val="00E043D0"/>
    <w:rsid w:val="00E04457"/>
    <w:rsid w:val="00E04EB8"/>
    <w:rsid w:val="00E04F6D"/>
    <w:rsid w:val="00E05042"/>
    <w:rsid w:val="00E05911"/>
    <w:rsid w:val="00E05B26"/>
    <w:rsid w:val="00E05C21"/>
    <w:rsid w:val="00E05E81"/>
    <w:rsid w:val="00E0675A"/>
    <w:rsid w:val="00E06B7D"/>
    <w:rsid w:val="00E07553"/>
    <w:rsid w:val="00E07738"/>
    <w:rsid w:val="00E07A82"/>
    <w:rsid w:val="00E07C9D"/>
    <w:rsid w:val="00E07CE8"/>
    <w:rsid w:val="00E104CC"/>
    <w:rsid w:val="00E10C7C"/>
    <w:rsid w:val="00E1111A"/>
    <w:rsid w:val="00E11375"/>
    <w:rsid w:val="00E115F9"/>
    <w:rsid w:val="00E1163B"/>
    <w:rsid w:val="00E11CF6"/>
    <w:rsid w:val="00E14166"/>
    <w:rsid w:val="00E144CC"/>
    <w:rsid w:val="00E14533"/>
    <w:rsid w:val="00E14857"/>
    <w:rsid w:val="00E14985"/>
    <w:rsid w:val="00E14A44"/>
    <w:rsid w:val="00E15649"/>
    <w:rsid w:val="00E15791"/>
    <w:rsid w:val="00E159E1"/>
    <w:rsid w:val="00E15F66"/>
    <w:rsid w:val="00E16930"/>
    <w:rsid w:val="00E16A0D"/>
    <w:rsid w:val="00E17078"/>
    <w:rsid w:val="00E173C4"/>
    <w:rsid w:val="00E1764F"/>
    <w:rsid w:val="00E17CE2"/>
    <w:rsid w:val="00E2055B"/>
    <w:rsid w:val="00E20C66"/>
    <w:rsid w:val="00E20D2D"/>
    <w:rsid w:val="00E20D5F"/>
    <w:rsid w:val="00E2115B"/>
    <w:rsid w:val="00E220B8"/>
    <w:rsid w:val="00E22114"/>
    <w:rsid w:val="00E22642"/>
    <w:rsid w:val="00E22C45"/>
    <w:rsid w:val="00E230F7"/>
    <w:rsid w:val="00E23248"/>
    <w:rsid w:val="00E238A7"/>
    <w:rsid w:val="00E23A7E"/>
    <w:rsid w:val="00E23BA7"/>
    <w:rsid w:val="00E2487D"/>
    <w:rsid w:val="00E24C30"/>
    <w:rsid w:val="00E24CC1"/>
    <w:rsid w:val="00E24F0E"/>
    <w:rsid w:val="00E2546F"/>
    <w:rsid w:val="00E25729"/>
    <w:rsid w:val="00E25DED"/>
    <w:rsid w:val="00E26175"/>
    <w:rsid w:val="00E2708F"/>
    <w:rsid w:val="00E27B12"/>
    <w:rsid w:val="00E27F40"/>
    <w:rsid w:val="00E3014C"/>
    <w:rsid w:val="00E302DB"/>
    <w:rsid w:val="00E30366"/>
    <w:rsid w:val="00E30C25"/>
    <w:rsid w:val="00E31216"/>
    <w:rsid w:val="00E31ABD"/>
    <w:rsid w:val="00E32838"/>
    <w:rsid w:val="00E331EC"/>
    <w:rsid w:val="00E33FE5"/>
    <w:rsid w:val="00E34880"/>
    <w:rsid w:val="00E34B7D"/>
    <w:rsid w:val="00E34E95"/>
    <w:rsid w:val="00E34FF1"/>
    <w:rsid w:val="00E353F6"/>
    <w:rsid w:val="00E3586D"/>
    <w:rsid w:val="00E3596B"/>
    <w:rsid w:val="00E36030"/>
    <w:rsid w:val="00E363B1"/>
    <w:rsid w:val="00E363BD"/>
    <w:rsid w:val="00E3643E"/>
    <w:rsid w:val="00E365AA"/>
    <w:rsid w:val="00E376DA"/>
    <w:rsid w:val="00E4086B"/>
    <w:rsid w:val="00E41153"/>
    <w:rsid w:val="00E41697"/>
    <w:rsid w:val="00E41CD4"/>
    <w:rsid w:val="00E42421"/>
    <w:rsid w:val="00E4276E"/>
    <w:rsid w:val="00E42936"/>
    <w:rsid w:val="00E42B2D"/>
    <w:rsid w:val="00E42ECE"/>
    <w:rsid w:val="00E4304F"/>
    <w:rsid w:val="00E4306C"/>
    <w:rsid w:val="00E43F78"/>
    <w:rsid w:val="00E44E45"/>
    <w:rsid w:val="00E45C41"/>
    <w:rsid w:val="00E45EDF"/>
    <w:rsid w:val="00E45F0E"/>
    <w:rsid w:val="00E45F0F"/>
    <w:rsid w:val="00E4612C"/>
    <w:rsid w:val="00E462D8"/>
    <w:rsid w:val="00E4655F"/>
    <w:rsid w:val="00E46DA1"/>
    <w:rsid w:val="00E46DC0"/>
    <w:rsid w:val="00E47372"/>
    <w:rsid w:val="00E47626"/>
    <w:rsid w:val="00E503BD"/>
    <w:rsid w:val="00E50486"/>
    <w:rsid w:val="00E504C3"/>
    <w:rsid w:val="00E506CB"/>
    <w:rsid w:val="00E5072C"/>
    <w:rsid w:val="00E5090A"/>
    <w:rsid w:val="00E50C1E"/>
    <w:rsid w:val="00E5109C"/>
    <w:rsid w:val="00E51869"/>
    <w:rsid w:val="00E524CF"/>
    <w:rsid w:val="00E527D8"/>
    <w:rsid w:val="00E52B91"/>
    <w:rsid w:val="00E5383C"/>
    <w:rsid w:val="00E53B8D"/>
    <w:rsid w:val="00E5496A"/>
    <w:rsid w:val="00E54BA3"/>
    <w:rsid w:val="00E54C26"/>
    <w:rsid w:val="00E54ECF"/>
    <w:rsid w:val="00E550DF"/>
    <w:rsid w:val="00E553C9"/>
    <w:rsid w:val="00E55D40"/>
    <w:rsid w:val="00E562B5"/>
    <w:rsid w:val="00E562D6"/>
    <w:rsid w:val="00E56B71"/>
    <w:rsid w:val="00E6080C"/>
    <w:rsid w:val="00E60F6E"/>
    <w:rsid w:val="00E61B73"/>
    <w:rsid w:val="00E61F58"/>
    <w:rsid w:val="00E629CE"/>
    <w:rsid w:val="00E62BDA"/>
    <w:rsid w:val="00E6315D"/>
    <w:rsid w:val="00E631E7"/>
    <w:rsid w:val="00E63295"/>
    <w:rsid w:val="00E633E1"/>
    <w:rsid w:val="00E63B94"/>
    <w:rsid w:val="00E63C9F"/>
    <w:rsid w:val="00E63E5C"/>
    <w:rsid w:val="00E65473"/>
    <w:rsid w:val="00E65653"/>
    <w:rsid w:val="00E65AFE"/>
    <w:rsid w:val="00E665B1"/>
    <w:rsid w:val="00E66F62"/>
    <w:rsid w:val="00E6756B"/>
    <w:rsid w:val="00E6789F"/>
    <w:rsid w:val="00E70463"/>
    <w:rsid w:val="00E704B0"/>
    <w:rsid w:val="00E70833"/>
    <w:rsid w:val="00E70934"/>
    <w:rsid w:val="00E710DA"/>
    <w:rsid w:val="00E7149C"/>
    <w:rsid w:val="00E71740"/>
    <w:rsid w:val="00E71C4C"/>
    <w:rsid w:val="00E72139"/>
    <w:rsid w:val="00E726DE"/>
    <w:rsid w:val="00E7291B"/>
    <w:rsid w:val="00E74C1B"/>
    <w:rsid w:val="00E74F37"/>
    <w:rsid w:val="00E75520"/>
    <w:rsid w:val="00E75689"/>
    <w:rsid w:val="00E75880"/>
    <w:rsid w:val="00E75A12"/>
    <w:rsid w:val="00E766A6"/>
    <w:rsid w:val="00E7679D"/>
    <w:rsid w:val="00E772F5"/>
    <w:rsid w:val="00E77A39"/>
    <w:rsid w:val="00E77CE3"/>
    <w:rsid w:val="00E77E15"/>
    <w:rsid w:val="00E77EA8"/>
    <w:rsid w:val="00E80112"/>
    <w:rsid w:val="00E804C5"/>
    <w:rsid w:val="00E80941"/>
    <w:rsid w:val="00E80B38"/>
    <w:rsid w:val="00E80CE4"/>
    <w:rsid w:val="00E80EA4"/>
    <w:rsid w:val="00E81216"/>
    <w:rsid w:val="00E812C6"/>
    <w:rsid w:val="00E8143A"/>
    <w:rsid w:val="00E815CF"/>
    <w:rsid w:val="00E8176B"/>
    <w:rsid w:val="00E81A14"/>
    <w:rsid w:val="00E81A2D"/>
    <w:rsid w:val="00E81D02"/>
    <w:rsid w:val="00E81E33"/>
    <w:rsid w:val="00E81EC0"/>
    <w:rsid w:val="00E82D1D"/>
    <w:rsid w:val="00E82E57"/>
    <w:rsid w:val="00E82FA5"/>
    <w:rsid w:val="00E8390C"/>
    <w:rsid w:val="00E83B3D"/>
    <w:rsid w:val="00E83DC2"/>
    <w:rsid w:val="00E83E61"/>
    <w:rsid w:val="00E84403"/>
    <w:rsid w:val="00E851C5"/>
    <w:rsid w:val="00E855A0"/>
    <w:rsid w:val="00E85833"/>
    <w:rsid w:val="00E85A56"/>
    <w:rsid w:val="00E86A45"/>
    <w:rsid w:val="00E86BBF"/>
    <w:rsid w:val="00E86F58"/>
    <w:rsid w:val="00E86FC0"/>
    <w:rsid w:val="00E87055"/>
    <w:rsid w:val="00E8724A"/>
    <w:rsid w:val="00E9001D"/>
    <w:rsid w:val="00E900F0"/>
    <w:rsid w:val="00E902A6"/>
    <w:rsid w:val="00E905FB"/>
    <w:rsid w:val="00E90959"/>
    <w:rsid w:val="00E90F1E"/>
    <w:rsid w:val="00E919D2"/>
    <w:rsid w:val="00E91A18"/>
    <w:rsid w:val="00E9247C"/>
    <w:rsid w:val="00E929DB"/>
    <w:rsid w:val="00E92ABD"/>
    <w:rsid w:val="00E92FD7"/>
    <w:rsid w:val="00E93BA9"/>
    <w:rsid w:val="00E93D14"/>
    <w:rsid w:val="00E94625"/>
    <w:rsid w:val="00E94708"/>
    <w:rsid w:val="00E948A8"/>
    <w:rsid w:val="00E948D5"/>
    <w:rsid w:val="00E94E4A"/>
    <w:rsid w:val="00E951DF"/>
    <w:rsid w:val="00E951E7"/>
    <w:rsid w:val="00E95538"/>
    <w:rsid w:val="00E96207"/>
    <w:rsid w:val="00E97034"/>
    <w:rsid w:val="00E9740B"/>
    <w:rsid w:val="00E97506"/>
    <w:rsid w:val="00E975C9"/>
    <w:rsid w:val="00EA1A31"/>
    <w:rsid w:val="00EA1A45"/>
    <w:rsid w:val="00EA1E29"/>
    <w:rsid w:val="00EA2287"/>
    <w:rsid w:val="00EA26D6"/>
    <w:rsid w:val="00EA2788"/>
    <w:rsid w:val="00EA2E7B"/>
    <w:rsid w:val="00EA3246"/>
    <w:rsid w:val="00EA37A9"/>
    <w:rsid w:val="00EA388D"/>
    <w:rsid w:val="00EA3B99"/>
    <w:rsid w:val="00EA3C81"/>
    <w:rsid w:val="00EA5018"/>
    <w:rsid w:val="00EA518B"/>
    <w:rsid w:val="00EA52FE"/>
    <w:rsid w:val="00EA591E"/>
    <w:rsid w:val="00EA5BEC"/>
    <w:rsid w:val="00EA5C5A"/>
    <w:rsid w:val="00EA6137"/>
    <w:rsid w:val="00EA64D2"/>
    <w:rsid w:val="00EA7BAB"/>
    <w:rsid w:val="00EA7BE2"/>
    <w:rsid w:val="00EA7C04"/>
    <w:rsid w:val="00EB007E"/>
    <w:rsid w:val="00EB06DA"/>
    <w:rsid w:val="00EB07FE"/>
    <w:rsid w:val="00EB0B45"/>
    <w:rsid w:val="00EB0F87"/>
    <w:rsid w:val="00EB214C"/>
    <w:rsid w:val="00EB2790"/>
    <w:rsid w:val="00EB2A0A"/>
    <w:rsid w:val="00EB3257"/>
    <w:rsid w:val="00EB3A6C"/>
    <w:rsid w:val="00EB3B86"/>
    <w:rsid w:val="00EB3CCD"/>
    <w:rsid w:val="00EB3DEF"/>
    <w:rsid w:val="00EB420C"/>
    <w:rsid w:val="00EB42B6"/>
    <w:rsid w:val="00EB47FB"/>
    <w:rsid w:val="00EB481E"/>
    <w:rsid w:val="00EB4B59"/>
    <w:rsid w:val="00EB4DAD"/>
    <w:rsid w:val="00EB5101"/>
    <w:rsid w:val="00EB57E8"/>
    <w:rsid w:val="00EB5A2B"/>
    <w:rsid w:val="00EB607B"/>
    <w:rsid w:val="00EB70EA"/>
    <w:rsid w:val="00EC0059"/>
    <w:rsid w:val="00EC018E"/>
    <w:rsid w:val="00EC0A80"/>
    <w:rsid w:val="00EC0FA7"/>
    <w:rsid w:val="00EC116F"/>
    <w:rsid w:val="00EC1524"/>
    <w:rsid w:val="00EC1659"/>
    <w:rsid w:val="00EC182F"/>
    <w:rsid w:val="00EC19B3"/>
    <w:rsid w:val="00EC2C02"/>
    <w:rsid w:val="00EC2C74"/>
    <w:rsid w:val="00EC31C0"/>
    <w:rsid w:val="00EC31C7"/>
    <w:rsid w:val="00EC3458"/>
    <w:rsid w:val="00EC3536"/>
    <w:rsid w:val="00EC3564"/>
    <w:rsid w:val="00EC38C2"/>
    <w:rsid w:val="00EC38FB"/>
    <w:rsid w:val="00EC39C6"/>
    <w:rsid w:val="00EC3C3E"/>
    <w:rsid w:val="00EC3DDA"/>
    <w:rsid w:val="00EC4160"/>
    <w:rsid w:val="00EC507A"/>
    <w:rsid w:val="00EC52F7"/>
    <w:rsid w:val="00EC56EA"/>
    <w:rsid w:val="00EC5E83"/>
    <w:rsid w:val="00EC6653"/>
    <w:rsid w:val="00EC66EA"/>
    <w:rsid w:val="00EC677D"/>
    <w:rsid w:val="00EC6EAE"/>
    <w:rsid w:val="00EC778C"/>
    <w:rsid w:val="00EC79C4"/>
    <w:rsid w:val="00EC7B71"/>
    <w:rsid w:val="00EC7C95"/>
    <w:rsid w:val="00ED00E0"/>
    <w:rsid w:val="00ED012A"/>
    <w:rsid w:val="00ED0347"/>
    <w:rsid w:val="00ED0FE7"/>
    <w:rsid w:val="00ED134F"/>
    <w:rsid w:val="00ED167A"/>
    <w:rsid w:val="00ED176D"/>
    <w:rsid w:val="00ED1920"/>
    <w:rsid w:val="00ED1B76"/>
    <w:rsid w:val="00ED24E2"/>
    <w:rsid w:val="00ED2518"/>
    <w:rsid w:val="00ED2533"/>
    <w:rsid w:val="00ED3009"/>
    <w:rsid w:val="00ED386D"/>
    <w:rsid w:val="00ED3ADD"/>
    <w:rsid w:val="00ED3BCE"/>
    <w:rsid w:val="00ED4F64"/>
    <w:rsid w:val="00ED5C04"/>
    <w:rsid w:val="00ED67DB"/>
    <w:rsid w:val="00ED6921"/>
    <w:rsid w:val="00ED6A13"/>
    <w:rsid w:val="00ED6ACD"/>
    <w:rsid w:val="00ED6D4B"/>
    <w:rsid w:val="00ED74C1"/>
    <w:rsid w:val="00ED7785"/>
    <w:rsid w:val="00ED77C5"/>
    <w:rsid w:val="00EE02FA"/>
    <w:rsid w:val="00EE0868"/>
    <w:rsid w:val="00EE144A"/>
    <w:rsid w:val="00EE1ED3"/>
    <w:rsid w:val="00EE37C9"/>
    <w:rsid w:val="00EE3BCF"/>
    <w:rsid w:val="00EE3C4A"/>
    <w:rsid w:val="00EE45FB"/>
    <w:rsid w:val="00EE47AA"/>
    <w:rsid w:val="00EE4B67"/>
    <w:rsid w:val="00EE4C2B"/>
    <w:rsid w:val="00EE4EC3"/>
    <w:rsid w:val="00EE6B71"/>
    <w:rsid w:val="00EE70B6"/>
    <w:rsid w:val="00EE7501"/>
    <w:rsid w:val="00EF0A30"/>
    <w:rsid w:val="00EF12F0"/>
    <w:rsid w:val="00EF14B9"/>
    <w:rsid w:val="00EF1582"/>
    <w:rsid w:val="00EF191A"/>
    <w:rsid w:val="00EF2F90"/>
    <w:rsid w:val="00EF3050"/>
    <w:rsid w:val="00EF39D4"/>
    <w:rsid w:val="00EF3C27"/>
    <w:rsid w:val="00EF3F20"/>
    <w:rsid w:val="00EF4A2C"/>
    <w:rsid w:val="00EF4A4A"/>
    <w:rsid w:val="00EF4AE8"/>
    <w:rsid w:val="00EF4D38"/>
    <w:rsid w:val="00EF4FD4"/>
    <w:rsid w:val="00EF501F"/>
    <w:rsid w:val="00EF53E2"/>
    <w:rsid w:val="00EF5697"/>
    <w:rsid w:val="00EF5A7E"/>
    <w:rsid w:val="00EF674A"/>
    <w:rsid w:val="00EF6F2F"/>
    <w:rsid w:val="00EF70DC"/>
    <w:rsid w:val="00EF7146"/>
    <w:rsid w:val="00EF72A0"/>
    <w:rsid w:val="00EF7447"/>
    <w:rsid w:val="00EF7794"/>
    <w:rsid w:val="00EF7852"/>
    <w:rsid w:val="00F00344"/>
    <w:rsid w:val="00F014A8"/>
    <w:rsid w:val="00F01A50"/>
    <w:rsid w:val="00F01A61"/>
    <w:rsid w:val="00F01BB5"/>
    <w:rsid w:val="00F01C83"/>
    <w:rsid w:val="00F02840"/>
    <w:rsid w:val="00F02E6A"/>
    <w:rsid w:val="00F033D3"/>
    <w:rsid w:val="00F03A9B"/>
    <w:rsid w:val="00F03C7F"/>
    <w:rsid w:val="00F041D7"/>
    <w:rsid w:val="00F04206"/>
    <w:rsid w:val="00F0469B"/>
    <w:rsid w:val="00F04F7D"/>
    <w:rsid w:val="00F05E3E"/>
    <w:rsid w:val="00F05F1C"/>
    <w:rsid w:val="00F0724A"/>
    <w:rsid w:val="00F07360"/>
    <w:rsid w:val="00F076A5"/>
    <w:rsid w:val="00F077DC"/>
    <w:rsid w:val="00F07AF2"/>
    <w:rsid w:val="00F07BA8"/>
    <w:rsid w:val="00F07BDC"/>
    <w:rsid w:val="00F07F7C"/>
    <w:rsid w:val="00F10381"/>
    <w:rsid w:val="00F10489"/>
    <w:rsid w:val="00F10621"/>
    <w:rsid w:val="00F10636"/>
    <w:rsid w:val="00F10F9B"/>
    <w:rsid w:val="00F10FFE"/>
    <w:rsid w:val="00F112EA"/>
    <w:rsid w:val="00F116BA"/>
    <w:rsid w:val="00F11722"/>
    <w:rsid w:val="00F118CE"/>
    <w:rsid w:val="00F118E4"/>
    <w:rsid w:val="00F13871"/>
    <w:rsid w:val="00F15469"/>
    <w:rsid w:val="00F15663"/>
    <w:rsid w:val="00F15B3F"/>
    <w:rsid w:val="00F161F1"/>
    <w:rsid w:val="00F16337"/>
    <w:rsid w:val="00F1728E"/>
    <w:rsid w:val="00F1755D"/>
    <w:rsid w:val="00F17955"/>
    <w:rsid w:val="00F2015B"/>
    <w:rsid w:val="00F20453"/>
    <w:rsid w:val="00F20494"/>
    <w:rsid w:val="00F209FE"/>
    <w:rsid w:val="00F20A5A"/>
    <w:rsid w:val="00F20AE9"/>
    <w:rsid w:val="00F23311"/>
    <w:rsid w:val="00F23728"/>
    <w:rsid w:val="00F24C1E"/>
    <w:rsid w:val="00F24FAC"/>
    <w:rsid w:val="00F25872"/>
    <w:rsid w:val="00F25D8A"/>
    <w:rsid w:val="00F25DB1"/>
    <w:rsid w:val="00F26077"/>
    <w:rsid w:val="00F26524"/>
    <w:rsid w:val="00F26A2F"/>
    <w:rsid w:val="00F26DFF"/>
    <w:rsid w:val="00F270D0"/>
    <w:rsid w:val="00F27114"/>
    <w:rsid w:val="00F27705"/>
    <w:rsid w:val="00F2784E"/>
    <w:rsid w:val="00F27938"/>
    <w:rsid w:val="00F27954"/>
    <w:rsid w:val="00F27971"/>
    <w:rsid w:val="00F27A0E"/>
    <w:rsid w:val="00F30164"/>
    <w:rsid w:val="00F304C0"/>
    <w:rsid w:val="00F30A56"/>
    <w:rsid w:val="00F30B5A"/>
    <w:rsid w:val="00F31904"/>
    <w:rsid w:val="00F31C8E"/>
    <w:rsid w:val="00F31E1C"/>
    <w:rsid w:val="00F31FC7"/>
    <w:rsid w:val="00F32067"/>
    <w:rsid w:val="00F320AF"/>
    <w:rsid w:val="00F32591"/>
    <w:rsid w:val="00F32B62"/>
    <w:rsid w:val="00F32EB6"/>
    <w:rsid w:val="00F3350A"/>
    <w:rsid w:val="00F33FAB"/>
    <w:rsid w:val="00F33FD2"/>
    <w:rsid w:val="00F3419C"/>
    <w:rsid w:val="00F342EA"/>
    <w:rsid w:val="00F346E8"/>
    <w:rsid w:val="00F3591C"/>
    <w:rsid w:val="00F35A0A"/>
    <w:rsid w:val="00F35ADF"/>
    <w:rsid w:val="00F35F85"/>
    <w:rsid w:val="00F36092"/>
    <w:rsid w:val="00F363BE"/>
    <w:rsid w:val="00F36846"/>
    <w:rsid w:val="00F369F7"/>
    <w:rsid w:val="00F37526"/>
    <w:rsid w:val="00F37568"/>
    <w:rsid w:val="00F377A3"/>
    <w:rsid w:val="00F37A21"/>
    <w:rsid w:val="00F40826"/>
    <w:rsid w:val="00F40A15"/>
    <w:rsid w:val="00F41202"/>
    <w:rsid w:val="00F41C96"/>
    <w:rsid w:val="00F41DF1"/>
    <w:rsid w:val="00F42208"/>
    <w:rsid w:val="00F42427"/>
    <w:rsid w:val="00F42A5E"/>
    <w:rsid w:val="00F435D4"/>
    <w:rsid w:val="00F44476"/>
    <w:rsid w:val="00F44F53"/>
    <w:rsid w:val="00F45A79"/>
    <w:rsid w:val="00F45C47"/>
    <w:rsid w:val="00F461DF"/>
    <w:rsid w:val="00F461F3"/>
    <w:rsid w:val="00F4627E"/>
    <w:rsid w:val="00F46A5E"/>
    <w:rsid w:val="00F46CE6"/>
    <w:rsid w:val="00F470D4"/>
    <w:rsid w:val="00F47560"/>
    <w:rsid w:val="00F47FF1"/>
    <w:rsid w:val="00F500CF"/>
    <w:rsid w:val="00F5088C"/>
    <w:rsid w:val="00F50906"/>
    <w:rsid w:val="00F50B7B"/>
    <w:rsid w:val="00F50FAB"/>
    <w:rsid w:val="00F518F0"/>
    <w:rsid w:val="00F522B7"/>
    <w:rsid w:val="00F52557"/>
    <w:rsid w:val="00F525DB"/>
    <w:rsid w:val="00F52754"/>
    <w:rsid w:val="00F52872"/>
    <w:rsid w:val="00F529F0"/>
    <w:rsid w:val="00F52BCB"/>
    <w:rsid w:val="00F53230"/>
    <w:rsid w:val="00F53B86"/>
    <w:rsid w:val="00F5400D"/>
    <w:rsid w:val="00F540C1"/>
    <w:rsid w:val="00F546A8"/>
    <w:rsid w:val="00F54B44"/>
    <w:rsid w:val="00F55360"/>
    <w:rsid w:val="00F553FF"/>
    <w:rsid w:val="00F555D7"/>
    <w:rsid w:val="00F56561"/>
    <w:rsid w:val="00F573AE"/>
    <w:rsid w:val="00F574AD"/>
    <w:rsid w:val="00F57569"/>
    <w:rsid w:val="00F60120"/>
    <w:rsid w:val="00F6022B"/>
    <w:rsid w:val="00F60709"/>
    <w:rsid w:val="00F60C9E"/>
    <w:rsid w:val="00F611E0"/>
    <w:rsid w:val="00F61243"/>
    <w:rsid w:val="00F6251E"/>
    <w:rsid w:val="00F626DF"/>
    <w:rsid w:val="00F63835"/>
    <w:rsid w:val="00F63A81"/>
    <w:rsid w:val="00F63E97"/>
    <w:rsid w:val="00F64134"/>
    <w:rsid w:val="00F64D31"/>
    <w:rsid w:val="00F64E54"/>
    <w:rsid w:val="00F65CDC"/>
    <w:rsid w:val="00F667A1"/>
    <w:rsid w:val="00F67001"/>
    <w:rsid w:val="00F67073"/>
    <w:rsid w:val="00F6731F"/>
    <w:rsid w:val="00F67A43"/>
    <w:rsid w:val="00F67FB0"/>
    <w:rsid w:val="00F7007A"/>
    <w:rsid w:val="00F70403"/>
    <w:rsid w:val="00F705CF"/>
    <w:rsid w:val="00F70647"/>
    <w:rsid w:val="00F707DE"/>
    <w:rsid w:val="00F70992"/>
    <w:rsid w:val="00F709A2"/>
    <w:rsid w:val="00F70E2D"/>
    <w:rsid w:val="00F714B2"/>
    <w:rsid w:val="00F71569"/>
    <w:rsid w:val="00F72557"/>
    <w:rsid w:val="00F729CF"/>
    <w:rsid w:val="00F72A49"/>
    <w:rsid w:val="00F72A69"/>
    <w:rsid w:val="00F72A7A"/>
    <w:rsid w:val="00F73194"/>
    <w:rsid w:val="00F735D2"/>
    <w:rsid w:val="00F737D1"/>
    <w:rsid w:val="00F74048"/>
    <w:rsid w:val="00F7444D"/>
    <w:rsid w:val="00F7448A"/>
    <w:rsid w:val="00F745CA"/>
    <w:rsid w:val="00F74D7C"/>
    <w:rsid w:val="00F7505D"/>
    <w:rsid w:val="00F750A1"/>
    <w:rsid w:val="00F7560A"/>
    <w:rsid w:val="00F76178"/>
    <w:rsid w:val="00F76320"/>
    <w:rsid w:val="00F76CD6"/>
    <w:rsid w:val="00F76E79"/>
    <w:rsid w:val="00F770F6"/>
    <w:rsid w:val="00F772E9"/>
    <w:rsid w:val="00F77567"/>
    <w:rsid w:val="00F77D20"/>
    <w:rsid w:val="00F8087B"/>
    <w:rsid w:val="00F808A8"/>
    <w:rsid w:val="00F80A52"/>
    <w:rsid w:val="00F80EC1"/>
    <w:rsid w:val="00F81257"/>
    <w:rsid w:val="00F812E8"/>
    <w:rsid w:val="00F82099"/>
    <w:rsid w:val="00F822A6"/>
    <w:rsid w:val="00F82A89"/>
    <w:rsid w:val="00F83065"/>
    <w:rsid w:val="00F83AA2"/>
    <w:rsid w:val="00F84C9C"/>
    <w:rsid w:val="00F84F29"/>
    <w:rsid w:val="00F85224"/>
    <w:rsid w:val="00F852E9"/>
    <w:rsid w:val="00F855CD"/>
    <w:rsid w:val="00F85EC1"/>
    <w:rsid w:val="00F86697"/>
    <w:rsid w:val="00F866F5"/>
    <w:rsid w:val="00F86AFD"/>
    <w:rsid w:val="00F87625"/>
    <w:rsid w:val="00F87D19"/>
    <w:rsid w:val="00F87D6A"/>
    <w:rsid w:val="00F9066F"/>
    <w:rsid w:val="00F9067C"/>
    <w:rsid w:val="00F90767"/>
    <w:rsid w:val="00F90CA8"/>
    <w:rsid w:val="00F91F24"/>
    <w:rsid w:val="00F923B7"/>
    <w:rsid w:val="00F92D1D"/>
    <w:rsid w:val="00F94BBB"/>
    <w:rsid w:val="00F94D5D"/>
    <w:rsid w:val="00F95070"/>
    <w:rsid w:val="00F9510A"/>
    <w:rsid w:val="00F954C5"/>
    <w:rsid w:val="00F9634E"/>
    <w:rsid w:val="00F96753"/>
    <w:rsid w:val="00F9698F"/>
    <w:rsid w:val="00F96A19"/>
    <w:rsid w:val="00F96FBA"/>
    <w:rsid w:val="00F9722D"/>
    <w:rsid w:val="00F9723B"/>
    <w:rsid w:val="00F97484"/>
    <w:rsid w:val="00F978A8"/>
    <w:rsid w:val="00F978CC"/>
    <w:rsid w:val="00F97946"/>
    <w:rsid w:val="00F97AFE"/>
    <w:rsid w:val="00F97D1B"/>
    <w:rsid w:val="00FA00B1"/>
    <w:rsid w:val="00FA0F52"/>
    <w:rsid w:val="00FA145C"/>
    <w:rsid w:val="00FA16C2"/>
    <w:rsid w:val="00FA1F96"/>
    <w:rsid w:val="00FA31A1"/>
    <w:rsid w:val="00FA3601"/>
    <w:rsid w:val="00FA3AF1"/>
    <w:rsid w:val="00FA3D52"/>
    <w:rsid w:val="00FA4490"/>
    <w:rsid w:val="00FA44C9"/>
    <w:rsid w:val="00FA46F9"/>
    <w:rsid w:val="00FA4A05"/>
    <w:rsid w:val="00FA56D1"/>
    <w:rsid w:val="00FA5DFC"/>
    <w:rsid w:val="00FA5F39"/>
    <w:rsid w:val="00FA610D"/>
    <w:rsid w:val="00FA6424"/>
    <w:rsid w:val="00FA68C4"/>
    <w:rsid w:val="00FA6B2A"/>
    <w:rsid w:val="00FA729A"/>
    <w:rsid w:val="00FA734C"/>
    <w:rsid w:val="00FA748C"/>
    <w:rsid w:val="00FA7C96"/>
    <w:rsid w:val="00FA7D15"/>
    <w:rsid w:val="00FB0644"/>
    <w:rsid w:val="00FB0DF8"/>
    <w:rsid w:val="00FB14C1"/>
    <w:rsid w:val="00FB2432"/>
    <w:rsid w:val="00FB2630"/>
    <w:rsid w:val="00FB26BA"/>
    <w:rsid w:val="00FB308F"/>
    <w:rsid w:val="00FB3C31"/>
    <w:rsid w:val="00FB4FE6"/>
    <w:rsid w:val="00FB565B"/>
    <w:rsid w:val="00FB5E70"/>
    <w:rsid w:val="00FB5F05"/>
    <w:rsid w:val="00FB6499"/>
    <w:rsid w:val="00FB692C"/>
    <w:rsid w:val="00FB7664"/>
    <w:rsid w:val="00FB77C1"/>
    <w:rsid w:val="00FB79E5"/>
    <w:rsid w:val="00FB7C67"/>
    <w:rsid w:val="00FB7D05"/>
    <w:rsid w:val="00FC035A"/>
    <w:rsid w:val="00FC096B"/>
    <w:rsid w:val="00FC0BFF"/>
    <w:rsid w:val="00FC103D"/>
    <w:rsid w:val="00FC1232"/>
    <w:rsid w:val="00FC12D2"/>
    <w:rsid w:val="00FC12EF"/>
    <w:rsid w:val="00FC1C3D"/>
    <w:rsid w:val="00FC203B"/>
    <w:rsid w:val="00FC2B14"/>
    <w:rsid w:val="00FC2C7D"/>
    <w:rsid w:val="00FC3EAC"/>
    <w:rsid w:val="00FC3FA3"/>
    <w:rsid w:val="00FC43AB"/>
    <w:rsid w:val="00FC5DFB"/>
    <w:rsid w:val="00FC6157"/>
    <w:rsid w:val="00FC6242"/>
    <w:rsid w:val="00FC6F7B"/>
    <w:rsid w:val="00FC74B7"/>
    <w:rsid w:val="00FD0469"/>
    <w:rsid w:val="00FD0E84"/>
    <w:rsid w:val="00FD1BCD"/>
    <w:rsid w:val="00FD2071"/>
    <w:rsid w:val="00FD27BC"/>
    <w:rsid w:val="00FD3844"/>
    <w:rsid w:val="00FD38AB"/>
    <w:rsid w:val="00FD3B8B"/>
    <w:rsid w:val="00FD400E"/>
    <w:rsid w:val="00FD41A5"/>
    <w:rsid w:val="00FD4934"/>
    <w:rsid w:val="00FD49C0"/>
    <w:rsid w:val="00FD4CC3"/>
    <w:rsid w:val="00FD4F18"/>
    <w:rsid w:val="00FD5588"/>
    <w:rsid w:val="00FD571D"/>
    <w:rsid w:val="00FD5A73"/>
    <w:rsid w:val="00FD5E14"/>
    <w:rsid w:val="00FD6193"/>
    <w:rsid w:val="00FD67EB"/>
    <w:rsid w:val="00FD68B0"/>
    <w:rsid w:val="00FD6993"/>
    <w:rsid w:val="00FD718E"/>
    <w:rsid w:val="00FD72E1"/>
    <w:rsid w:val="00FD7A12"/>
    <w:rsid w:val="00FE024F"/>
    <w:rsid w:val="00FE08C5"/>
    <w:rsid w:val="00FE15D7"/>
    <w:rsid w:val="00FE16A0"/>
    <w:rsid w:val="00FE1706"/>
    <w:rsid w:val="00FE1F2D"/>
    <w:rsid w:val="00FE2CDD"/>
    <w:rsid w:val="00FE2E07"/>
    <w:rsid w:val="00FE2F64"/>
    <w:rsid w:val="00FE35A6"/>
    <w:rsid w:val="00FE37BF"/>
    <w:rsid w:val="00FE4098"/>
    <w:rsid w:val="00FE41A1"/>
    <w:rsid w:val="00FE423D"/>
    <w:rsid w:val="00FE4675"/>
    <w:rsid w:val="00FE4964"/>
    <w:rsid w:val="00FE4BB3"/>
    <w:rsid w:val="00FE4D94"/>
    <w:rsid w:val="00FE5994"/>
    <w:rsid w:val="00FE5F66"/>
    <w:rsid w:val="00FE6042"/>
    <w:rsid w:val="00FE6539"/>
    <w:rsid w:val="00FE65AB"/>
    <w:rsid w:val="00FE666A"/>
    <w:rsid w:val="00FE693B"/>
    <w:rsid w:val="00FE77B0"/>
    <w:rsid w:val="00FE7E46"/>
    <w:rsid w:val="00FF031C"/>
    <w:rsid w:val="00FF089A"/>
    <w:rsid w:val="00FF08BC"/>
    <w:rsid w:val="00FF0906"/>
    <w:rsid w:val="00FF0CF5"/>
    <w:rsid w:val="00FF105E"/>
    <w:rsid w:val="00FF1585"/>
    <w:rsid w:val="00FF1618"/>
    <w:rsid w:val="00FF1CDC"/>
    <w:rsid w:val="00FF260C"/>
    <w:rsid w:val="00FF2E9B"/>
    <w:rsid w:val="00FF34EB"/>
    <w:rsid w:val="00FF3723"/>
    <w:rsid w:val="00FF3766"/>
    <w:rsid w:val="00FF38DD"/>
    <w:rsid w:val="00FF4778"/>
    <w:rsid w:val="00FF496A"/>
    <w:rsid w:val="00FF4D1E"/>
    <w:rsid w:val="00FF538A"/>
    <w:rsid w:val="00FF541D"/>
    <w:rsid w:val="00FF5C16"/>
    <w:rsid w:val="00FF6AA7"/>
    <w:rsid w:val="00FF6D75"/>
    <w:rsid w:val="00FF7519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3C4B36"/>
  <w15:docId w15:val="{D75F8725-E33E-4119-BA03-6DD4BB72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99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4131"/>
    <w:pPr>
      <w:spacing w:line="360" w:lineRule="auto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254"/>
    <w:pPr>
      <w:outlineLvl w:val="0"/>
    </w:pPr>
    <w:rPr>
      <w:rFonts w:ascii="Times New Roman Bold" w:hAnsi="Times New Roman Bold"/>
      <w:b/>
      <w:color w:val="53555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0254"/>
    <w:pPr>
      <w:outlineLvl w:val="1"/>
    </w:pPr>
    <w:rPr>
      <w:rFonts w:ascii="Arial Bold" w:hAnsi="Arial Bold"/>
      <w:b/>
      <w:color w:val="1F6FB6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B2117F"/>
    <w:pPr>
      <w:numPr>
        <w:ilvl w:val="2"/>
        <w:numId w:val="9"/>
      </w:numPr>
      <w:tabs>
        <w:tab w:val="left" w:pos="720"/>
        <w:tab w:val="left" w:pos="1980"/>
      </w:tabs>
      <w:spacing w:line="240" w:lineRule="auto"/>
      <w:ind w:left="828" w:hanging="828"/>
      <w:outlineLvl w:val="2"/>
    </w:pPr>
    <w:rPr>
      <w:b/>
      <w:i/>
      <w:color w:val="381850"/>
      <w:sz w:val="22"/>
      <w:szCs w:val="22"/>
    </w:rPr>
  </w:style>
  <w:style w:type="paragraph" w:styleId="Heading4">
    <w:name w:val="heading 4"/>
    <w:aliases w:val="4,I4,h4,H4,l4,list 4,mh1l,Module heading 1 large (18 points),Head 4,Map Title,Attribute indented,Level 3 Heading,4 dash,d,H41,H42,H43,H44,H45,H46,H47,H48,H49,H410,H411,H421,H431,H441,H451,H461,H471,H481,H491,H4101,H412,H413,H414,H415,H416"/>
    <w:basedOn w:val="Normal"/>
    <w:next w:val="Normal"/>
    <w:link w:val="Heading4Char"/>
    <w:uiPriority w:val="9"/>
    <w:qFormat/>
    <w:rsid w:val="00777B33"/>
    <w:pPr>
      <w:numPr>
        <w:ilvl w:val="3"/>
        <w:numId w:val="9"/>
      </w:numPr>
      <w:tabs>
        <w:tab w:val="clear" w:pos="864"/>
        <w:tab w:val="num" w:pos="2790"/>
      </w:tabs>
      <w:spacing w:before="120" w:after="120" w:line="240" w:lineRule="auto"/>
      <w:ind w:left="2790"/>
      <w:outlineLvl w:val="3"/>
    </w:pPr>
    <w:rPr>
      <w:b/>
      <w:i/>
      <w:color w:val="498FCD"/>
      <w:szCs w:val="20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0454F1"/>
    <w:pPr>
      <w:numPr>
        <w:ilvl w:val="4"/>
      </w:numPr>
      <w:tabs>
        <w:tab w:val="num" w:pos="3456"/>
      </w:tabs>
      <w:outlineLvl w:val="4"/>
    </w:pPr>
    <w:rPr>
      <w:rFonts w:ascii="Times New Roman Bold" w:hAnsi="Times New Roman Bold"/>
      <w:i w:val="0"/>
      <w:color w:val="507E3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125C2"/>
    <w:pPr>
      <w:numPr>
        <w:ilvl w:val="5"/>
        <w:numId w:val="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EB3A6C"/>
    <w:pPr>
      <w:numPr>
        <w:ilvl w:val="6"/>
        <w:numId w:val="9"/>
      </w:numPr>
      <w:spacing w:before="240" w:after="60" w:line="240" w:lineRule="auto"/>
      <w:outlineLvl w:val="6"/>
    </w:pPr>
    <w:rPr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B3A6C"/>
    <w:pPr>
      <w:numPr>
        <w:ilvl w:val="7"/>
        <w:numId w:val="9"/>
      </w:numPr>
      <w:spacing w:before="240" w:after="60" w:line="240" w:lineRule="auto"/>
      <w:outlineLvl w:val="7"/>
    </w:pPr>
    <w:rPr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B3A6C"/>
    <w:pPr>
      <w:numPr>
        <w:ilvl w:val="8"/>
        <w:numId w:val="9"/>
      </w:numPr>
      <w:spacing w:before="240" w:after="60" w:line="240" w:lineRule="auto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E0254"/>
    <w:rPr>
      <w:rFonts w:ascii="Times New Roman Bold" w:hAnsi="Times New Roman Bold"/>
      <w:b/>
      <w:color w:val="53555A"/>
      <w:sz w:val="28"/>
      <w:szCs w:val="28"/>
      <w:lang w:val="en-US" w:eastAsia="en-US" w:bidi="ar-SA"/>
    </w:rPr>
  </w:style>
  <w:style w:type="character" w:customStyle="1" w:styleId="Heading2Char">
    <w:name w:val="Heading 2 Char"/>
    <w:link w:val="Heading2"/>
    <w:uiPriority w:val="9"/>
    <w:locked/>
    <w:rsid w:val="003E0254"/>
    <w:rPr>
      <w:rFonts w:ascii="Arial Bold" w:hAnsi="Arial Bold"/>
      <w:b/>
      <w:color w:val="1F6FB6"/>
      <w:sz w:val="24"/>
      <w:szCs w:val="24"/>
      <w:lang w:val="en-US" w:eastAsia="en-US" w:bidi="ar-SA"/>
    </w:rPr>
  </w:style>
  <w:style w:type="character" w:customStyle="1" w:styleId="Heading3Char">
    <w:name w:val="Heading 3 Char"/>
    <w:link w:val="Heading3"/>
    <w:uiPriority w:val="9"/>
    <w:locked/>
    <w:rsid w:val="00B2117F"/>
    <w:rPr>
      <w:b/>
      <w:i/>
      <w:color w:val="381850"/>
      <w:sz w:val="22"/>
      <w:szCs w:val="22"/>
    </w:rPr>
  </w:style>
  <w:style w:type="character" w:customStyle="1" w:styleId="Heading4Char">
    <w:name w:val="Heading 4 Char"/>
    <w:aliases w:val="4 Char,I4 Char,h4 Char,H4 Char,l4 Char,list 4 Char,mh1l Char,Module heading 1 large (18 points) Char,Head 4 Char,Map Title Char,Attribute indented Char,Level 3 Heading Char,4 dash Char,d Char,H41 Char,H42 Char,H43 Char,H44 Char,H45 Char"/>
    <w:link w:val="Heading4"/>
    <w:uiPriority w:val="9"/>
    <w:rsid w:val="00777B33"/>
    <w:rPr>
      <w:b/>
      <w:i/>
      <w:color w:val="498FCD"/>
    </w:rPr>
  </w:style>
  <w:style w:type="character" w:customStyle="1" w:styleId="Heading5Char">
    <w:name w:val="Heading 5 Char"/>
    <w:link w:val="Heading5"/>
    <w:uiPriority w:val="9"/>
    <w:rsid w:val="00243638"/>
    <w:rPr>
      <w:rFonts w:ascii="Times New Roman Bold" w:hAnsi="Times New Roman Bold"/>
      <w:b/>
      <w:color w:val="507E3A"/>
    </w:rPr>
  </w:style>
  <w:style w:type="character" w:customStyle="1" w:styleId="Heading6Char">
    <w:name w:val="Heading 6 Char"/>
    <w:link w:val="Heading6"/>
    <w:uiPriority w:val="9"/>
    <w:locked/>
    <w:rsid w:val="002125C2"/>
    <w:rPr>
      <w:b/>
      <w:bCs/>
      <w:szCs w:val="24"/>
    </w:rPr>
  </w:style>
  <w:style w:type="character" w:customStyle="1" w:styleId="Heading7Char">
    <w:name w:val="Heading 7 Char"/>
    <w:link w:val="Heading7"/>
    <w:uiPriority w:val="9"/>
    <w:rsid w:val="00243638"/>
    <w:rPr>
      <w:sz w:val="24"/>
    </w:rPr>
  </w:style>
  <w:style w:type="character" w:customStyle="1" w:styleId="Heading8Char">
    <w:name w:val="Heading 8 Char"/>
    <w:link w:val="Heading8"/>
    <w:uiPriority w:val="9"/>
    <w:rsid w:val="00243638"/>
    <w:rPr>
      <w:i/>
      <w:iCs/>
      <w:sz w:val="24"/>
    </w:rPr>
  </w:style>
  <w:style w:type="character" w:customStyle="1" w:styleId="Heading9Char">
    <w:name w:val="Heading 9 Char"/>
    <w:link w:val="Heading9"/>
    <w:uiPriority w:val="9"/>
    <w:rsid w:val="00243638"/>
    <w:rPr>
      <w:rFonts w:cs="Arial"/>
      <w:sz w:val="22"/>
      <w:szCs w:val="22"/>
    </w:rPr>
  </w:style>
  <w:style w:type="paragraph" w:styleId="Header">
    <w:name w:val="header"/>
    <w:aliases w:val="h,Header/Footer,header odd,Hyphen,ho"/>
    <w:basedOn w:val="Normal"/>
    <w:link w:val="HeaderChar"/>
    <w:uiPriority w:val="99"/>
    <w:rsid w:val="00A356EC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yphen Char,ho Char"/>
    <w:link w:val="Header"/>
    <w:uiPriority w:val="99"/>
    <w:semiHidden/>
    <w:rsid w:val="0024363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A356E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43638"/>
    <w:rPr>
      <w:rFonts w:ascii="Arial" w:hAnsi="Arial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050B8"/>
    <w:pPr>
      <w:tabs>
        <w:tab w:val="left" w:pos="1008"/>
        <w:tab w:val="right" w:leader="dot" w:pos="10080"/>
      </w:tabs>
      <w:ind w:left="432" w:right="720"/>
    </w:pPr>
    <w:rPr>
      <w:smallCaps/>
      <w:noProof/>
      <w:color w:val="53555A"/>
      <w:szCs w:val="20"/>
    </w:rPr>
  </w:style>
  <w:style w:type="character" w:styleId="Hyperlink">
    <w:name w:val="Hyperlink"/>
    <w:uiPriority w:val="99"/>
    <w:rsid w:val="00573A36"/>
    <w:rPr>
      <w:rFonts w:cs="Times New Roman"/>
      <w:color w:val="0099CC"/>
      <w:u w:val="single"/>
    </w:rPr>
  </w:style>
  <w:style w:type="table" w:styleId="TableGrid">
    <w:name w:val="Table Grid"/>
    <w:basedOn w:val="TableNormal"/>
    <w:uiPriority w:val="59"/>
    <w:rsid w:val="00EB3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1050B8"/>
    <w:pPr>
      <w:tabs>
        <w:tab w:val="left" w:pos="400"/>
        <w:tab w:val="right" w:leader="dot" w:pos="10080"/>
      </w:tabs>
      <w:spacing w:before="120" w:after="120"/>
      <w:ind w:right="720"/>
    </w:pPr>
    <w:rPr>
      <w:rFonts w:ascii="Times New Roman Bold" w:hAnsi="Times New Roman Bold"/>
      <w:b/>
      <w:bCs/>
      <w:caps/>
      <w:noProof/>
      <w:color w:val="000000"/>
      <w:szCs w:val="20"/>
    </w:rPr>
  </w:style>
  <w:style w:type="paragraph" w:styleId="BodyText">
    <w:name w:val="Body Text"/>
    <w:basedOn w:val="Normal"/>
    <w:link w:val="BodyTextChar1"/>
    <w:uiPriority w:val="99"/>
    <w:qFormat/>
    <w:rsid w:val="008E2BA1"/>
    <w:pPr>
      <w:tabs>
        <w:tab w:val="left" w:pos="720"/>
      </w:tabs>
      <w:jc w:val="both"/>
    </w:pPr>
    <w:rPr>
      <w:rFonts w:cs="Arial"/>
      <w:szCs w:val="20"/>
    </w:rPr>
  </w:style>
  <w:style w:type="character" w:customStyle="1" w:styleId="BodyTextChar1">
    <w:name w:val="Body Text Char1"/>
    <w:link w:val="BodyText"/>
    <w:uiPriority w:val="99"/>
    <w:locked/>
    <w:rsid w:val="008E2BA1"/>
    <w:rPr>
      <w:rFonts w:ascii="Arial" w:hAnsi="Arial" w:cs="Arial"/>
    </w:rPr>
  </w:style>
  <w:style w:type="paragraph" w:styleId="NormalWeb">
    <w:name w:val="Normal (Web)"/>
    <w:basedOn w:val="Normal"/>
    <w:uiPriority w:val="99"/>
    <w:rsid w:val="008002C8"/>
    <w:pPr>
      <w:spacing w:before="100" w:beforeAutospacing="1" w:after="100" w:afterAutospacing="1" w:line="240" w:lineRule="auto"/>
    </w:pPr>
    <w:rPr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452A47"/>
    <w:pPr>
      <w:tabs>
        <w:tab w:val="left" w:pos="1728"/>
        <w:tab w:val="right" w:pos="10080"/>
      </w:tabs>
      <w:ind w:left="1008" w:right="720"/>
    </w:pPr>
    <w:rPr>
      <w:i/>
      <w:iCs/>
      <w:noProof/>
      <w:color w:val="381850"/>
      <w:szCs w:val="20"/>
    </w:rPr>
  </w:style>
  <w:style w:type="paragraph" w:styleId="TOC4">
    <w:name w:val="toc 4"/>
    <w:basedOn w:val="Normal"/>
    <w:next w:val="Normal"/>
    <w:autoRedefine/>
    <w:uiPriority w:val="39"/>
    <w:rsid w:val="00B378AE"/>
    <w:pPr>
      <w:tabs>
        <w:tab w:val="left" w:pos="2592"/>
        <w:tab w:val="right" w:pos="10080"/>
      </w:tabs>
      <w:ind w:left="1872" w:right="720"/>
    </w:pPr>
    <w:rPr>
      <w:noProof/>
      <w:color w:val="00008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766A6"/>
    <w:pPr>
      <w:tabs>
        <w:tab w:val="left" w:pos="3456"/>
        <w:tab w:val="right" w:pos="10080"/>
      </w:tabs>
      <w:ind w:left="2592" w:right="720"/>
    </w:pPr>
    <w:rPr>
      <w:noProof/>
      <w:color w:val="507E3A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8509F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8509F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8509F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8509F"/>
    <w:pPr>
      <w:ind w:left="1600"/>
    </w:pPr>
    <w:rPr>
      <w:sz w:val="18"/>
      <w:szCs w:val="18"/>
    </w:rPr>
  </w:style>
  <w:style w:type="paragraph" w:customStyle="1" w:styleId="DefaultText">
    <w:name w:val="Default Text"/>
    <w:basedOn w:val="Normal"/>
    <w:semiHidden/>
    <w:rsid w:val="00373C79"/>
    <w:pPr>
      <w:tabs>
        <w:tab w:val="right" w:pos="9270"/>
      </w:tabs>
      <w:spacing w:before="120" w:line="240" w:lineRule="auto"/>
      <w:ind w:left="504"/>
    </w:pPr>
    <w:rPr>
      <w:rFonts w:ascii="Garamond" w:hAnsi="Garamond"/>
      <w:sz w:val="22"/>
      <w:szCs w:val="20"/>
    </w:rPr>
  </w:style>
  <w:style w:type="paragraph" w:customStyle="1" w:styleId="Char">
    <w:name w:val="Char"/>
    <w:basedOn w:val="Normal"/>
    <w:semiHidden/>
    <w:rsid w:val="00373C79"/>
    <w:pPr>
      <w:spacing w:after="160" w:line="240" w:lineRule="exact"/>
    </w:pPr>
    <w:rPr>
      <w:sz w:val="24"/>
    </w:rPr>
  </w:style>
  <w:style w:type="character" w:styleId="PageNumber">
    <w:name w:val="page number"/>
    <w:uiPriority w:val="99"/>
    <w:semiHidden/>
    <w:rsid w:val="00230BFB"/>
    <w:rPr>
      <w:rFonts w:cs="Times New Roman"/>
    </w:rPr>
  </w:style>
  <w:style w:type="paragraph" w:customStyle="1" w:styleId="BlueArrow">
    <w:name w:val="Blue Arrow"/>
    <w:basedOn w:val="Normal"/>
    <w:semiHidden/>
    <w:rsid w:val="009312B9"/>
    <w:pPr>
      <w:widowControl w:val="0"/>
      <w:spacing w:before="120" w:after="120" w:line="240" w:lineRule="auto"/>
    </w:pPr>
    <w:rPr>
      <w:rFonts w:ascii="Franklin Gothic Book" w:hAnsi="Franklin Gothic Book"/>
      <w:sz w:val="22"/>
      <w:szCs w:val="22"/>
    </w:rPr>
  </w:style>
  <w:style w:type="paragraph" w:customStyle="1" w:styleId="BulletList">
    <w:name w:val="Bullet List"/>
    <w:basedOn w:val="Normal"/>
    <w:semiHidden/>
    <w:rsid w:val="00DE3BF0"/>
    <w:pPr>
      <w:numPr>
        <w:numId w:val="2"/>
      </w:numPr>
      <w:spacing w:line="220" w:lineRule="exact"/>
      <w:ind w:left="0" w:firstLine="0"/>
    </w:pPr>
    <w:rPr>
      <w:sz w:val="18"/>
      <w:szCs w:val="18"/>
    </w:rPr>
  </w:style>
  <w:style w:type="paragraph" w:customStyle="1" w:styleId="NormalComment">
    <w:name w:val="Normal Comment"/>
    <w:basedOn w:val="Normal"/>
    <w:rsid w:val="009E21E5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cs="Arial"/>
      <w:bCs/>
      <w:iCs/>
      <w:color w:val="FF0000"/>
      <w:szCs w:val="20"/>
      <w:lang w:eastAsia="ja-JP"/>
    </w:rPr>
  </w:style>
  <w:style w:type="paragraph" w:customStyle="1" w:styleId="Bullet1">
    <w:name w:val="Bullet 1"/>
    <w:next w:val="Normal"/>
    <w:link w:val="Bullet1Char"/>
    <w:semiHidden/>
    <w:rsid w:val="00382A36"/>
    <w:pPr>
      <w:tabs>
        <w:tab w:val="left" w:pos="180"/>
      </w:tabs>
      <w:spacing w:after="120"/>
    </w:pPr>
    <w:rPr>
      <w:rFonts w:ascii="Arial Narrow" w:hAnsi="Arial Narrow" w:cs="Arial"/>
    </w:rPr>
  </w:style>
  <w:style w:type="table" w:styleId="TableProfessional">
    <w:name w:val="Table Professional"/>
    <w:basedOn w:val="TableNormal"/>
    <w:uiPriority w:val="99"/>
    <w:semiHidden/>
    <w:rsid w:val="00382A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tyleC">
    <w:name w:val="Style C"/>
    <w:basedOn w:val="Normal"/>
    <w:rsid w:val="00382A36"/>
    <w:pPr>
      <w:numPr>
        <w:numId w:val="3"/>
      </w:numPr>
      <w:spacing w:after="120" w:line="240" w:lineRule="auto"/>
    </w:pPr>
    <w:rPr>
      <w:sz w:val="24"/>
      <w:szCs w:val="20"/>
    </w:rPr>
  </w:style>
  <w:style w:type="character" w:customStyle="1" w:styleId="midtext1">
    <w:name w:val="midtext1"/>
    <w:rsid w:val="003D4F38"/>
    <w:rPr>
      <w:rFonts w:ascii="Arial" w:hAnsi="Arial" w:cs="Arial"/>
      <w:sz w:val="24"/>
      <w:szCs w:val="24"/>
      <w:u w:val="none"/>
      <w:effect w:val="none"/>
    </w:rPr>
  </w:style>
  <w:style w:type="character" w:customStyle="1" w:styleId="bodytext1">
    <w:name w:val="bodytext1"/>
    <w:rsid w:val="003D4F38"/>
    <w:rPr>
      <w:rFonts w:ascii="Arial" w:hAnsi="Arial" w:cs="Arial"/>
      <w:sz w:val="18"/>
      <w:szCs w:val="18"/>
      <w:u w:val="none"/>
      <w:effect w:val="none"/>
    </w:rPr>
  </w:style>
  <w:style w:type="character" w:styleId="CommentReference">
    <w:name w:val="annotation reference"/>
    <w:uiPriority w:val="99"/>
    <w:semiHidden/>
    <w:rsid w:val="003D4F3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D4F38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243638"/>
    <w:rPr>
      <w:rFonts w:ascii="Arial" w:hAnsi="Arial"/>
    </w:rPr>
  </w:style>
  <w:style w:type="table" w:styleId="TableContemporary">
    <w:name w:val="Table Contemporary"/>
    <w:basedOn w:val="TableNormal"/>
    <w:uiPriority w:val="99"/>
    <w:semiHidden/>
    <w:rsid w:val="00B233B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rsid w:val="008A4762"/>
    <w:rPr>
      <w:szCs w:val="20"/>
    </w:rPr>
  </w:style>
  <w:style w:type="character" w:customStyle="1" w:styleId="FootnoteTextChar">
    <w:name w:val="Footnote Text Char"/>
    <w:link w:val="FootnoteText"/>
    <w:uiPriority w:val="99"/>
    <w:rsid w:val="00243638"/>
    <w:rPr>
      <w:rFonts w:ascii="Arial" w:hAnsi="Arial"/>
    </w:rPr>
  </w:style>
  <w:style w:type="character" w:styleId="FootnoteReference">
    <w:name w:val="footnote reference"/>
    <w:uiPriority w:val="99"/>
    <w:semiHidden/>
    <w:rsid w:val="008A4762"/>
    <w:rPr>
      <w:rFonts w:cs="Times New Roman"/>
      <w:vertAlign w:val="superscript"/>
    </w:rPr>
  </w:style>
  <w:style w:type="paragraph" w:customStyle="1" w:styleId="Level9">
    <w:name w:val="Level 9"/>
    <w:basedOn w:val="Normal"/>
    <w:rsid w:val="00641979"/>
    <w:pPr>
      <w:widowControl w:val="0"/>
      <w:spacing w:line="240" w:lineRule="auto"/>
    </w:pPr>
    <w:rPr>
      <w:b/>
      <w:sz w:val="24"/>
      <w:szCs w:val="20"/>
    </w:rPr>
  </w:style>
  <w:style w:type="paragraph" w:customStyle="1" w:styleId="section1">
    <w:name w:val="section1"/>
    <w:basedOn w:val="Normal"/>
    <w:rsid w:val="00903684"/>
    <w:pPr>
      <w:spacing w:before="100" w:beforeAutospacing="1" w:after="100" w:afterAutospacing="1" w:line="240" w:lineRule="auto"/>
      <w:ind w:right="100"/>
    </w:pPr>
    <w:rPr>
      <w:rFonts w:cs="Arial"/>
      <w:color w:val="336666"/>
      <w:sz w:val="12"/>
      <w:szCs w:val="12"/>
    </w:rPr>
  </w:style>
  <w:style w:type="character" w:styleId="Strong">
    <w:name w:val="Strong"/>
    <w:uiPriority w:val="22"/>
    <w:qFormat/>
    <w:rsid w:val="00903684"/>
    <w:rPr>
      <w:rFonts w:cs="Times New Roman"/>
      <w:b/>
      <w:bCs/>
    </w:rPr>
  </w:style>
  <w:style w:type="character" w:customStyle="1" w:styleId="grame">
    <w:name w:val="grame"/>
    <w:rsid w:val="0090368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D4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3638"/>
    <w:rPr>
      <w:sz w:val="0"/>
      <w:szCs w:val="0"/>
    </w:rPr>
  </w:style>
  <w:style w:type="paragraph" w:customStyle="1" w:styleId="letterbodytext">
    <w:name w:val="letterbodytext"/>
    <w:basedOn w:val="Normal"/>
    <w:rsid w:val="009C17CE"/>
    <w:pPr>
      <w:spacing w:after="240" w:line="240" w:lineRule="atLeast"/>
      <w:ind w:left="1987"/>
      <w:jc w:val="both"/>
    </w:pPr>
    <w:rPr>
      <w:rFonts w:cs="Arial"/>
      <w:sz w:val="18"/>
      <w:szCs w:val="18"/>
    </w:rPr>
  </w:style>
  <w:style w:type="paragraph" w:customStyle="1" w:styleId="NoWrap">
    <w:name w:val="No Wrap"/>
    <w:rsid w:val="0044081D"/>
    <w:rPr>
      <w:rFonts w:ascii="Courier New" w:hAnsi="Courier New" w:cs="Courier New"/>
      <w:sz w:val="22"/>
      <w:szCs w:val="22"/>
    </w:rPr>
  </w:style>
  <w:style w:type="paragraph" w:customStyle="1" w:styleId="Paragraph">
    <w:name w:val="Paragraph"/>
    <w:basedOn w:val="Normal"/>
    <w:link w:val="ParagraphChar"/>
    <w:rsid w:val="00760719"/>
    <w:pPr>
      <w:spacing w:before="120" w:line="240" w:lineRule="auto"/>
    </w:pPr>
    <w:rPr>
      <w:bCs/>
      <w:sz w:val="24"/>
      <w:szCs w:val="20"/>
    </w:rPr>
  </w:style>
  <w:style w:type="character" w:customStyle="1" w:styleId="ParagraphChar">
    <w:name w:val="Paragraph Char"/>
    <w:link w:val="Paragraph"/>
    <w:locked/>
    <w:rsid w:val="00760719"/>
    <w:rPr>
      <w:rFonts w:cs="Times New Roman"/>
      <w:bCs/>
      <w:sz w:val="24"/>
      <w:lang w:val="en-US" w:eastAsia="en-US" w:bidi="ar-SA"/>
    </w:rPr>
  </w:style>
  <w:style w:type="paragraph" w:customStyle="1" w:styleId="PolicyBullet">
    <w:name w:val="Policy Bullet"/>
    <w:basedOn w:val="BodyText3"/>
    <w:autoRedefine/>
    <w:rsid w:val="005C4F92"/>
    <w:pPr>
      <w:numPr>
        <w:numId w:val="4"/>
      </w:numPr>
      <w:tabs>
        <w:tab w:val="left" w:pos="5040"/>
        <w:tab w:val="right" w:leader="underscore" w:pos="9360"/>
      </w:tabs>
      <w:spacing w:before="240" w:after="240"/>
      <w:jc w:val="both"/>
    </w:pPr>
    <w:rPr>
      <w:rFonts w:cs="Arial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5C4F9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243638"/>
    <w:rPr>
      <w:rFonts w:ascii="Arial" w:hAnsi="Arial"/>
      <w:sz w:val="16"/>
      <w:szCs w:val="16"/>
    </w:rPr>
  </w:style>
  <w:style w:type="paragraph" w:customStyle="1" w:styleId="BulletLevel2">
    <w:name w:val="Bullet Level 2"/>
    <w:rsid w:val="0082165F"/>
    <w:pPr>
      <w:tabs>
        <w:tab w:val="num" w:pos="792"/>
      </w:tabs>
      <w:spacing w:after="200" w:line="300" w:lineRule="exact"/>
      <w:ind w:left="792" w:hanging="432"/>
    </w:pPr>
    <w:rPr>
      <w:rFonts w:ascii="Arial" w:hAnsi="Arial"/>
    </w:rPr>
  </w:style>
  <w:style w:type="paragraph" w:customStyle="1" w:styleId="Style2">
    <w:name w:val="Style2"/>
    <w:basedOn w:val="Heading2"/>
    <w:autoRedefine/>
    <w:rsid w:val="00EB481E"/>
    <w:pPr>
      <w:keepNext/>
      <w:ind w:left="360"/>
    </w:pPr>
    <w:rPr>
      <w:rFonts w:ascii="Times New Roman Bold" w:hAnsi="Times New Roman Bold" w:cs="Arial"/>
      <w:bCs/>
      <w:i/>
      <w:iCs/>
      <w:color w:val="808080"/>
    </w:rPr>
  </w:style>
  <w:style w:type="paragraph" w:customStyle="1" w:styleId="tablebullet">
    <w:name w:val="tablebullet"/>
    <w:basedOn w:val="Normal"/>
    <w:rsid w:val="006D34FA"/>
    <w:pPr>
      <w:numPr>
        <w:numId w:val="5"/>
      </w:numPr>
      <w:spacing w:before="20" w:after="20" w:line="240" w:lineRule="auto"/>
    </w:pPr>
    <w:rPr>
      <w:color w:val="000000"/>
      <w:sz w:val="16"/>
      <w:szCs w:val="20"/>
    </w:rPr>
  </w:style>
  <w:style w:type="paragraph" w:customStyle="1" w:styleId="MyListBullet">
    <w:name w:val="My List Bullet"/>
    <w:basedOn w:val="Normal"/>
    <w:rsid w:val="0009001C"/>
    <w:pPr>
      <w:numPr>
        <w:numId w:val="6"/>
      </w:numPr>
      <w:tabs>
        <w:tab w:val="left" w:pos="720"/>
      </w:tabs>
      <w:spacing w:after="120" w:line="240" w:lineRule="auto"/>
    </w:pPr>
    <w:rPr>
      <w:rFonts w:eastAsia="Arial Unicode MS"/>
      <w:sz w:val="24"/>
    </w:rPr>
  </w:style>
  <w:style w:type="paragraph" w:customStyle="1" w:styleId="FigureandTable">
    <w:name w:val="Figure and Table"/>
    <w:basedOn w:val="Normal"/>
    <w:rsid w:val="00B92CEE"/>
    <w:pPr>
      <w:tabs>
        <w:tab w:val="left" w:pos="1627"/>
      </w:tabs>
      <w:spacing w:after="120" w:line="240" w:lineRule="auto"/>
      <w:ind w:left="1627" w:hanging="1627"/>
    </w:pPr>
    <w:rPr>
      <w:rFonts w:eastAsia="Arial Unicode MS"/>
      <w:b/>
      <w:bCs/>
      <w:sz w:val="24"/>
    </w:rPr>
  </w:style>
  <w:style w:type="paragraph" w:customStyle="1" w:styleId="TableCells">
    <w:name w:val="Table Cells"/>
    <w:basedOn w:val="Normal"/>
    <w:rsid w:val="00B92CEE"/>
    <w:pPr>
      <w:spacing w:after="120" w:line="240" w:lineRule="auto"/>
    </w:pPr>
    <w:rPr>
      <w:rFonts w:ascii="Arial Narrow" w:hAnsi="Arial Narrow"/>
      <w:szCs w:val="20"/>
    </w:rPr>
  </w:style>
  <w:style w:type="paragraph" w:customStyle="1" w:styleId="BulletList1">
    <w:name w:val="Bullet List 1"/>
    <w:basedOn w:val="Normal"/>
    <w:rsid w:val="00B92CEE"/>
    <w:pPr>
      <w:spacing w:after="120" w:line="240" w:lineRule="auto"/>
    </w:pPr>
    <w:rPr>
      <w:sz w:val="24"/>
    </w:rPr>
  </w:style>
  <w:style w:type="paragraph" w:customStyle="1" w:styleId="CompanyNameOne">
    <w:name w:val="Company Name One"/>
    <w:basedOn w:val="Normal"/>
    <w:next w:val="Normal"/>
    <w:rsid w:val="00F35F85"/>
    <w:pPr>
      <w:tabs>
        <w:tab w:val="left" w:pos="1440"/>
        <w:tab w:val="right" w:leader="underscore" w:pos="4320"/>
        <w:tab w:val="right" w:pos="6480"/>
      </w:tabs>
      <w:spacing w:before="60" w:line="220" w:lineRule="atLeast"/>
      <w:jc w:val="both"/>
    </w:pPr>
    <w:rPr>
      <w:rFonts w:ascii="Garamond" w:hAnsi="Garamond"/>
      <w:noProof/>
      <w:sz w:val="22"/>
      <w:szCs w:val="20"/>
    </w:rPr>
  </w:style>
  <w:style w:type="paragraph" w:customStyle="1" w:styleId="Name">
    <w:name w:val="Name"/>
    <w:basedOn w:val="Normal"/>
    <w:next w:val="Normal"/>
    <w:rsid w:val="00F35F85"/>
    <w:pPr>
      <w:tabs>
        <w:tab w:val="right" w:leader="underscore" w:pos="4320"/>
      </w:tabs>
      <w:spacing w:after="440" w:line="240" w:lineRule="atLeast"/>
      <w:jc w:val="center"/>
    </w:pPr>
    <w:rPr>
      <w:rFonts w:ascii="Garamond" w:hAnsi="Garamond"/>
      <w:caps/>
      <w:noProof/>
      <w:spacing w:val="80"/>
      <w:position w:val="12"/>
      <w:sz w:val="44"/>
      <w:szCs w:val="20"/>
    </w:rPr>
  </w:style>
  <w:style w:type="paragraph" w:customStyle="1" w:styleId="Objective">
    <w:name w:val="Objective"/>
    <w:basedOn w:val="Normal"/>
    <w:next w:val="BodyText"/>
    <w:rsid w:val="00F35F85"/>
    <w:pPr>
      <w:tabs>
        <w:tab w:val="right" w:leader="underscore" w:pos="4320"/>
      </w:tabs>
      <w:spacing w:before="60" w:after="220" w:line="220" w:lineRule="atLeast"/>
      <w:jc w:val="both"/>
    </w:pPr>
    <w:rPr>
      <w:rFonts w:ascii="Garamond" w:hAnsi="Garamond"/>
      <w:noProof/>
      <w:sz w:val="22"/>
      <w:szCs w:val="20"/>
    </w:rPr>
  </w:style>
  <w:style w:type="paragraph" w:customStyle="1" w:styleId="NoTitle">
    <w:name w:val="No Title"/>
    <w:basedOn w:val="Heading1"/>
    <w:rsid w:val="00F35F85"/>
    <w:pPr>
      <w:tabs>
        <w:tab w:val="right" w:leader="underscore" w:pos="4320"/>
      </w:tabs>
      <w:spacing w:before="220" w:line="220" w:lineRule="atLeast"/>
      <w:jc w:val="both"/>
      <w:outlineLvl w:val="9"/>
    </w:pPr>
    <w:rPr>
      <w:rFonts w:ascii="Garamond" w:hAnsi="Garamond"/>
      <w:b w:val="0"/>
      <w:caps/>
      <w:noProof/>
      <w:color w:val="333399"/>
      <w:spacing w:val="15"/>
      <w:sz w:val="20"/>
      <w:szCs w:val="20"/>
    </w:rPr>
  </w:style>
  <w:style w:type="paragraph" w:customStyle="1" w:styleId="Achievement">
    <w:name w:val="Achievement"/>
    <w:basedOn w:val="BodyText"/>
    <w:rsid w:val="00F35F85"/>
    <w:pPr>
      <w:tabs>
        <w:tab w:val="right" w:leader="underscore" w:pos="4320"/>
      </w:tabs>
      <w:spacing w:after="60"/>
    </w:pPr>
    <w:rPr>
      <w:rFonts w:ascii="Garamond" w:hAnsi="Garamond"/>
      <w:noProof/>
      <w:sz w:val="22"/>
    </w:rPr>
  </w:style>
  <w:style w:type="paragraph" w:customStyle="1" w:styleId="Institution">
    <w:name w:val="Institution"/>
    <w:basedOn w:val="Normal"/>
    <w:next w:val="Achievement"/>
    <w:rsid w:val="00F35F85"/>
    <w:pPr>
      <w:tabs>
        <w:tab w:val="left" w:pos="1440"/>
        <w:tab w:val="right" w:leader="underscore" w:pos="4320"/>
        <w:tab w:val="right" w:pos="6480"/>
      </w:tabs>
      <w:spacing w:before="60" w:line="220" w:lineRule="atLeast"/>
      <w:jc w:val="both"/>
    </w:pPr>
    <w:rPr>
      <w:rFonts w:ascii="Garamond" w:hAnsi="Garamond"/>
      <w:noProof/>
      <w:sz w:val="22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967EB5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24363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967EB5"/>
    <w:pPr>
      <w:pBdr>
        <w:top w:val="single" w:sz="6" w:space="1" w:color="auto"/>
      </w:pBdr>
      <w:spacing w:line="240" w:lineRule="auto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243638"/>
    <w:rPr>
      <w:rFonts w:ascii="Arial" w:hAnsi="Arial" w:cs="Arial"/>
      <w:vanish/>
      <w:sz w:val="16"/>
      <w:szCs w:val="16"/>
    </w:rPr>
  </w:style>
  <w:style w:type="character" w:customStyle="1" w:styleId="verintlabelleft">
    <w:name w:val="verintlabelleft"/>
    <w:rsid w:val="00967EB5"/>
    <w:rPr>
      <w:rFonts w:cs="Times New Roman"/>
    </w:rPr>
  </w:style>
  <w:style w:type="character" w:customStyle="1" w:styleId="verintlabel1">
    <w:name w:val="verintlabel1"/>
    <w:rsid w:val="00967EB5"/>
    <w:rPr>
      <w:rFonts w:cs="Times New Roman"/>
    </w:rPr>
  </w:style>
  <w:style w:type="character" w:customStyle="1" w:styleId="ccqcategoryheaderlabel">
    <w:name w:val="ccqcategoryheaderlabel"/>
    <w:rsid w:val="00967EB5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825E6A"/>
    <w:pPr>
      <w:spacing w:line="240" w:lineRule="auto"/>
      <w:ind w:left="1440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rsid w:val="00243638"/>
    <w:rPr>
      <w:rFonts w:ascii="Arial" w:hAnsi="Arial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825E6A"/>
    <w:pPr>
      <w:spacing w:line="240" w:lineRule="auto"/>
      <w:ind w:left="720"/>
    </w:pPr>
    <w:rPr>
      <w:sz w:val="22"/>
    </w:rPr>
  </w:style>
  <w:style w:type="character" w:customStyle="1" w:styleId="BodyTextIndent3Char">
    <w:name w:val="Body Text Indent 3 Char"/>
    <w:link w:val="BodyTextIndent3"/>
    <w:uiPriority w:val="99"/>
    <w:semiHidden/>
    <w:rsid w:val="00243638"/>
    <w:rPr>
      <w:rFonts w:ascii="Arial" w:hAnsi="Arial"/>
      <w:sz w:val="16"/>
      <w:szCs w:val="16"/>
    </w:rPr>
  </w:style>
  <w:style w:type="paragraph" w:customStyle="1" w:styleId="Char1">
    <w:name w:val="Char1"/>
    <w:basedOn w:val="Normal"/>
    <w:rsid w:val="006D7E46"/>
    <w:pPr>
      <w:spacing w:after="160" w:line="240" w:lineRule="exact"/>
    </w:pPr>
    <w:rPr>
      <w:rFonts w:ascii="Verdana" w:hAnsi="Verdana"/>
      <w:sz w:val="24"/>
      <w:szCs w:val="20"/>
    </w:rPr>
  </w:style>
  <w:style w:type="paragraph" w:customStyle="1" w:styleId="TableTitle">
    <w:name w:val="Table Title"/>
    <w:next w:val="Normal"/>
    <w:rsid w:val="00C12132"/>
    <w:pPr>
      <w:spacing w:before="40" w:after="40" w:line="240" w:lineRule="exact"/>
    </w:pPr>
    <w:rPr>
      <w:rFonts w:ascii="Arial" w:hAnsi="Arial"/>
      <w:b/>
      <w:sz w:val="18"/>
    </w:rPr>
  </w:style>
  <w:style w:type="paragraph" w:customStyle="1" w:styleId="Bullet2">
    <w:name w:val="Bullet 2"/>
    <w:basedOn w:val="Normal"/>
    <w:next w:val="Normal"/>
    <w:qFormat/>
    <w:rsid w:val="00FD2071"/>
    <w:pPr>
      <w:numPr>
        <w:numId w:val="11"/>
      </w:numPr>
      <w:tabs>
        <w:tab w:val="clear" w:pos="1224"/>
        <w:tab w:val="num" w:pos="1440"/>
        <w:tab w:val="left" w:leader="dot" w:pos="9360"/>
      </w:tabs>
      <w:ind w:left="1440"/>
    </w:pPr>
    <w:rPr>
      <w:rFonts w:cs="Arial"/>
      <w:color w:val="000000"/>
      <w:szCs w:val="20"/>
    </w:rPr>
  </w:style>
  <w:style w:type="paragraph" w:customStyle="1" w:styleId="TableBullet1">
    <w:name w:val="Table Bullet 1"/>
    <w:basedOn w:val="Normal"/>
    <w:rsid w:val="00C12132"/>
    <w:pPr>
      <w:numPr>
        <w:numId w:val="7"/>
      </w:numPr>
      <w:spacing w:before="80" w:after="80" w:line="200" w:lineRule="exact"/>
    </w:pPr>
    <w:rPr>
      <w:color w:val="595B5A"/>
      <w:sz w:val="18"/>
      <w:szCs w:val="20"/>
    </w:rPr>
  </w:style>
  <w:style w:type="character" w:customStyle="1" w:styleId="Bullet1Char">
    <w:name w:val="Bullet 1 Char"/>
    <w:link w:val="Bullet1"/>
    <w:semiHidden/>
    <w:locked/>
    <w:rsid w:val="00C12132"/>
    <w:rPr>
      <w:rFonts w:ascii="Arial Narrow" w:hAnsi="Arial Narrow" w:cs="Arial"/>
      <w:lang w:val="en-US" w:eastAsia="en-US" w:bidi="ar-SA"/>
    </w:rPr>
  </w:style>
  <w:style w:type="numbering" w:styleId="111111">
    <w:name w:val="Outline List 2"/>
    <w:basedOn w:val="NoList"/>
    <w:uiPriority w:val="99"/>
    <w:semiHidden/>
    <w:unhideWhenUsed/>
    <w:rsid w:val="00243638"/>
    <w:pPr>
      <w:numPr>
        <w:numId w:val="1"/>
      </w:numPr>
    </w:pPr>
  </w:style>
  <w:style w:type="paragraph" w:customStyle="1" w:styleId="Bullet">
    <w:name w:val="Bullet"/>
    <w:basedOn w:val="Normal"/>
    <w:qFormat/>
    <w:rsid w:val="00FD2071"/>
    <w:pPr>
      <w:numPr>
        <w:numId w:val="10"/>
      </w:numPr>
      <w:tabs>
        <w:tab w:val="left" w:pos="1080"/>
        <w:tab w:val="left" w:leader="dot" w:pos="9360"/>
      </w:tabs>
      <w:spacing w:before="120" w:after="120" w:line="240" w:lineRule="auto"/>
      <w:ind w:left="1080" w:hanging="396"/>
      <w:jc w:val="both"/>
    </w:pPr>
    <w:rPr>
      <w:rFonts w:cs="Arial"/>
      <w:szCs w:val="20"/>
    </w:rPr>
  </w:style>
  <w:style w:type="paragraph" w:customStyle="1" w:styleId="1-BulletSnug">
    <w:name w:val="1-Bullet Snug"/>
    <w:basedOn w:val="Normal"/>
    <w:rsid w:val="002C017B"/>
    <w:pPr>
      <w:numPr>
        <w:numId w:val="8"/>
      </w:numPr>
      <w:spacing w:line="240" w:lineRule="auto"/>
    </w:pPr>
    <w:rPr>
      <w:rFonts w:cs="Arial"/>
      <w:kern w:val="28"/>
      <w:sz w:val="22"/>
      <w:szCs w:val="20"/>
    </w:rPr>
  </w:style>
  <w:style w:type="character" w:customStyle="1" w:styleId="BodyTextChar">
    <w:name w:val="Body Text Char"/>
    <w:locked/>
    <w:rsid w:val="00516EE1"/>
    <w:rPr>
      <w:rFonts w:ascii="Times New Roman" w:hAnsi="Times New Roman" w:cs="Times New Roman"/>
      <w:b/>
      <w:color w:val="FF0000"/>
      <w:sz w:val="20"/>
      <w:szCs w:val="20"/>
    </w:rPr>
  </w:style>
  <w:style w:type="paragraph" w:customStyle="1" w:styleId="aText">
    <w:name w:val="aText"/>
    <w:link w:val="aTextChar"/>
    <w:rsid w:val="00516EE1"/>
    <w:pPr>
      <w:spacing w:before="120" w:after="120"/>
      <w:jc w:val="both"/>
    </w:pPr>
    <w:rPr>
      <w:rFonts w:eastAsia="Calibri"/>
      <w:sz w:val="24"/>
      <w:szCs w:val="24"/>
    </w:rPr>
  </w:style>
  <w:style w:type="character" w:customStyle="1" w:styleId="aTextChar">
    <w:name w:val="aText Char"/>
    <w:link w:val="aText"/>
    <w:locked/>
    <w:rsid w:val="00516EE1"/>
    <w:rPr>
      <w:rFonts w:eastAsia="Calibri"/>
      <w:sz w:val="24"/>
      <w:szCs w:val="24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968F7"/>
    <w:pPr>
      <w:spacing w:after="1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rsid w:val="008968F7"/>
    <w:pPr>
      <w:spacing w:line="240" w:lineRule="auto"/>
    </w:pPr>
    <w:rPr>
      <w:rFonts w:ascii="Courier New" w:hAnsi="Courier New" w:cs="Courier New"/>
      <w:szCs w:val="20"/>
    </w:rPr>
  </w:style>
  <w:style w:type="paragraph" w:customStyle="1" w:styleId="Default">
    <w:name w:val="Default"/>
    <w:rsid w:val="00A109A9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a2">
    <w:name w:val="Pa2"/>
    <w:basedOn w:val="Default"/>
    <w:next w:val="Default"/>
    <w:rsid w:val="00A109A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sid w:val="00A109A9"/>
    <w:rPr>
      <w:rFonts w:ascii="Adobe Caslon Pro" w:hAnsi="Adobe Caslon Pro"/>
      <w:color w:val="221E1F"/>
      <w:sz w:val="22"/>
    </w:rPr>
  </w:style>
  <w:style w:type="paragraph" w:customStyle="1" w:styleId="Bullet3">
    <w:name w:val="Bullet 3"/>
    <w:basedOn w:val="Normal"/>
    <w:qFormat/>
    <w:rsid w:val="00787AC2"/>
    <w:pPr>
      <w:numPr>
        <w:ilvl w:val="1"/>
        <w:numId w:val="12"/>
      </w:numPr>
      <w:tabs>
        <w:tab w:val="clear" w:pos="1440"/>
        <w:tab w:val="num" w:pos="1800"/>
      </w:tabs>
      <w:ind w:left="1800"/>
    </w:pPr>
    <w:rPr>
      <w:rFonts w:ascii="Arial Narrow" w:hAnsi="Arial Narrow"/>
      <w:sz w:val="22"/>
      <w:szCs w:val="22"/>
    </w:rPr>
  </w:style>
  <w:style w:type="paragraph" w:customStyle="1" w:styleId="Style1">
    <w:name w:val="Style1"/>
    <w:basedOn w:val="Heading1"/>
    <w:link w:val="Style1Char"/>
    <w:qFormat/>
    <w:rsid w:val="005E147B"/>
    <w:rPr>
      <w:color w:val="381850"/>
    </w:rPr>
  </w:style>
  <w:style w:type="character" w:customStyle="1" w:styleId="Style1Char">
    <w:name w:val="Style1 Char"/>
    <w:link w:val="Style1"/>
    <w:rsid w:val="005E147B"/>
    <w:rPr>
      <w:rFonts w:ascii="Times New Roman Bold" w:hAnsi="Times New Roman Bold"/>
      <w:b/>
      <w:color w:val="53555A"/>
      <w:sz w:val="28"/>
      <w:szCs w:val="28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52A47"/>
    <w:pPr>
      <w:keepNext/>
      <w:keepLines/>
      <w:spacing w:before="480" w:line="276" w:lineRule="auto"/>
      <w:outlineLvl w:val="9"/>
    </w:pPr>
    <w:rPr>
      <w:rFonts w:ascii="Cambria" w:hAnsi="Cambria"/>
      <w:bCs/>
      <w:smallCaps/>
      <w:color w:val="365F91"/>
    </w:rPr>
  </w:style>
  <w:style w:type="character" w:customStyle="1" w:styleId="StyleArialBoldBoldCustomColorRGB8012658">
    <w:name w:val="Style Arial Bold Bold Custom Color(RGB(8012658))"/>
    <w:rsid w:val="00DE051C"/>
    <w:rPr>
      <w:rFonts w:ascii="Times New Roman Bold" w:hAnsi="Times New Roman Bold"/>
      <w:b/>
      <w:bCs/>
      <w:color w:val="8DC743"/>
    </w:rPr>
  </w:style>
  <w:style w:type="character" w:customStyle="1" w:styleId="StyleTimesNewRoman12ptBoldCustomColorRGB523399">
    <w:name w:val="Style Times New Roman 12 pt Bold Custom Color(RGB(523399))"/>
    <w:rsid w:val="00DE051C"/>
    <w:rPr>
      <w:rFonts w:ascii="Times New Roman Bold" w:hAnsi="Times New Roman Bold"/>
      <w:b/>
      <w:bCs/>
      <w:color w:val="000000"/>
      <w:sz w:val="24"/>
    </w:rPr>
  </w:style>
  <w:style w:type="character" w:customStyle="1" w:styleId="StyleTimesNewRoman11pt">
    <w:name w:val="Style Times New Roman 11 pt"/>
    <w:rsid w:val="00DE051C"/>
    <w:rPr>
      <w:rFonts w:ascii="Times New Roman" w:hAnsi="Times New Roman"/>
      <w:sz w:val="22"/>
    </w:rPr>
  </w:style>
  <w:style w:type="character" w:customStyle="1" w:styleId="StyleTimesNewRoman12ptBoldCustomColorRGB5233991">
    <w:name w:val="Style Times New Roman 12 pt Bold Custom Color(RGB(523399))1"/>
    <w:rsid w:val="00DE051C"/>
    <w:rPr>
      <w:rFonts w:ascii="Times New Roman" w:hAnsi="Times New Roman"/>
      <w:b/>
      <w:bCs/>
      <w:color w:val="auto"/>
      <w:sz w:val="24"/>
    </w:rPr>
  </w:style>
  <w:style w:type="paragraph" w:customStyle="1" w:styleId="StyleTimesNewRoman12ptCentered">
    <w:name w:val="Style Times New Roman 12 pt Centered"/>
    <w:basedOn w:val="Normal"/>
    <w:rsid w:val="001050B8"/>
    <w:pPr>
      <w:jc w:val="center"/>
    </w:pPr>
    <w:rPr>
      <w:color w:val="53555A"/>
      <w:sz w:val="24"/>
      <w:szCs w:val="20"/>
    </w:rPr>
  </w:style>
  <w:style w:type="paragraph" w:customStyle="1" w:styleId="StyleTimesNewRoman14ptBoldCentered">
    <w:name w:val="Style Times New Roman 14 pt Bold Centered"/>
    <w:basedOn w:val="Normal"/>
    <w:rsid w:val="00B57AE3"/>
    <w:pPr>
      <w:jc w:val="center"/>
    </w:pPr>
    <w:rPr>
      <w:b/>
      <w:bCs/>
      <w:sz w:val="28"/>
      <w:szCs w:val="20"/>
    </w:rPr>
  </w:style>
  <w:style w:type="paragraph" w:customStyle="1" w:styleId="StyleTimesNewRoman20ptBoldCentered">
    <w:name w:val="Style Times New Roman 20 pt Bold Centered"/>
    <w:basedOn w:val="Normal"/>
    <w:rsid w:val="00B57AE3"/>
    <w:pPr>
      <w:jc w:val="center"/>
    </w:pPr>
    <w:rPr>
      <w:b/>
      <w:bCs/>
      <w:sz w:val="40"/>
      <w:szCs w:val="20"/>
    </w:rPr>
  </w:style>
  <w:style w:type="paragraph" w:customStyle="1" w:styleId="StyleTimesNewRoman20ptBoldCustomColorRGB523399Ce">
    <w:name w:val="Style Times New Roman 20 pt Bold Custom Color(RGB(523399)) Ce..."/>
    <w:basedOn w:val="Normal"/>
    <w:rsid w:val="00B57AE3"/>
    <w:pPr>
      <w:jc w:val="center"/>
    </w:pPr>
    <w:rPr>
      <w:b/>
      <w:bCs/>
      <w:sz w:val="40"/>
      <w:szCs w:val="20"/>
    </w:rPr>
  </w:style>
  <w:style w:type="table" w:styleId="MediumShading2-Accent1">
    <w:name w:val="Medium Shading 2 Accent 1"/>
    <w:basedOn w:val="TableNormal"/>
    <w:uiPriority w:val="64"/>
    <w:rsid w:val="00DD6C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D6C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8">
    <w:name w:val="Table Grid 8"/>
    <w:basedOn w:val="TableNormal"/>
    <w:rsid w:val="00DD6C03"/>
    <w:pPr>
      <w:spacing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1">
    <w:name w:val="Medium Grid 1"/>
    <w:basedOn w:val="TableNormal"/>
    <w:uiPriority w:val="67"/>
    <w:rsid w:val="00DD6C0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TableColumns3">
    <w:name w:val="Table Columns 3"/>
    <w:basedOn w:val="TableNormal"/>
    <w:rsid w:val="00DD6C03"/>
    <w:pPr>
      <w:spacing w:line="36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D6C03"/>
    <w:pPr>
      <w:spacing w:line="36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D6C03"/>
    <w:pPr>
      <w:spacing w:line="36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1">
    <w:name w:val="Medium Shading 1 Accent 1"/>
    <w:basedOn w:val="TableNormal"/>
    <w:uiPriority w:val="63"/>
    <w:rsid w:val="00DD6C0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DD6C0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DD6C0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DD6C03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DD6C0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List2-Accent3">
    <w:name w:val="Medium List 2 Accent 3"/>
    <w:basedOn w:val="TableNormal"/>
    <w:uiPriority w:val="66"/>
    <w:rsid w:val="00DD6C03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D6C03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D6C03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5E7DA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eColumns5">
    <w:name w:val="Table Columns 5"/>
    <w:basedOn w:val="TableNormal"/>
    <w:rsid w:val="005E7DA3"/>
    <w:pPr>
      <w:spacing w:line="36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Grid">
    <w:name w:val="Light Grid"/>
    <w:basedOn w:val="TableNormal"/>
    <w:uiPriority w:val="62"/>
    <w:rsid w:val="005E7DA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5E7DA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Emphasis">
    <w:name w:val="Emphasis"/>
    <w:uiPriority w:val="20"/>
    <w:qFormat/>
    <w:rsid w:val="00643E6F"/>
    <w:rPr>
      <w:i/>
      <w:iCs/>
    </w:rPr>
  </w:style>
  <w:style w:type="table" w:customStyle="1" w:styleId="QueBIT">
    <w:name w:val="QueBIT"/>
    <w:basedOn w:val="TableNormal"/>
    <w:uiPriority w:val="99"/>
    <w:rsid w:val="00247656"/>
    <w:rPr>
      <w:rFonts w:ascii="Calibri" w:hAnsi="Calibri"/>
      <w:sz w:val="18"/>
    </w:rPr>
    <w:tblPr>
      <w:tblStyleRow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Calibri" w:hAnsi="Calibri"/>
        <w:b/>
        <w:color w:val="FFFFFF"/>
        <w:sz w:val="18"/>
      </w:rPr>
      <w:tblPr/>
      <w:tcPr>
        <w:shd w:val="clear" w:color="auto" w:fill="1F497D"/>
      </w:tcPr>
    </w:tblStylePr>
    <w:tblStylePr w:type="firstCol">
      <w:rPr>
        <w:b w:val="0"/>
        <w:color w:val="auto"/>
      </w:rPr>
      <w:tblPr/>
      <w:tcPr>
        <w:shd w:val="clear" w:color="auto" w:fill="DDD9C3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paragraph" w:styleId="NoSpacing">
    <w:name w:val="No Spacing"/>
    <w:uiPriority w:val="1"/>
    <w:qFormat/>
    <w:rsid w:val="0058644F"/>
    <w:rPr>
      <w:rFonts w:ascii="Calibri" w:hAnsi="Calibri"/>
    </w:rPr>
  </w:style>
  <w:style w:type="character" w:styleId="SubtleEmphasis">
    <w:name w:val="Subtle Emphasis"/>
    <w:basedOn w:val="DefaultParagraphFont"/>
    <w:uiPriority w:val="19"/>
    <w:qFormat/>
    <w:rsid w:val="0058644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E21D3"/>
    <w:rPr>
      <w:b/>
      <w:bCs/>
      <w:i/>
      <w:iCs/>
      <w:color w:val="4F81BD" w:themeColor="accent1"/>
    </w:rPr>
  </w:style>
  <w:style w:type="character" w:customStyle="1" w:styleId="ph">
    <w:name w:val="ph"/>
    <w:basedOn w:val="DefaultParagraphFont"/>
    <w:rsid w:val="00B048CA"/>
  </w:style>
  <w:style w:type="character" w:customStyle="1" w:styleId="ListParagraphChar">
    <w:name w:val="List Paragraph Char"/>
    <w:basedOn w:val="DefaultParagraphFont"/>
    <w:link w:val="ListParagraph"/>
    <w:uiPriority w:val="34"/>
    <w:rsid w:val="007A276E"/>
    <w:rPr>
      <w:rFonts w:ascii="Calibri" w:hAnsi="Calibri"/>
      <w:sz w:val="22"/>
      <w:szCs w:val="22"/>
    </w:rPr>
  </w:style>
  <w:style w:type="table" w:styleId="GridTable4-Accent1">
    <w:name w:val="Grid Table 4 Accent 1"/>
    <w:basedOn w:val="TableNormal"/>
    <w:uiPriority w:val="49"/>
    <w:rsid w:val="00B863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B863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A12F9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5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55D7"/>
    <w:rPr>
      <w:rFonts w:ascii="Arial" w:hAnsi="Arial"/>
      <w:b/>
      <w:bCs/>
    </w:rPr>
  </w:style>
  <w:style w:type="paragraph" w:styleId="Title">
    <w:name w:val="Title"/>
    <w:basedOn w:val="Normal"/>
    <w:link w:val="TitleChar"/>
    <w:uiPriority w:val="10"/>
    <w:qFormat/>
    <w:rsid w:val="00125855"/>
    <w:pPr>
      <w:spacing w:before="240" w:line="240" w:lineRule="auto"/>
      <w:jc w:val="center"/>
    </w:pPr>
    <w:rPr>
      <w:rFonts w:ascii="Calibri" w:hAnsi="Calibri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25855"/>
    <w:rPr>
      <w:rFonts w:ascii="Calibri" w:hAnsi="Calibri"/>
      <w:b/>
      <w:sz w:val="32"/>
    </w:rPr>
  </w:style>
  <w:style w:type="table" w:styleId="GridTable2-Accent1">
    <w:name w:val="Grid Table 2 Accent 1"/>
    <w:basedOn w:val="TableNormal"/>
    <w:uiPriority w:val="47"/>
    <w:rsid w:val="003519D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519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paragraph0">
    <w:name w:val="paragraph"/>
    <w:basedOn w:val="Normal"/>
    <w:rsid w:val="00FD4F18"/>
    <w:pPr>
      <w:spacing w:before="100" w:beforeAutospacing="1" w:after="100" w:afterAutospacing="1" w:line="240" w:lineRule="auto"/>
    </w:pPr>
    <w:rPr>
      <w:sz w:val="24"/>
    </w:rPr>
  </w:style>
  <w:style w:type="character" w:customStyle="1" w:styleId="normaltextrun">
    <w:name w:val="normaltextrun"/>
    <w:basedOn w:val="DefaultParagraphFont"/>
    <w:rsid w:val="00FD4F18"/>
  </w:style>
  <w:style w:type="character" w:customStyle="1" w:styleId="eop">
    <w:name w:val="eop"/>
    <w:basedOn w:val="DefaultParagraphFont"/>
    <w:rsid w:val="00FD4F18"/>
  </w:style>
  <w:style w:type="paragraph" w:styleId="Revision">
    <w:name w:val="Revision"/>
    <w:hidden/>
    <w:uiPriority w:val="99"/>
    <w:semiHidden/>
    <w:rsid w:val="00386E89"/>
    <w:rPr>
      <w:szCs w:val="24"/>
    </w:rPr>
  </w:style>
  <w:style w:type="paragraph" w:customStyle="1" w:styleId="DecimalAligned">
    <w:name w:val="Decimal Aligned"/>
    <w:basedOn w:val="Normal"/>
    <w:uiPriority w:val="40"/>
    <w:qFormat/>
    <w:rsid w:val="0084625A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table" w:styleId="LightShading-Accent1">
    <w:name w:val="Light Shading Accent 1"/>
    <w:basedOn w:val="TableNormal"/>
    <w:uiPriority w:val="60"/>
    <w:rsid w:val="0084625A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eyword">
    <w:name w:val="keyword"/>
    <w:basedOn w:val="DefaultParagraphFont"/>
    <w:rsid w:val="003C1649"/>
  </w:style>
  <w:style w:type="paragraph" w:styleId="Caption">
    <w:name w:val="caption"/>
    <w:basedOn w:val="Normal"/>
    <w:next w:val="Normal"/>
    <w:unhideWhenUsed/>
    <w:qFormat/>
    <w:rsid w:val="0061089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gkelc">
    <w:name w:val="hgkelc"/>
    <w:basedOn w:val="DefaultParagraphFont"/>
    <w:rsid w:val="00501DB6"/>
  </w:style>
  <w:style w:type="character" w:styleId="HTMLCode">
    <w:name w:val="HTML Code"/>
    <w:basedOn w:val="DefaultParagraphFont"/>
    <w:uiPriority w:val="99"/>
    <w:semiHidden/>
    <w:unhideWhenUsed/>
    <w:rsid w:val="00CE150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774622"/>
    <w:rPr>
      <w:color w:val="800080" w:themeColor="followedHyperlink"/>
      <w:u w:val="single"/>
    </w:rPr>
  </w:style>
  <w:style w:type="character" w:customStyle="1" w:styleId="hljs-builtin">
    <w:name w:val="hljs-built_in"/>
    <w:basedOn w:val="DefaultParagraphFont"/>
    <w:rsid w:val="00984324"/>
  </w:style>
  <w:style w:type="character" w:customStyle="1" w:styleId="hljs-keyword">
    <w:name w:val="hljs-keyword"/>
    <w:basedOn w:val="DefaultParagraphFont"/>
    <w:rsid w:val="00984324"/>
  </w:style>
  <w:style w:type="character" w:customStyle="1" w:styleId="hljs-literal">
    <w:name w:val="hljs-literal"/>
    <w:basedOn w:val="DefaultParagraphFont"/>
    <w:rsid w:val="00984324"/>
  </w:style>
  <w:style w:type="character" w:customStyle="1" w:styleId="hljs-number">
    <w:name w:val="hljs-number"/>
    <w:basedOn w:val="DefaultParagraphFont"/>
    <w:rsid w:val="00984324"/>
  </w:style>
  <w:style w:type="character" w:customStyle="1" w:styleId="language">
    <w:name w:val="language"/>
    <w:basedOn w:val="DefaultParagraphFont"/>
    <w:rsid w:val="00EE7501"/>
  </w:style>
  <w:style w:type="paragraph" w:styleId="HTMLPreformatted">
    <w:name w:val="HTML Preformatted"/>
    <w:basedOn w:val="Normal"/>
    <w:link w:val="HTMLPreformattedChar"/>
    <w:uiPriority w:val="99"/>
    <w:unhideWhenUsed/>
    <w:rsid w:val="00EE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501"/>
    <w:rPr>
      <w:rFonts w:ascii="Courier New" w:hAnsi="Courier New" w:cs="Courier New"/>
    </w:rPr>
  </w:style>
  <w:style w:type="character" w:customStyle="1" w:styleId="hljs-parameter">
    <w:name w:val="hljs-parameter"/>
    <w:basedOn w:val="DefaultParagraphFont"/>
    <w:rsid w:val="00EE7501"/>
  </w:style>
  <w:style w:type="character" w:customStyle="1" w:styleId="hljs-pscommand">
    <w:name w:val="hljs-pscommand"/>
    <w:basedOn w:val="DefaultParagraphFont"/>
    <w:rsid w:val="00EE7501"/>
  </w:style>
  <w:style w:type="character" w:customStyle="1" w:styleId="hljs-string">
    <w:name w:val="hljs-string"/>
    <w:basedOn w:val="DefaultParagraphFont"/>
    <w:rsid w:val="00CE1099"/>
  </w:style>
  <w:style w:type="character" w:customStyle="1" w:styleId="visually-hidden">
    <w:name w:val="visually-hidden"/>
    <w:basedOn w:val="DefaultParagraphFont"/>
    <w:rsid w:val="00C579D8"/>
  </w:style>
  <w:style w:type="character" w:customStyle="1" w:styleId="xp-tag-xp">
    <w:name w:val="xp-tag-xp"/>
    <w:basedOn w:val="DefaultParagraphFont"/>
    <w:rsid w:val="00C579D8"/>
  </w:style>
  <w:style w:type="character" w:customStyle="1" w:styleId="highlighted">
    <w:name w:val="highlighted"/>
    <w:basedOn w:val="DefaultParagraphFont"/>
    <w:rsid w:val="00E363BD"/>
  </w:style>
  <w:style w:type="character" w:customStyle="1" w:styleId="k">
    <w:name w:val="k"/>
    <w:basedOn w:val="DefaultParagraphFont"/>
    <w:rsid w:val="00C46DA9"/>
  </w:style>
  <w:style w:type="character" w:customStyle="1" w:styleId="n">
    <w:name w:val="n"/>
    <w:basedOn w:val="DefaultParagraphFont"/>
    <w:rsid w:val="00C46DA9"/>
  </w:style>
  <w:style w:type="character" w:customStyle="1" w:styleId="s1">
    <w:name w:val="s1"/>
    <w:basedOn w:val="DefaultParagraphFont"/>
    <w:rsid w:val="00C46DA9"/>
  </w:style>
  <w:style w:type="character" w:customStyle="1" w:styleId="p">
    <w:name w:val="p"/>
    <w:basedOn w:val="DefaultParagraphFont"/>
    <w:rsid w:val="00C46DA9"/>
  </w:style>
  <w:style w:type="character" w:customStyle="1" w:styleId="token">
    <w:name w:val="token"/>
    <w:basedOn w:val="DefaultParagraphFont"/>
    <w:rsid w:val="00ED6D4B"/>
  </w:style>
  <w:style w:type="table" w:styleId="PlainTable1">
    <w:name w:val="Plain Table 1"/>
    <w:basedOn w:val="TableNormal"/>
    <w:uiPriority w:val="41"/>
    <w:rsid w:val="00E709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rt0xe">
    <w:name w:val="trt0xe"/>
    <w:basedOn w:val="Normal"/>
    <w:rsid w:val="00D97E7F"/>
    <w:pPr>
      <w:spacing w:before="100" w:beforeAutospacing="1" w:after="100" w:afterAutospacing="1" w:line="240" w:lineRule="auto"/>
    </w:pPr>
    <w:rPr>
      <w:sz w:val="24"/>
    </w:rPr>
  </w:style>
  <w:style w:type="paragraph" w:customStyle="1" w:styleId="res">
    <w:name w:val="res"/>
    <w:basedOn w:val="Normal"/>
    <w:rsid w:val="00602E10"/>
    <w:pPr>
      <w:spacing w:before="100" w:beforeAutospacing="1" w:after="100" w:afterAutospacing="1" w:line="240" w:lineRule="auto"/>
    </w:pPr>
    <w:rPr>
      <w:sz w:val="24"/>
    </w:rPr>
  </w:style>
  <w:style w:type="paragraph" w:customStyle="1" w:styleId="shortdesc">
    <w:name w:val="shortdesc"/>
    <w:basedOn w:val="Normal"/>
    <w:rsid w:val="00C50FA6"/>
    <w:pPr>
      <w:spacing w:before="100" w:beforeAutospacing="1" w:after="100" w:afterAutospacing="1" w:line="240" w:lineRule="auto"/>
    </w:pPr>
    <w:rPr>
      <w:sz w:val="24"/>
    </w:rPr>
  </w:style>
  <w:style w:type="paragraph" w:customStyle="1" w:styleId="step">
    <w:name w:val="step"/>
    <w:basedOn w:val="Normal"/>
    <w:rsid w:val="00C50FA6"/>
    <w:pPr>
      <w:spacing w:before="100" w:beforeAutospacing="1" w:after="100" w:afterAutospacing="1" w:line="240" w:lineRule="auto"/>
    </w:pPr>
    <w:rPr>
      <w:sz w:val="24"/>
    </w:rPr>
  </w:style>
  <w:style w:type="character" w:customStyle="1" w:styleId="cmd">
    <w:name w:val="cmd"/>
    <w:basedOn w:val="DefaultParagraphFont"/>
    <w:rsid w:val="00C50FA6"/>
  </w:style>
  <w:style w:type="paragraph" w:customStyle="1" w:styleId="li">
    <w:name w:val="li"/>
    <w:basedOn w:val="Normal"/>
    <w:rsid w:val="00C50FA6"/>
    <w:pPr>
      <w:spacing w:before="100" w:beforeAutospacing="1" w:after="100" w:afterAutospacing="1" w:line="240" w:lineRule="auto"/>
    </w:pPr>
    <w:rPr>
      <w:sz w:val="24"/>
    </w:rPr>
  </w:style>
  <w:style w:type="character" w:styleId="HTMLKeyboard">
    <w:name w:val="HTML Keyboard"/>
    <w:basedOn w:val="DefaultParagraphFont"/>
    <w:uiPriority w:val="99"/>
    <w:semiHidden/>
    <w:unhideWhenUsed/>
    <w:rsid w:val="003D3B15"/>
    <w:rPr>
      <w:rFonts w:ascii="Courier New" w:eastAsia="Times New Roman" w:hAnsi="Courier New" w:cs="Courier New"/>
      <w:sz w:val="20"/>
      <w:szCs w:val="20"/>
    </w:rPr>
  </w:style>
  <w:style w:type="character" w:customStyle="1" w:styleId="hs-author-social-label">
    <w:name w:val="hs-author-social-label"/>
    <w:basedOn w:val="DefaultParagraphFont"/>
    <w:rsid w:val="00491C37"/>
  </w:style>
  <w:style w:type="paragraph" w:customStyle="1" w:styleId="bx--listitem">
    <w:name w:val="bx--list__item"/>
    <w:basedOn w:val="Normal"/>
    <w:rsid w:val="00EF53E2"/>
    <w:pPr>
      <w:spacing w:before="100" w:beforeAutospacing="1" w:after="100" w:afterAutospacing="1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80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2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8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4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4757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5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33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3631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1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78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3157">
          <w:marLeft w:val="18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2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7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1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4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2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8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65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375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7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6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7060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bm.com/docs/en/planning-analytics/2.0.0?topic=company-create-custom-theme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yperlink" Target="https://quebit.com/who-we-are/contact-u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ueBIT%20Documents\Documentation\Standards\Word\QueBIT%20L&amp;F_ColorBar_LOW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F912C2824F147B982E69707FDFD5C" ma:contentTypeVersion="4" ma:contentTypeDescription="Create a new document." ma:contentTypeScope="" ma:versionID="232e1e860804babb52dae32e211e4e87">
  <xsd:schema xmlns:xsd="http://www.w3.org/2001/XMLSchema" xmlns:xs="http://www.w3.org/2001/XMLSchema" xmlns:p="http://schemas.microsoft.com/office/2006/metadata/properties" xmlns:ns2="8fb28abf-fffc-4c81-b6fc-6edd96ad5b3f" targetNamespace="http://schemas.microsoft.com/office/2006/metadata/properties" ma:root="true" ma:fieldsID="a7c2e8c7af30ff3d2949c93857e62125" ns2:_="">
    <xsd:import namespace="8fb28abf-fffc-4c81-b6fc-6edd96ad5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28abf-fffc-4c81-b6fc-6edd96ad5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33653-01B3-44D5-8B23-82DEEFBF5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B66749-021C-4332-A563-759979E6A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0D53B-F5F8-46FE-A796-4898D9099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28abf-fffc-4c81-b6fc-6edd96ad5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60858E-C50F-4404-A2EE-F153F7A48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QueBIT L&amp;F_ColorBar_LOWRES</Template>
  <TotalTime>248</TotalTime>
  <Pages>7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www.designendeavors.com</Company>
  <LinksUpToDate>false</LinksUpToDate>
  <CharactersWithSpaces>4049</CharactersWithSpaces>
  <SharedDoc>false</SharedDoc>
  <HLinks>
    <vt:vector size="192" baseType="variant">
      <vt:variant>
        <vt:i4>4587616</vt:i4>
      </vt:variant>
      <vt:variant>
        <vt:i4>189</vt:i4>
      </vt:variant>
      <vt:variant>
        <vt:i4>0</vt:i4>
      </vt:variant>
      <vt:variant>
        <vt:i4>5</vt:i4>
      </vt:variant>
      <vt:variant>
        <vt:lpwstr>mailto:BMaloney@quebit.com</vt:lpwstr>
      </vt:variant>
      <vt:variant>
        <vt:lpwstr/>
      </vt:variant>
      <vt:variant>
        <vt:i4>1769534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_Toc81211458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_Toc81211457</vt:lpwstr>
      </vt:variant>
      <vt:variant>
        <vt:i4>1376318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_Toc81211456</vt:lpwstr>
      </vt:variant>
      <vt:variant>
        <vt:i4>1441854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_Toc81211455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_Toc81211454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_Toc81211453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_Toc81211452</vt:lpwstr>
      </vt:variant>
      <vt:variant>
        <vt:i4>1179710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_Toc81211451</vt:lpwstr>
      </vt:variant>
      <vt:variant>
        <vt:i4>1245246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_Toc81211450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_Toc81211449</vt:lpwstr>
      </vt:variant>
      <vt:variant>
        <vt:i4>1769535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_Toc81211448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_Toc81211447</vt:lpwstr>
      </vt:variant>
      <vt:variant>
        <vt:i4>1376319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_Toc81211446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_Toc81211445</vt:lpwstr>
      </vt:variant>
      <vt:variant>
        <vt:i4>1507391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_Toc81211444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_Toc81211443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_Toc81211442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_Toc81211441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_Toc81211440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_Toc81211439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_Toc81211438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_Toc81211437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_Toc81211436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_Toc81211435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_Toc81211434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_Toc81211433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_Toc81211432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_Toc81211431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_Toc81211430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_Toc81211429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_Toc81211428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Arden Miller</dc:creator>
  <cp:lastModifiedBy>James Miller</cp:lastModifiedBy>
  <cp:revision>32</cp:revision>
  <cp:lastPrinted>2021-10-20T15:14:00Z</cp:lastPrinted>
  <dcterms:created xsi:type="dcterms:W3CDTF">2022-06-26T15:34:00Z</dcterms:created>
  <dcterms:modified xsi:type="dcterms:W3CDTF">2022-06-26T19:40:00Z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0x0101006E8F912C2824F147B982E69707FDFD5C</vt:lpwstr>
  </property>
</Properties>
</file>